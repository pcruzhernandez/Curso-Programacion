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C4F" w:rsidRDefault="001147E0" w:rsidP="00B901F0">
      <w:pPr>
        <w:pStyle w:val="ccTITEL"/>
        <w:jc w:val="center"/>
        <w:rPr>
          <w:lang w:val="de-DE"/>
        </w:rPr>
      </w:pPr>
      <w:bookmarkStart w:id="0" w:name="_Toc516757651"/>
      <w:r>
        <w:rPr>
          <w:lang w:val="de-DE"/>
        </w:rPr>
        <w:t>Microsoft AL Reports</w:t>
      </w:r>
      <w:bookmarkEnd w:id="0"/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 w:rsidP="00EF1C4F">
      <w:pPr>
        <w:pStyle w:val="ccTabellenText"/>
      </w:pPr>
    </w:p>
    <w:p w:rsidR="00EF1C4F" w:rsidRDefault="00EF1C4F">
      <w:pPr>
        <w:spacing w:before="0" w:after="0" w:line="240" w:lineRule="auto"/>
      </w:pPr>
      <w:bookmarkStart w:id="1" w:name="_GoBack"/>
      <w:bookmarkEnd w:id="1"/>
      <w:r>
        <w:br w:type="page"/>
      </w:r>
    </w:p>
    <w:sdt>
      <w:sdtPr>
        <w:rPr>
          <w:rFonts w:ascii="Calibri" w:hAnsi="Calibri"/>
          <w:b w:val="0"/>
          <w:bCs w:val="0"/>
          <w:color w:val="auto"/>
          <w:sz w:val="22"/>
          <w:szCs w:val="20"/>
        </w:rPr>
        <w:id w:val="526072077"/>
        <w:docPartObj>
          <w:docPartGallery w:val="Table of Contents"/>
          <w:docPartUnique/>
        </w:docPartObj>
      </w:sdtPr>
      <w:sdtEndPr/>
      <w:sdtContent>
        <w:p w:rsidR="00956301" w:rsidRDefault="00956301">
          <w:pPr>
            <w:pStyle w:val="Inhaltsverzeichnisberschrift"/>
          </w:pPr>
          <w:r>
            <w:t>Inhalt</w:t>
          </w:r>
        </w:p>
        <w:p w:rsidR="00B46135" w:rsidRDefault="00956301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7651" w:history="1">
            <w:r w:rsidR="00B46135" w:rsidRPr="00D06BF2">
              <w:rPr>
                <w:rStyle w:val="Hyperlink"/>
              </w:rPr>
              <w:t>Microsoft AL Reports</w:t>
            </w:r>
            <w:r w:rsidR="00B46135">
              <w:rPr>
                <w:webHidden/>
              </w:rPr>
              <w:tab/>
            </w:r>
            <w:r w:rsidR="00B46135">
              <w:rPr>
                <w:webHidden/>
              </w:rPr>
              <w:fldChar w:fldCharType="begin"/>
            </w:r>
            <w:r w:rsidR="00B46135">
              <w:rPr>
                <w:webHidden/>
              </w:rPr>
              <w:instrText xml:space="preserve"> PAGEREF _Toc516757651 \h </w:instrText>
            </w:r>
            <w:r w:rsidR="00B46135">
              <w:rPr>
                <w:webHidden/>
              </w:rPr>
            </w:r>
            <w:r w:rsidR="00B46135">
              <w:rPr>
                <w:webHidden/>
              </w:rPr>
              <w:fldChar w:fldCharType="separate"/>
            </w:r>
            <w:r w:rsidR="00B46135">
              <w:rPr>
                <w:webHidden/>
              </w:rPr>
              <w:t>1</w:t>
            </w:r>
            <w:r w:rsidR="00B46135"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AT" w:eastAsia="de-AT"/>
            </w:rPr>
          </w:pPr>
          <w:hyperlink w:anchor="_Toc516757652" w:history="1">
            <w:r w:rsidRPr="00D06BF2">
              <w:rPr>
                <w:rStyle w:val="Hyperlink"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Introducing Reporting in 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53" w:history="1">
            <w:r w:rsidRPr="00D06BF2">
              <w:rPr>
                <w:rStyle w:val="Hyperlink"/>
                <w:rFonts w:cstheme="minorHAnsi"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Indroduction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54" w:history="1">
            <w:r w:rsidRPr="00D06BF2">
              <w:rPr>
                <w:rStyle w:val="Hyperlink"/>
                <w:rFonts w:cstheme="minorHAnsi"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Reportobject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3"/>
            <w:rPr>
              <w:rFonts w:eastAsiaTheme="minorEastAsia" w:cstheme="minorBidi"/>
              <w:iCs w:val="0"/>
              <w:szCs w:val="22"/>
              <w:lang w:val="de-AT" w:eastAsia="de-AT"/>
            </w:rPr>
          </w:pPr>
          <w:hyperlink w:anchor="_Toc516757655" w:history="1">
            <w:r w:rsidRPr="00D06BF2">
              <w:rPr>
                <w:rStyle w:val="Hyperlink"/>
                <w:rFonts w:cs="Times New Roman"/>
                <w:lang w:val="en-US"/>
              </w:rPr>
              <w:t>1.2.1</w:t>
            </w:r>
            <w:r>
              <w:rPr>
                <w:rFonts w:eastAsiaTheme="minorEastAsia" w:cstheme="minorBidi"/>
                <w:i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Labels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3"/>
            <w:rPr>
              <w:rFonts w:eastAsiaTheme="minorEastAsia" w:cstheme="minorBidi"/>
              <w:iCs w:val="0"/>
              <w:szCs w:val="22"/>
              <w:lang w:val="de-AT" w:eastAsia="de-AT"/>
            </w:rPr>
          </w:pPr>
          <w:hyperlink w:anchor="_Toc516757656" w:history="1">
            <w:r w:rsidRPr="00D06BF2">
              <w:rPr>
                <w:rStyle w:val="Hyperlink"/>
                <w:rFonts w:cs="Times New Roman"/>
                <w:lang w:val="en-US"/>
              </w:rPr>
              <w:t>1.2.2</w:t>
            </w:r>
            <w:r>
              <w:rPr>
                <w:rFonts w:eastAsiaTheme="minorEastAsia" w:cstheme="minorBidi"/>
                <w:i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Trigger on reportobject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57" w:history="1">
            <w:r w:rsidRPr="00D06BF2">
              <w:rPr>
                <w:rStyle w:val="Hyperlink"/>
                <w:rFonts w:cstheme="minorHAnsi"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3"/>
            <w:rPr>
              <w:rFonts w:eastAsiaTheme="minorEastAsia" w:cstheme="minorBidi"/>
              <w:iCs w:val="0"/>
              <w:szCs w:val="22"/>
              <w:lang w:val="de-AT" w:eastAsia="de-AT"/>
            </w:rPr>
          </w:pPr>
          <w:hyperlink w:anchor="_Toc516757658" w:history="1">
            <w:r w:rsidRPr="00D06BF2">
              <w:rPr>
                <w:rStyle w:val="Hyperlink"/>
                <w:rFonts w:cs="Times New Roman"/>
                <w:lang w:val="en-US"/>
              </w:rPr>
              <w:t>1.3.1</w:t>
            </w:r>
            <w:r>
              <w:rPr>
                <w:rFonts w:eastAsiaTheme="minorEastAsia" w:cstheme="minorBidi"/>
                <w:i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Dataitem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3"/>
            <w:rPr>
              <w:rFonts w:eastAsiaTheme="minorEastAsia" w:cstheme="minorBidi"/>
              <w:iCs w:val="0"/>
              <w:szCs w:val="22"/>
              <w:lang w:val="de-AT" w:eastAsia="de-AT"/>
            </w:rPr>
          </w:pPr>
          <w:hyperlink w:anchor="_Toc516757659" w:history="1">
            <w:r w:rsidRPr="00D06BF2">
              <w:rPr>
                <w:rStyle w:val="Hyperlink"/>
                <w:rFonts w:cs="Times New Roman"/>
                <w:lang w:val="en-US"/>
              </w:rPr>
              <w:t>1.3.2</w:t>
            </w:r>
            <w:r>
              <w:rPr>
                <w:rFonts w:eastAsiaTheme="minorEastAsia" w:cstheme="minorBidi"/>
                <w:i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Columns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3"/>
            <w:rPr>
              <w:rFonts w:eastAsiaTheme="minorEastAsia" w:cstheme="minorBidi"/>
              <w:iCs w:val="0"/>
              <w:szCs w:val="22"/>
              <w:lang w:val="de-AT" w:eastAsia="de-AT"/>
            </w:rPr>
          </w:pPr>
          <w:hyperlink w:anchor="_Toc516757660" w:history="1">
            <w:r w:rsidRPr="00D06BF2">
              <w:rPr>
                <w:rStyle w:val="Hyperlink"/>
                <w:rFonts w:cs="Times New Roman"/>
                <w:lang w:val="en-US"/>
              </w:rPr>
              <w:t>1.3.3</w:t>
            </w:r>
            <w:r>
              <w:rPr>
                <w:rFonts w:eastAsiaTheme="minorEastAsia" w:cstheme="minorBidi"/>
                <w:i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Trigger on dataitem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1" w:history="1">
            <w:r w:rsidRPr="00D06BF2">
              <w:rPr>
                <w:rStyle w:val="Hyperlink"/>
                <w:rFonts w:cstheme="minorHAnsi"/>
                <w:lang w:val="en-US"/>
              </w:rPr>
              <w:t>1.4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2" w:history="1">
            <w:r w:rsidRPr="00D06BF2">
              <w:rPr>
                <w:rStyle w:val="Hyperlink"/>
                <w:rFonts w:cstheme="minorHAnsi"/>
                <w:lang w:val="en-US"/>
              </w:rPr>
              <w:t>1.5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Requestpage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AT" w:eastAsia="de-AT"/>
            </w:rPr>
          </w:pPr>
          <w:hyperlink w:anchor="_Toc516757663" w:history="1">
            <w:r w:rsidRPr="00D06BF2">
              <w:rPr>
                <w:rStyle w:val="Hyperlink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Build new reports in 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4" w:history="1">
            <w:r w:rsidRPr="00D06BF2">
              <w:rPr>
                <w:rStyle w:val="Hyperlink"/>
                <w:rFonts w:cstheme="minorHAnsi"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Build a small Report 50130 “Simple Document”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5" w:history="1">
            <w:r w:rsidRPr="00D06BF2">
              <w:rPr>
                <w:rStyle w:val="Hyperlink"/>
                <w:rFonts w:cstheme="minorHAnsi"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Add sales Lines to the Report “Simple Document”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6" w:history="1">
            <w:r w:rsidRPr="00D06BF2">
              <w:rPr>
                <w:rStyle w:val="Hyperlink"/>
                <w:rFonts w:cstheme="minorHAnsi"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Add a picture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7" w:history="1">
            <w:r w:rsidRPr="00D06BF2">
              <w:rPr>
                <w:rStyle w:val="Hyperlink"/>
                <w:rFonts w:cstheme="minorHAnsi"/>
                <w:lang w:val="en-US"/>
              </w:rPr>
              <w:t>2.4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Add Totals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68" w:history="1">
            <w:r w:rsidRPr="00D06BF2">
              <w:rPr>
                <w:rStyle w:val="Hyperlink"/>
                <w:rFonts w:cstheme="minorHAnsi"/>
                <w:lang w:val="en-US"/>
              </w:rPr>
              <w:t>2.5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  <w:lang w:val="en-US"/>
              </w:rPr>
              <w:t>Add a requestpage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szCs w:val="22"/>
              <w:lang w:val="de-AT" w:eastAsia="de-AT"/>
            </w:rPr>
          </w:pPr>
          <w:hyperlink w:anchor="_Toc516757669" w:history="1">
            <w:r w:rsidRPr="00D06BF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Extend/change existing reports in 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70" w:history="1">
            <w:r w:rsidRPr="00D06BF2">
              <w:rPr>
                <w:rStyle w:val="Hyperlink"/>
                <w:rFonts w:cstheme="minorHAnsi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71" w:history="1">
            <w:r w:rsidRPr="00D06BF2">
              <w:rPr>
                <w:rStyle w:val="Hyperlink"/>
                <w:rFonts w:cstheme="minorHAnsi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Custom 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72" w:history="1">
            <w:r w:rsidRPr="00D06BF2">
              <w:rPr>
                <w:rStyle w:val="Hyperlink"/>
                <w:rFonts w:cstheme="minorHAnsi"/>
              </w:rPr>
              <w:t>3.3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Replace Report using the Report Selection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B46135" w:rsidRDefault="00B46135">
          <w:pPr>
            <w:pStyle w:val="Verzeichnis2"/>
            <w:rPr>
              <w:rFonts w:asciiTheme="minorHAnsi" w:eastAsiaTheme="minorEastAsia" w:hAnsiTheme="minorHAnsi" w:cstheme="minorBidi"/>
              <w:szCs w:val="22"/>
              <w:lang w:val="de-AT" w:eastAsia="de-AT"/>
            </w:rPr>
          </w:pPr>
          <w:hyperlink w:anchor="_Toc516757673" w:history="1">
            <w:r w:rsidRPr="00D06BF2">
              <w:rPr>
                <w:rStyle w:val="Hyperlink"/>
                <w:rFonts w:cstheme="minorHAnsi"/>
              </w:rPr>
              <w:t>3.4</w:t>
            </w:r>
            <w:r>
              <w:rPr>
                <w:rFonts w:asciiTheme="minorHAnsi" w:eastAsiaTheme="minorEastAsia" w:hAnsiTheme="minorHAnsi" w:cstheme="minorBidi"/>
                <w:szCs w:val="22"/>
                <w:lang w:val="de-AT" w:eastAsia="de-AT"/>
              </w:rPr>
              <w:tab/>
            </w:r>
            <w:r w:rsidRPr="00D06BF2">
              <w:rPr>
                <w:rStyle w:val="Hyperlink"/>
              </w:rPr>
              <w:t>Make Reports extensible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_Toc516757673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56301" w:rsidRDefault="00956301">
          <w:r>
            <w:rPr>
              <w:b/>
              <w:bCs/>
            </w:rPr>
            <w:lastRenderedPageBreak/>
            <w:fldChar w:fldCharType="end"/>
          </w:r>
        </w:p>
      </w:sdtContent>
    </w:sdt>
    <w:p w:rsidR="00B901F0" w:rsidRDefault="00B901F0" w:rsidP="00B901F0"/>
    <w:p w:rsidR="00956301" w:rsidRDefault="00956301">
      <w:pPr>
        <w:spacing w:before="0" w:after="0" w:line="240" w:lineRule="auto"/>
      </w:pPr>
      <w:r>
        <w:br w:type="page"/>
      </w:r>
    </w:p>
    <w:p w:rsidR="00956301" w:rsidRDefault="00956301">
      <w:pPr>
        <w:spacing w:before="0" w:after="0" w:line="240" w:lineRule="auto"/>
        <w:rPr>
          <w:rFonts w:cs="Arial"/>
          <w:b/>
          <w:bCs/>
          <w:kern w:val="32"/>
          <w:sz w:val="28"/>
          <w:szCs w:val="32"/>
        </w:rPr>
      </w:pPr>
    </w:p>
    <w:p w:rsidR="00956301" w:rsidRPr="00956301" w:rsidRDefault="00956301" w:rsidP="00956301">
      <w:pPr>
        <w:pStyle w:val="Cosmoberschrift"/>
        <w:rPr>
          <w:lang w:val="en-US"/>
        </w:rPr>
      </w:pPr>
      <w:bookmarkStart w:id="2" w:name="_Toc516757652"/>
      <w:proofErr w:type="spellStart"/>
      <w:r>
        <w:t>Introducing</w:t>
      </w:r>
      <w:proofErr w:type="spellEnd"/>
      <w:r>
        <w:t xml:space="preserve"> Reporting in AL</w:t>
      </w:r>
      <w:bookmarkEnd w:id="2"/>
    </w:p>
    <w:p w:rsidR="00956301" w:rsidRPr="00B46135" w:rsidRDefault="00956301" w:rsidP="00956301">
      <w:pPr>
        <w:pStyle w:val="Ebene2"/>
        <w:rPr>
          <w:lang w:val="en-US"/>
        </w:rPr>
      </w:pPr>
      <w:bookmarkStart w:id="3" w:name="_Toc516757653"/>
      <w:proofErr w:type="spellStart"/>
      <w:r w:rsidRPr="00B46135">
        <w:rPr>
          <w:lang w:val="en-US"/>
        </w:rPr>
        <w:t>Indroduction</w:t>
      </w:r>
      <w:bookmarkEnd w:id="3"/>
      <w:proofErr w:type="spellEnd"/>
    </w:p>
    <w:p w:rsidR="00956301" w:rsidRPr="00B46135" w:rsidRDefault="00956301" w:rsidP="00956301">
      <w:pPr>
        <w:pStyle w:val="ccTextvorlage"/>
        <w:rPr>
          <w:lang w:val="en-US"/>
        </w:rPr>
      </w:pPr>
      <w:r w:rsidRPr="00B46135">
        <w:rPr>
          <w:lang w:val="en-US"/>
        </w:rPr>
        <w:t xml:space="preserve">The Reports in AL have four main components: the </w:t>
      </w:r>
      <w:proofErr w:type="spellStart"/>
      <w:r w:rsidRPr="00B46135">
        <w:rPr>
          <w:lang w:val="en-US"/>
        </w:rPr>
        <w:t>reportobject</w:t>
      </w:r>
      <w:proofErr w:type="spellEnd"/>
      <w:r w:rsidRPr="00B46135">
        <w:rPr>
          <w:lang w:val="en-US"/>
        </w:rPr>
        <w:t xml:space="preserve">, dataset, </w:t>
      </w:r>
      <w:proofErr w:type="spellStart"/>
      <w:r w:rsidRPr="00B46135">
        <w:rPr>
          <w:lang w:val="en-US"/>
        </w:rPr>
        <w:t>layoutfile</w:t>
      </w:r>
      <w:proofErr w:type="spellEnd"/>
      <w:r w:rsidRPr="00B46135">
        <w:rPr>
          <w:lang w:val="en-US"/>
        </w:rPr>
        <w:t xml:space="preserve"> and the </w:t>
      </w:r>
      <w:proofErr w:type="spellStart"/>
      <w:r w:rsidRPr="00B46135">
        <w:rPr>
          <w:lang w:val="en-US"/>
        </w:rPr>
        <w:t>requestpage</w:t>
      </w:r>
      <w:proofErr w:type="spellEnd"/>
      <w:r w:rsidRPr="00B46135">
        <w:rPr>
          <w:lang w:val="en-US"/>
        </w:rPr>
        <w:t>.</w:t>
      </w:r>
    </w:p>
    <w:p w:rsidR="00956301" w:rsidRPr="00B46135" w:rsidRDefault="00956301" w:rsidP="00956301">
      <w:pPr>
        <w:pStyle w:val="ccTextvorlage"/>
        <w:rPr>
          <w:lang w:val="en-US"/>
        </w:rPr>
      </w:pPr>
      <w:r w:rsidRPr="00B46135">
        <w:rPr>
          <w:lang w:val="en-US"/>
        </w:rPr>
        <w:t xml:space="preserve">The behavior of the components is the same as in C/AL, only the </w:t>
      </w:r>
      <w:proofErr w:type="spellStart"/>
      <w:r w:rsidRPr="00B46135">
        <w:rPr>
          <w:lang w:val="en-US"/>
        </w:rPr>
        <w:t>developmentprocess</w:t>
      </w:r>
      <w:proofErr w:type="spellEnd"/>
      <w:r w:rsidRPr="00B46135">
        <w:rPr>
          <w:lang w:val="en-US"/>
        </w:rPr>
        <w:t xml:space="preserve"> has changed.</w:t>
      </w:r>
    </w:p>
    <w:p w:rsidR="00956301" w:rsidRPr="00B46135" w:rsidRDefault="00956301" w:rsidP="00956301">
      <w:pPr>
        <w:pStyle w:val="Ebene2"/>
        <w:rPr>
          <w:lang w:val="en-US"/>
        </w:rPr>
      </w:pPr>
      <w:bookmarkStart w:id="4" w:name="_Toc516757654"/>
      <w:proofErr w:type="spellStart"/>
      <w:r w:rsidRPr="00B46135">
        <w:rPr>
          <w:lang w:val="en-US"/>
        </w:rPr>
        <w:t>Reportobject</w:t>
      </w:r>
      <w:bookmarkEnd w:id="4"/>
      <w:proofErr w:type="spellEnd"/>
    </w:p>
    <w:p w:rsidR="00AF5BF0" w:rsidRPr="00B46135" w:rsidRDefault="00AF5BF0" w:rsidP="00AF5BF0">
      <w:pPr>
        <w:pStyle w:val="ccTextvorlage"/>
        <w:rPr>
          <w:lang w:val="en-US"/>
        </w:rPr>
      </w:pPr>
      <w:r w:rsidRPr="00B46135">
        <w:rPr>
          <w:lang w:val="en-US"/>
        </w:rPr>
        <w:t xml:space="preserve">The </w:t>
      </w:r>
      <w:proofErr w:type="spellStart"/>
      <w:r w:rsidRPr="00B46135">
        <w:rPr>
          <w:lang w:val="en-US"/>
        </w:rPr>
        <w:t>reportobject</w:t>
      </w:r>
      <w:proofErr w:type="spellEnd"/>
      <w:r w:rsidRPr="00B46135">
        <w:rPr>
          <w:lang w:val="en-US"/>
        </w:rPr>
        <w:t xml:space="preserve"> is defined in a .al file. You can create it with the Keyword “report”, then you </w:t>
      </w:r>
      <w:proofErr w:type="gramStart"/>
      <w:r w:rsidRPr="00B46135">
        <w:rPr>
          <w:lang w:val="en-US"/>
        </w:rPr>
        <w:t>have to</w:t>
      </w:r>
      <w:proofErr w:type="gramEnd"/>
      <w:r w:rsidRPr="00B46135">
        <w:rPr>
          <w:lang w:val="en-US"/>
        </w:rPr>
        <w:t xml:space="preserve"> set an objected and an </w:t>
      </w:r>
      <w:proofErr w:type="spellStart"/>
      <w:r w:rsidRPr="00B46135">
        <w:rPr>
          <w:lang w:val="en-US"/>
        </w:rPr>
        <w:t>objectname</w:t>
      </w:r>
      <w:proofErr w:type="spellEnd"/>
      <w:r w:rsidRPr="00B46135">
        <w:rPr>
          <w:lang w:val="en-US"/>
        </w:rPr>
        <w:t>.</w:t>
      </w:r>
      <w:r w:rsidR="00DF009A" w:rsidRPr="00B46135">
        <w:rPr>
          <w:lang w:val="en-US"/>
        </w:rPr>
        <w:t xml:space="preserve"> To create a </w:t>
      </w:r>
      <w:proofErr w:type="spellStart"/>
      <w:r w:rsidR="00DF009A" w:rsidRPr="00B46135">
        <w:rPr>
          <w:lang w:val="en-US"/>
        </w:rPr>
        <w:t>reportobject</w:t>
      </w:r>
      <w:proofErr w:type="spellEnd"/>
      <w:r w:rsidR="00DF009A" w:rsidRPr="00B46135">
        <w:rPr>
          <w:lang w:val="en-US"/>
        </w:rPr>
        <w:t xml:space="preserve"> you could also use the template “</w:t>
      </w:r>
      <w:proofErr w:type="spellStart"/>
      <w:r w:rsidR="00DF009A" w:rsidRPr="00B46135">
        <w:rPr>
          <w:lang w:val="en-US"/>
        </w:rPr>
        <w:t>treport</w:t>
      </w:r>
      <w:proofErr w:type="spellEnd"/>
      <w:r w:rsidR="00DF009A" w:rsidRPr="00B46135">
        <w:rPr>
          <w:lang w:val="en-US"/>
        </w:rPr>
        <w:t>”, so that the basic structure is created automatically.</w:t>
      </w:r>
    </w:p>
    <w:p w:rsidR="00DF009A" w:rsidRPr="00DA684C" w:rsidRDefault="00DF009A" w:rsidP="00AF5BF0">
      <w:pPr>
        <w:pStyle w:val="ccTextvorlage"/>
        <w:rPr>
          <w:highlight w:val="darkCyan"/>
          <w:lang w:val="en-US"/>
        </w:rPr>
      </w:pPr>
      <w:r w:rsidRPr="00DA684C">
        <w:rPr>
          <w:rFonts w:cs="Calibri"/>
          <w:noProof/>
          <w:szCs w:val="22"/>
          <w:highlight w:val="darkCyan"/>
        </w:rPr>
        <w:drawing>
          <wp:inline distT="0" distB="0" distL="0" distR="0" wp14:anchorId="02B984E6" wp14:editId="222C2BD8">
            <wp:extent cx="3067050" cy="981075"/>
            <wp:effectExtent l="0" t="0" r="0" b="9525"/>
            <wp:docPr id="4" name="Grafik 4" descr="Computergenerierter Alternativtext:&#10;report seløe &#10;&quot;Vendor - List &#10;v2&quot; &#10;'Vendor &#10;- List', &#10;DEU— ' Kreditor &#10;- Liste' • &#10;UsageCategory = Lists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rgenerierter Alternativtext:&#10;report seløe &#10;&quot;Vendor - List &#10;v2&quot; &#10;'Vendor &#10;- List', &#10;DEU— ' Kreditor &#10;- Liste' • &#10;UsageCategory = Lists;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F0" w:rsidRPr="00B46135" w:rsidRDefault="00AF5BF0" w:rsidP="00AF5BF0">
      <w:pPr>
        <w:pStyle w:val="ccTextvorlage"/>
        <w:rPr>
          <w:lang w:val="en-US"/>
        </w:rPr>
      </w:pPr>
      <w:r w:rsidRPr="00B46135">
        <w:rPr>
          <w:lang w:val="en-US"/>
        </w:rPr>
        <w:t>You can also set some properties for the whole report.</w:t>
      </w:r>
    </w:p>
    <w:p w:rsidR="00AF5BF0" w:rsidRDefault="00AF5BF0" w:rsidP="00AF5BF0">
      <w:pPr>
        <w:pStyle w:val="ccTextvorlage"/>
        <w:rPr>
          <w:lang w:val="en-US"/>
        </w:rPr>
      </w:pPr>
      <w:r w:rsidRPr="00B46135">
        <w:rPr>
          <w:lang w:val="en-US"/>
        </w:rPr>
        <w:t xml:space="preserve">Very Important </w:t>
      </w:r>
      <w:r w:rsidR="00DF009A" w:rsidRPr="00B46135">
        <w:rPr>
          <w:lang w:val="en-US"/>
        </w:rPr>
        <w:t xml:space="preserve">is the new Property </w:t>
      </w:r>
      <w:proofErr w:type="spellStart"/>
      <w:r w:rsidR="00DF009A" w:rsidRPr="00B46135">
        <w:rPr>
          <w:lang w:val="en-US"/>
        </w:rPr>
        <w:t>UsageCategory</w:t>
      </w:r>
      <w:proofErr w:type="spellEnd"/>
      <w:r w:rsidR="00DF009A" w:rsidRPr="00B46135">
        <w:rPr>
          <w:lang w:val="en-US"/>
        </w:rPr>
        <w:t xml:space="preserve">, without this property the report could not be found in the </w:t>
      </w:r>
      <w:proofErr w:type="spellStart"/>
      <w:r w:rsidR="00DF009A" w:rsidRPr="00B46135">
        <w:rPr>
          <w:lang w:val="en-US"/>
        </w:rPr>
        <w:t>menusuite</w:t>
      </w:r>
      <w:proofErr w:type="spellEnd"/>
      <w:r w:rsidR="00DF009A" w:rsidRPr="00B46135">
        <w:rPr>
          <w:lang w:val="en-US"/>
        </w:rPr>
        <w:t xml:space="preserve"> of NAV 2018. The available options are “Administration”, “Documents”, “History”, “Lists”, “None”, “</w:t>
      </w:r>
      <w:proofErr w:type="spellStart"/>
      <w:r w:rsidR="00DF009A" w:rsidRPr="00B46135">
        <w:rPr>
          <w:lang w:val="en-US"/>
        </w:rPr>
        <w:t>ReportsAndAnalysis</w:t>
      </w:r>
      <w:proofErr w:type="spellEnd"/>
      <w:r w:rsidR="00DF009A" w:rsidRPr="00B46135">
        <w:rPr>
          <w:lang w:val="en-US"/>
        </w:rPr>
        <w:t>”, “Tasks”.</w:t>
      </w:r>
    </w:p>
    <w:p w:rsidR="00DF009A" w:rsidRDefault="00DF009A" w:rsidP="00AF5BF0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7C0DCD97" wp14:editId="3D6F3A8D">
            <wp:extent cx="5731510" cy="2557145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01" w:rsidRDefault="00801D66" w:rsidP="00801D66">
      <w:pPr>
        <w:pStyle w:val="Ebene3"/>
        <w:rPr>
          <w:lang w:val="en-US"/>
        </w:rPr>
      </w:pPr>
      <w:bookmarkStart w:id="5" w:name="_Toc516757655"/>
      <w:r>
        <w:rPr>
          <w:lang w:val="en-US"/>
        </w:rPr>
        <w:lastRenderedPageBreak/>
        <w:t>Labels</w:t>
      </w:r>
      <w:bookmarkEnd w:id="5"/>
    </w:p>
    <w:p w:rsidR="00801D66" w:rsidRDefault="00801D66" w:rsidP="00801D66">
      <w:pPr>
        <w:pStyle w:val="ccTextvorlage"/>
        <w:rPr>
          <w:lang w:val="en-US"/>
        </w:rPr>
      </w:pPr>
      <w:r>
        <w:rPr>
          <w:lang w:val="en-US"/>
        </w:rPr>
        <w:t xml:space="preserve">If you want to display text in a report layout, it is recommended to use Labels. </w:t>
      </w:r>
      <w:r w:rsidR="00D56075">
        <w:rPr>
          <w:lang w:val="en-US"/>
        </w:rPr>
        <w:t xml:space="preserve">To define </w:t>
      </w:r>
      <w:proofErr w:type="gramStart"/>
      <w:r w:rsidR="00D56075">
        <w:rPr>
          <w:lang w:val="en-US"/>
        </w:rPr>
        <w:t>labels</w:t>
      </w:r>
      <w:proofErr w:type="gramEnd"/>
      <w:r w:rsidR="00D56075">
        <w:rPr>
          <w:lang w:val="en-US"/>
        </w:rPr>
        <w:t xml:space="preserve"> you could use the label keyword.</w:t>
      </w:r>
    </w:p>
    <w:p w:rsidR="00D56075" w:rsidRPr="00D56075" w:rsidRDefault="00D56075" w:rsidP="00D5607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</w:t>
      </w:r>
      <w:proofErr w:type="spellStart"/>
      <w:r w:rsidRPr="00D56075">
        <w:rPr>
          <w:rFonts w:ascii="Consolas" w:hAnsi="Consolas"/>
          <w:color w:val="569CD6"/>
          <w:sz w:val="21"/>
          <w:szCs w:val="21"/>
          <w:lang w:val="de-AT" w:eastAsia="de-AT"/>
        </w:rPr>
        <w:t>labels</w:t>
      </w:r>
      <w:proofErr w:type="spellEnd"/>
    </w:p>
    <w:p w:rsidR="00D56075" w:rsidRPr="00D56075" w:rsidRDefault="00D56075" w:rsidP="00D5607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{</w:t>
      </w:r>
    </w:p>
    <w:p w:rsidR="00D56075" w:rsidRPr="00D56075" w:rsidRDefault="00D56075" w:rsidP="00D5607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</w:t>
      </w:r>
      <w:proofErr w:type="spellStart"/>
      <w:proofErr w:type="gramStart"/>
      <w:r w:rsidRPr="00D56075">
        <w:rPr>
          <w:rFonts w:ascii="Consolas" w:hAnsi="Consolas"/>
          <w:color w:val="569CD6"/>
          <w:sz w:val="21"/>
          <w:szCs w:val="21"/>
          <w:lang w:val="de-AT" w:eastAsia="de-AT"/>
        </w:rPr>
        <w:t>label</w:t>
      </w:r>
      <w:proofErr w:type="spellEnd"/>
      <w:r w:rsidRPr="00D56075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>ReportCaption;ENU</w:t>
      </w:r>
      <w:proofErr w:type="spellEnd"/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>=</w:t>
      </w:r>
      <w:r w:rsidRPr="00D56075">
        <w:rPr>
          <w:rFonts w:ascii="Consolas" w:hAnsi="Consolas"/>
          <w:color w:val="CE9178"/>
          <w:sz w:val="21"/>
          <w:szCs w:val="21"/>
          <w:lang w:val="de-AT" w:eastAsia="de-AT"/>
        </w:rPr>
        <w:t>'</w:t>
      </w:r>
      <w:proofErr w:type="spellStart"/>
      <w:r w:rsidRPr="00D56075">
        <w:rPr>
          <w:rFonts w:ascii="Consolas" w:hAnsi="Consolas"/>
          <w:color w:val="CE9178"/>
          <w:sz w:val="21"/>
          <w:szCs w:val="21"/>
          <w:lang w:val="de-AT" w:eastAsia="de-AT"/>
        </w:rPr>
        <w:t>ReportCaption</w:t>
      </w:r>
      <w:proofErr w:type="spellEnd"/>
      <w:r w:rsidRPr="00D56075">
        <w:rPr>
          <w:rFonts w:ascii="Consolas" w:hAnsi="Consolas"/>
          <w:color w:val="CE9178"/>
          <w:sz w:val="21"/>
          <w:szCs w:val="21"/>
          <w:lang w:val="de-AT" w:eastAsia="de-AT"/>
        </w:rPr>
        <w:t xml:space="preserve"> - Test'</w:t>
      </w:r>
      <w:r w:rsidRPr="00D56075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D56075" w:rsidRPr="00D56075" w:rsidRDefault="00D56075" w:rsidP="00D56075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56075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}</w:t>
      </w:r>
    </w:p>
    <w:p w:rsidR="00D56075" w:rsidRDefault="00D56075" w:rsidP="00801D66">
      <w:pPr>
        <w:pStyle w:val="ccTextvorlage"/>
        <w:rPr>
          <w:lang w:val="en-US"/>
        </w:rPr>
      </w:pPr>
    </w:p>
    <w:p w:rsidR="00C64AE0" w:rsidRPr="00B46135" w:rsidRDefault="00C64AE0" w:rsidP="00C64AE0">
      <w:pPr>
        <w:pStyle w:val="Ebene3"/>
        <w:rPr>
          <w:lang w:val="en-US"/>
        </w:rPr>
      </w:pPr>
      <w:bookmarkStart w:id="6" w:name="_Toc516757656"/>
      <w:r w:rsidRPr="00B46135">
        <w:rPr>
          <w:lang w:val="en-US"/>
        </w:rPr>
        <w:t xml:space="preserve">Trigger on </w:t>
      </w:r>
      <w:proofErr w:type="spellStart"/>
      <w:r w:rsidRPr="00B46135">
        <w:rPr>
          <w:lang w:val="en-US"/>
        </w:rPr>
        <w:t>reportobject</w:t>
      </w:r>
      <w:bookmarkEnd w:id="6"/>
      <w:proofErr w:type="spellEnd"/>
    </w:p>
    <w:p w:rsidR="00C64AE0" w:rsidRDefault="00C64AE0" w:rsidP="00C64AE0">
      <w:pPr>
        <w:pStyle w:val="ccTextvorlage"/>
        <w:rPr>
          <w:lang w:val="en-US"/>
        </w:rPr>
      </w:pPr>
      <w:r w:rsidRPr="00B46135">
        <w:rPr>
          <w:lang w:val="en-US"/>
        </w:rPr>
        <w:t xml:space="preserve">On the report object you can define up to three triggers which you can use to </w:t>
      </w:r>
      <w:proofErr w:type="spellStart"/>
      <w:r w:rsidRPr="00B46135">
        <w:rPr>
          <w:lang w:val="en-US"/>
        </w:rPr>
        <w:t>programm</w:t>
      </w:r>
      <w:proofErr w:type="spellEnd"/>
      <w:r w:rsidRPr="00B46135">
        <w:rPr>
          <w:lang w:val="en-US"/>
        </w:rPr>
        <w:t xml:space="preserve"> the behavior of the report. The triggers are: </w:t>
      </w:r>
      <w:proofErr w:type="spellStart"/>
      <w:r w:rsidRPr="00B46135">
        <w:rPr>
          <w:lang w:val="en-US"/>
        </w:rPr>
        <w:t>OnInitReport</w:t>
      </w:r>
      <w:proofErr w:type="spellEnd"/>
      <w:r w:rsidRPr="00B46135">
        <w:rPr>
          <w:lang w:val="en-US"/>
        </w:rPr>
        <w:t xml:space="preserve">, </w:t>
      </w:r>
      <w:proofErr w:type="spellStart"/>
      <w:r w:rsidRPr="00B46135">
        <w:rPr>
          <w:lang w:val="en-US"/>
        </w:rPr>
        <w:t>OnPreReport</w:t>
      </w:r>
      <w:proofErr w:type="spellEnd"/>
      <w:r w:rsidRPr="00B46135">
        <w:rPr>
          <w:lang w:val="en-US"/>
        </w:rPr>
        <w:t xml:space="preserve">, </w:t>
      </w:r>
      <w:proofErr w:type="spellStart"/>
      <w:r w:rsidRPr="00B46135">
        <w:rPr>
          <w:lang w:val="en-US"/>
        </w:rPr>
        <w:t>OnPostReport</w:t>
      </w:r>
      <w:proofErr w:type="spellEnd"/>
      <w:r w:rsidRPr="00B46135">
        <w:rPr>
          <w:lang w:val="en-US"/>
        </w:rPr>
        <w:t>. None of them is mandatory, you could also define a report without any triggers.</w:t>
      </w:r>
    </w:p>
    <w:p w:rsidR="00C64AE0" w:rsidRDefault="00C64AE0" w:rsidP="00C64AE0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0C1F6421" wp14:editId="1CE0BAA1">
            <wp:extent cx="2886075" cy="17526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01" w:rsidRPr="00B46135" w:rsidRDefault="00956301" w:rsidP="00956301">
      <w:pPr>
        <w:pStyle w:val="Ebene2"/>
        <w:rPr>
          <w:lang w:val="en-US"/>
        </w:rPr>
      </w:pPr>
      <w:bookmarkStart w:id="7" w:name="_Toc516757657"/>
      <w:r w:rsidRPr="00B46135">
        <w:rPr>
          <w:lang w:val="en-US"/>
        </w:rPr>
        <w:t>Dataset</w:t>
      </w:r>
      <w:bookmarkEnd w:id="7"/>
    </w:p>
    <w:p w:rsidR="008534B5" w:rsidRPr="00B46135" w:rsidRDefault="008534B5" w:rsidP="008534B5">
      <w:pPr>
        <w:pStyle w:val="ccTextvorlage"/>
        <w:rPr>
          <w:lang w:val="en-US"/>
        </w:rPr>
      </w:pPr>
      <w:r w:rsidRPr="00B46135">
        <w:rPr>
          <w:lang w:val="en-US"/>
        </w:rPr>
        <w:t xml:space="preserve">The dataset is the definition of which data is used for the report. It can contain one </w:t>
      </w:r>
      <w:proofErr w:type="spellStart"/>
      <w:r w:rsidRPr="00B46135">
        <w:rPr>
          <w:lang w:val="en-US"/>
        </w:rPr>
        <w:t>ore</w:t>
      </w:r>
      <w:proofErr w:type="spellEnd"/>
      <w:r w:rsidRPr="00B46135">
        <w:rPr>
          <w:lang w:val="en-US"/>
        </w:rPr>
        <w:t xml:space="preserve"> more </w:t>
      </w:r>
      <w:proofErr w:type="spellStart"/>
      <w:r w:rsidRPr="00B46135">
        <w:rPr>
          <w:lang w:val="en-US"/>
        </w:rPr>
        <w:t>dataitems</w:t>
      </w:r>
      <w:proofErr w:type="spellEnd"/>
      <w:r w:rsidRPr="00B46135">
        <w:rPr>
          <w:lang w:val="en-US"/>
        </w:rPr>
        <w:t>.</w:t>
      </w:r>
    </w:p>
    <w:p w:rsidR="008534B5" w:rsidRPr="00493D6E" w:rsidRDefault="008534B5" w:rsidP="008534B5">
      <w:pPr>
        <w:pStyle w:val="ccTextvorlage"/>
        <w:rPr>
          <w:lang w:val="en-US"/>
        </w:rPr>
      </w:pPr>
      <w:r w:rsidRPr="00B46135">
        <w:rPr>
          <w:lang w:val="en-US"/>
        </w:rPr>
        <w:t xml:space="preserve">It is defined using the Keyword </w:t>
      </w:r>
      <w:r w:rsidRPr="00B46135">
        <w:rPr>
          <w:b/>
          <w:lang w:val="en-US"/>
        </w:rPr>
        <w:t>dataset</w:t>
      </w:r>
      <w:r w:rsidR="00493D6E" w:rsidRPr="00B46135">
        <w:rPr>
          <w:lang w:val="en-US"/>
        </w:rPr>
        <w:t>, it doesn’t have any properties.</w:t>
      </w:r>
    </w:p>
    <w:p w:rsidR="008534B5" w:rsidRDefault="008534B5" w:rsidP="008534B5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18923ACC" wp14:editId="116D1691">
            <wp:extent cx="3067050" cy="12096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4" w:rsidRPr="00B46135" w:rsidRDefault="00D51ED4" w:rsidP="00D51ED4">
      <w:pPr>
        <w:pStyle w:val="Ebene3"/>
        <w:rPr>
          <w:lang w:val="en-US"/>
        </w:rPr>
      </w:pPr>
      <w:bookmarkStart w:id="8" w:name="_Toc516757658"/>
      <w:proofErr w:type="spellStart"/>
      <w:r w:rsidRPr="00B46135">
        <w:rPr>
          <w:lang w:val="en-US"/>
        </w:rPr>
        <w:lastRenderedPageBreak/>
        <w:t>Dat</w:t>
      </w:r>
      <w:r w:rsidR="005B4670" w:rsidRPr="00B46135">
        <w:rPr>
          <w:lang w:val="en-US"/>
        </w:rPr>
        <w:t>a</w:t>
      </w:r>
      <w:r w:rsidRPr="00B46135">
        <w:rPr>
          <w:lang w:val="en-US"/>
        </w:rPr>
        <w:t>item</w:t>
      </w:r>
      <w:bookmarkEnd w:id="8"/>
      <w:proofErr w:type="spellEnd"/>
    </w:p>
    <w:p w:rsidR="008534B5" w:rsidRPr="00B46135" w:rsidRDefault="005B4670" w:rsidP="008534B5">
      <w:pPr>
        <w:pStyle w:val="ccTextvorlage"/>
        <w:rPr>
          <w:lang w:val="en-US"/>
        </w:rPr>
      </w:pPr>
      <w:r w:rsidRPr="00B46135">
        <w:rPr>
          <w:lang w:val="en-US"/>
        </w:rPr>
        <w:t xml:space="preserve">With the data item you could add a new source table to the reports dataset. Each </w:t>
      </w:r>
      <w:proofErr w:type="spellStart"/>
      <w:r w:rsidRPr="00B46135">
        <w:rPr>
          <w:lang w:val="en-US"/>
        </w:rPr>
        <w:t>dataitem</w:t>
      </w:r>
      <w:proofErr w:type="spellEnd"/>
      <w:r w:rsidRPr="00B46135">
        <w:rPr>
          <w:lang w:val="en-US"/>
        </w:rPr>
        <w:t xml:space="preserve"> has a name and a source table</w:t>
      </w:r>
    </w:p>
    <w:p w:rsidR="005B4670" w:rsidRPr="00074400" w:rsidRDefault="005B4670" w:rsidP="005B4670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bookmarkStart w:id="9" w:name="_Hlk515456907"/>
      <w:proofErr w:type="spellStart"/>
      <w:proofErr w:type="gramStart"/>
      <w:r w:rsidRPr="00074400">
        <w:rPr>
          <w:rFonts w:ascii="Consolas" w:hAnsi="Consolas"/>
          <w:color w:val="569CD6"/>
          <w:sz w:val="21"/>
          <w:szCs w:val="21"/>
          <w:lang w:val="de-AT" w:eastAsia="de-AT"/>
        </w:rPr>
        <w:t>dataitem</w:t>
      </w:r>
      <w:proofErr w:type="spellEnd"/>
      <w:r w:rsidRPr="00074400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074400">
        <w:rPr>
          <w:rFonts w:ascii="Consolas" w:hAnsi="Consolas"/>
          <w:color w:val="D4D4D4"/>
          <w:sz w:val="21"/>
          <w:szCs w:val="21"/>
          <w:lang w:val="de-AT" w:eastAsia="de-AT"/>
        </w:rPr>
        <w:t>Name,SourceTable</w:t>
      </w:r>
      <w:proofErr w:type="spellEnd"/>
      <w:r w:rsidRPr="00074400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bookmarkEnd w:id="9"/>
    <w:p w:rsidR="005B4670" w:rsidRPr="00B46135" w:rsidRDefault="005B4670" w:rsidP="008534B5">
      <w:pPr>
        <w:pStyle w:val="ccTextvorlage"/>
        <w:rPr>
          <w:lang w:val="en-US"/>
        </w:rPr>
      </w:pPr>
      <w:r w:rsidRPr="00B46135">
        <w:rPr>
          <w:lang w:val="en-US"/>
        </w:rPr>
        <w:t xml:space="preserve">The </w:t>
      </w:r>
      <w:proofErr w:type="spellStart"/>
      <w:r w:rsidRPr="00B46135">
        <w:rPr>
          <w:lang w:val="en-US"/>
        </w:rPr>
        <w:t>dataitem</w:t>
      </w:r>
      <w:proofErr w:type="spellEnd"/>
      <w:r w:rsidRPr="00B46135">
        <w:rPr>
          <w:lang w:val="en-US"/>
        </w:rPr>
        <w:t xml:space="preserve"> has also some properties</w:t>
      </w:r>
      <w:r w:rsidR="00BF1E1B" w:rsidRPr="00B46135">
        <w:rPr>
          <w:lang w:val="en-US"/>
        </w:rPr>
        <w:t xml:space="preserve">, </w:t>
      </w:r>
      <w:proofErr w:type="gramStart"/>
      <w:r w:rsidR="00BF1E1B" w:rsidRPr="00B46135">
        <w:rPr>
          <w:lang w:val="en-US"/>
        </w:rPr>
        <w:t>this properties</w:t>
      </w:r>
      <w:proofErr w:type="gramEnd"/>
      <w:r w:rsidR="00BF1E1B" w:rsidRPr="00B46135">
        <w:rPr>
          <w:lang w:val="en-US"/>
        </w:rPr>
        <w:t xml:space="preserve"> are used to control the data which is loaded from database.</w:t>
      </w:r>
    </w:p>
    <w:p w:rsidR="00BF1E1B" w:rsidRPr="00DA58C1" w:rsidRDefault="00BF1E1B" w:rsidP="008534B5">
      <w:pPr>
        <w:pStyle w:val="ccTextvorlage"/>
        <w:rPr>
          <w:highlight w:val="darkCyan"/>
          <w:lang w:val="en-US"/>
        </w:rPr>
      </w:pPr>
      <w:r w:rsidRPr="00DA58C1">
        <w:rPr>
          <w:noProof/>
          <w:highlight w:val="darkCyan"/>
        </w:rPr>
        <w:drawing>
          <wp:inline distT="0" distB="0" distL="0" distR="0" wp14:anchorId="7F7990B2" wp14:editId="4FC63850">
            <wp:extent cx="5731510" cy="2038985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1B" w:rsidRPr="00DA58C1" w:rsidRDefault="00BF1E1B" w:rsidP="00BF1E1B">
      <w:pPr>
        <w:pStyle w:val="ccTextvorlage"/>
        <w:rPr>
          <w:highlight w:val="darkCyan"/>
          <w:lang w:val="en-US"/>
        </w:rPr>
      </w:pPr>
      <w:proofErr w:type="spellStart"/>
      <w:r w:rsidRPr="00B46135">
        <w:rPr>
          <w:lang w:val="en-US"/>
        </w:rPr>
        <w:t>Dataitems</w:t>
      </w:r>
      <w:proofErr w:type="spellEnd"/>
      <w:r w:rsidRPr="00B46135">
        <w:rPr>
          <w:lang w:val="en-US"/>
        </w:rPr>
        <w:t xml:space="preserve"> could also be nested, each of them could contain other </w:t>
      </w:r>
      <w:proofErr w:type="spellStart"/>
      <w:r w:rsidRPr="00B46135">
        <w:rPr>
          <w:lang w:val="en-US"/>
        </w:rPr>
        <w:t>dataitems</w:t>
      </w:r>
      <w:proofErr w:type="spellEnd"/>
      <w:r w:rsidRPr="00B46135">
        <w:rPr>
          <w:lang w:val="en-US"/>
        </w:rPr>
        <w:t>.</w:t>
      </w:r>
    </w:p>
    <w:p w:rsidR="00BF1E1B" w:rsidRPr="00DA58C1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</w:t>
      </w:r>
      <w:proofErr w:type="spellStart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dataitem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Item;"Item</w:t>
      </w:r>
      <w:proofErr w:type="spellEnd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"</w:t>
      </w:r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BF1E1B" w:rsidRPr="00DA58C1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{</w:t>
      </w:r>
    </w:p>
    <w:p w:rsidR="00BF1E1B" w:rsidRPr="00DA58C1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    </w:t>
      </w:r>
      <w:proofErr w:type="spellStart"/>
      <w:proofErr w:type="gramStart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dataitem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ItemLedgeEntry</w:t>
      </w:r>
      <w:proofErr w:type="spellEnd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;"Item Ledger Entry"</w:t>
      </w:r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BF1E1B" w:rsidRPr="00DA58C1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    {</w:t>
      </w:r>
    </w:p>
    <w:p w:rsidR="00BF1E1B" w:rsidRPr="00B46135" w:rsidRDefault="00801D66" w:rsidP="00BF1E1B">
      <w:pPr>
        <w:pStyle w:val="ccTextvorlage"/>
        <w:rPr>
          <w:lang w:val="en-US"/>
        </w:rPr>
      </w:pPr>
      <w:r w:rsidRPr="00B46135">
        <w:rPr>
          <w:lang w:val="en-US"/>
        </w:rPr>
        <w:t>Another possibility to organize them is to place them in sequence.</w:t>
      </w:r>
    </w:p>
    <w:p w:rsidR="00801D66" w:rsidRPr="00B46135" w:rsidRDefault="00801D66" w:rsidP="00BF1E1B">
      <w:pPr>
        <w:pStyle w:val="ccTextvorlage"/>
        <w:rPr>
          <w:lang w:val="en-US"/>
        </w:rPr>
      </w:pPr>
      <w:r w:rsidRPr="00B46135">
        <w:rPr>
          <w:lang w:val="en-US"/>
        </w:rPr>
        <w:t>For Example: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</w:t>
      </w:r>
      <w:proofErr w:type="spellStart"/>
      <w:proofErr w:type="gramStart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dataitem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Cust;Customer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{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}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</w:t>
      </w:r>
      <w:proofErr w:type="spellStart"/>
      <w:proofErr w:type="gramStart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dataitem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>Vend;Vendor</w:t>
      </w:r>
      <w:proofErr w:type="spellEnd"/>
      <w:r w:rsidRPr="00DA58C1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{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    </w:t>
      </w:r>
    </w:p>
    <w:p w:rsidR="00801D66" w:rsidRPr="00DA58C1" w:rsidRDefault="00801D66" w:rsidP="00801D66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DA58C1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    }</w:t>
      </w:r>
    </w:p>
    <w:p w:rsidR="00801D66" w:rsidRPr="00B46135" w:rsidRDefault="00801D66" w:rsidP="00801D66">
      <w:pPr>
        <w:pStyle w:val="Ebene3"/>
        <w:rPr>
          <w:lang w:val="en-US"/>
        </w:rPr>
      </w:pPr>
      <w:bookmarkStart w:id="10" w:name="_Toc516757659"/>
      <w:r w:rsidRPr="00B46135">
        <w:rPr>
          <w:lang w:val="en-US"/>
        </w:rPr>
        <w:t>Columns</w:t>
      </w:r>
      <w:bookmarkEnd w:id="10"/>
    </w:p>
    <w:p w:rsidR="00801D66" w:rsidRDefault="00801D66" w:rsidP="00801D66">
      <w:pPr>
        <w:pStyle w:val="ccTextvorlage"/>
        <w:rPr>
          <w:lang w:val="en-US"/>
        </w:rPr>
      </w:pPr>
      <w:r w:rsidRPr="00B46135">
        <w:rPr>
          <w:lang w:val="en-US"/>
        </w:rPr>
        <w:t xml:space="preserve">If you want to display fields on the layout of the report, you </w:t>
      </w:r>
      <w:proofErr w:type="gramStart"/>
      <w:r w:rsidRPr="00B46135">
        <w:rPr>
          <w:lang w:val="en-US"/>
        </w:rPr>
        <w:t>have to</w:t>
      </w:r>
      <w:proofErr w:type="gramEnd"/>
      <w:r w:rsidRPr="00B46135">
        <w:rPr>
          <w:lang w:val="en-US"/>
        </w:rPr>
        <w:t xml:space="preserve"> define columns. You can only use </w:t>
      </w:r>
      <w:proofErr w:type="gramStart"/>
      <w:r w:rsidRPr="00B46135">
        <w:rPr>
          <w:lang w:val="en-US"/>
        </w:rPr>
        <w:t>this columns</w:t>
      </w:r>
      <w:proofErr w:type="gramEnd"/>
      <w:r w:rsidRPr="00B46135">
        <w:rPr>
          <w:lang w:val="en-US"/>
        </w:rPr>
        <w:t xml:space="preserve"> in the Layout.</w:t>
      </w:r>
      <w:r>
        <w:rPr>
          <w:lang w:val="en-US"/>
        </w:rPr>
        <w:t xml:space="preserve"> </w:t>
      </w:r>
      <w:r w:rsidR="007338F5">
        <w:rPr>
          <w:lang w:val="en-US"/>
        </w:rPr>
        <w:t xml:space="preserve"> </w:t>
      </w:r>
    </w:p>
    <w:p w:rsidR="007338F5" w:rsidRDefault="007338F5" w:rsidP="00801D66">
      <w:pPr>
        <w:pStyle w:val="ccTextvorlage"/>
        <w:rPr>
          <w:lang w:val="en-US"/>
        </w:rPr>
      </w:pPr>
      <w:r w:rsidRPr="00B46135">
        <w:rPr>
          <w:lang w:val="en-US"/>
        </w:rPr>
        <w:lastRenderedPageBreak/>
        <w:t xml:space="preserve">Each Column has a Name and </w:t>
      </w:r>
      <w:proofErr w:type="spellStart"/>
      <w:r w:rsidRPr="00B46135">
        <w:rPr>
          <w:lang w:val="en-US"/>
        </w:rPr>
        <w:t>SourceExpression</w:t>
      </w:r>
      <w:proofErr w:type="spellEnd"/>
      <w:r w:rsidRPr="00B46135">
        <w:rPr>
          <w:lang w:val="en-US"/>
        </w:rPr>
        <w:t xml:space="preserve">, the </w:t>
      </w:r>
      <w:proofErr w:type="spellStart"/>
      <w:r w:rsidRPr="00B46135">
        <w:rPr>
          <w:lang w:val="en-US"/>
        </w:rPr>
        <w:t>SourceExpression</w:t>
      </w:r>
      <w:proofErr w:type="spellEnd"/>
      <w:r w:rsidRPr="00B46135">
        <w:rPr>
          <w:lang w:val="en-US"/>
        </w:rPr>
        <w:t xml:space="preserve"> could be a global Variable or a function or a field in the </w:t>
      </w:r>
      <w:proofErr w:type="spellStart"/>
      <w:r w:rsidRPr="00B46135">
        <w:rPr>
          <w:lang w:val="en-US"/>
        </w:rPr>
        <w:t>sourcetable</w:t>
      </w:r>
      <w:proofErr w:type="spellEnd"/>
      <w:r w:rsidRPr="00B46135">
        <w:rPr>
          <w:lang w:val="en-US"/>
        </w:rPr>
        <w:t>. You could also define some Properties for each column</w:t>
      </w:r>
      <w:r w:rsidR="006B6E19" w:rsidRPr="00B46135">
        <w:rPr>
          <w:lang w:val="en-US"/>
        </w:rPr>
        <w:t>.</w:t>
      </w:r>
    </w:p>
    <w:p w:rsidR="003B749B" w:rsidRPr="003B749B" w:rsidRDefault="003B749B" w:rsidP="003B749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3B749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proofErr w:type="gramStart"/>
      <w:r w:rsidRPr="003B749B">
        <w:rPr>
          <w:rFonts w:ascii="Consolas" w:hAnsi="Consolas"/>
          <w:color w:val="569CD6"/>
          <w:sz w:val="21"/>
          <w:szCs w:val="21"/>
          <w:lang w:val="de-AT" w:eastAsia="de-AT"/>
        </w:rPr>
        <w:t>column</w:t>
      </w:r>
      <w:proofErr w:type="spellEnd"/>
      <w:r w:rsidRPr="003B749B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spellStart"/>
      <w:proofErr w:type="gramEnd"/>
      <w:r w:rsidRPr="003B749B">
        <w:rPr>
          <w:rFonts w:ascii="Consolas" w:hAnsi="Consolas"/>
          <w:color w:val="D4D4D4"/>
          <w:sz w:val="21"/>
          <w:szCs w:val="21"/>
          <w:lang w:val="de-AT" w:eastAsia="de-AT"/>
        </w:rPr>
        <w:t>Name,SourceExpression</w:t>
      </w:r>
      <w:proofErr w:type="spellEnd"/>
      <w:r w:rsidRPr="003B749B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</w:p>
    <w:p w:rsidR="003B749B" w:rsidRPr="003B749B" w:rsidRDefault="003B749B" w:rsidP="003B749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3B749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{</w:t>
      </w:r>
    </w:p>
    <w:p w:rsidR="003B749B" w:rsidRPr="003B749B" w:rsidRDefault="003B749B" w:rsidP="003B749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3B749B">
        <w:rPr>
          <w:rFonts w:ascii="Consolas" w:hAnsi="Consolas"/>
          <w:color w:val="569CD6"/>
          <w:sz w:val="21"/>
          <w:szCs w:val="21"/>
          <w:lang w:val="de-AT" w:eastAsia="de-AT"/>
        </w:rPr>
        <w:t xml:space="preserve">                ...</w:t>
      </w:r>
      <w:r w:rsidRPr="003B749B">
        <w:rPr>
          <w:rFonts w:ascii="Consolas" w:hAnsi="Consolas"/>
          <w:color w:val="D4D4D4"/>
          <w:sz w:val="21"/>
          <w:szCs w:val="21"/>
          <w:lang w:val="de-AT" w:eastAsia="de-AT"/>
        </w:rPr>
        <w:t>Properties</w:t>
      </w:r>
      <w:r w:rsidRPr="003B749B">
        <w:rPr>
          <w:rFonts w:ascii="Consolas" w:hAnsi="Consolas"/>
          <w:color w:val="569CD6"/>
          <w:sz w:val="21"/>
          <w:szCs w:val="21"/>
          <w:lang w:val="de-AT" w:eastAsia="de-AT"/>
        </w:rPr>
        <w:t>...</w:t>
      </w:r>
    </w:p>
    <w:p w:rsidR="003B749B" w:rsidRPr="003B749B" w:rsidRDefault="003B749B" w:rsidP="003B749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3B749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}</w:t>
      </w:r>
    </w:p>
    <w:p w:rsidR="003B749B" w:rsidRDefault="007338F5" w:rsidP="00801D66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20BA908F" wp14:editId="674B07B9">
            <wp:extent cx="4076700" cy="201930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4" w:rsidRDefault="00D51ED4" w:rsidP="00D51ED4">
      <w:pPr>
        <w:pStyle w:val="Ebene3"/>
        <w:rPr>
          <w:lang w:val="en-US"/>
        </w:rPr>
      </w:pPr>
      <w:bookmarkStart w:id="11" w:name="_Toc516757660"/>
      <w:r>
        <w:rPr>
          <w:lang w:val="en-US"/>
        </w:rPr>
        <w:t>Trigger</w:t>
      </w:r>
      <w:r w:rsidR="008534B5">
        <w:rPr>
          <w:lang w:val="en-US"/>
        </w:rPr>
        <w:t xml:space="preserve"> on </w:t>
      </w:r>
      <w:proofErr w:type="spellStart"/>
      <w:r w:rsidR="008534B5">
        <w:rPr>
          <w:lang w:val="en-US"/>
        </w:rPr>
        <w:t>dataitem</w:t>
      </w:r>
      <w:bookmarkEnd w:id="11"/>
      <w:proofErr w:type="spellEnd"/>
    </w:p>
    <w:p w:rsidR="00BF1E1B" w:rsidRDefault="00BF1E1B" w:rsidP="00BF1E1B">
      <w:pPr>
        <w:pStyle w:val="ccTextvorlage"/>
        <w:rPr>
          <w:lang w:val="en-US"/>
        </w:rPr>
      </w:pPr>
      <w:r w:rsidRPr="00B46135">
        <w:rPr>
          <w:lang w:val="en-US"/>
        </w:rPr>
        <w:t xml:space="preserve">Foreach </w:t>
      </w:r>
      <w:proofErr w:type="spellStart"/>
      <w:r w:rsidRPr="00B46135">
        <w:rPr>
          <w:lang w:val="en-US"/>
        </w:rPr>
        <w:t>dataitem</w:t>
      </w:r>
      <w:proofErr w:type="spellEnd"/>
      <w:r w:rsidRPr="00B46135">
        <w:rPr>
          <w:lang w:val="en-US"/>
        </w:rPr>
        <w:t xml:space="preserve"> you could define up to three triggers: </w:t>
      </w:r>
      <w:proofErr w:type="spellStart"/>
      <w:r w:rsidRPr="00B46135">
        <w:rPr>
          <w:lang w:val="en-US"/>
        </w:rPr>
        <w:t>OnPreDataItem</w:t>
      </w:r>
      <w:proofErr w:type="spellEnd"/>
      <w:r w:rsidRPr="00B46135">
        <w:rPr>
          <w:lang w:val="en-US"/>
        </w:rPr>
        <w:t xml:space="preserve">, </w:t>
      </w:r>
      <w:proofErr w:type="spellStart"/>
      <w:r w:rsidRPr="00B46135">
        <w:rPr>
          <w:lang w:val="en-US"/>
        </w:rPr>
        <w:t>OnAfterGetRecord</w:t>
      </w:r>
      <w:proofErr w:type="spellEnd"/>
      <w:r w:rsidRPr="00B46135">
        <w:rPr>
          <w:lang w:val="en-US"/>
        </w:rPr>
        <w:t xml:space="preserve">, </w:t>
      </w:r>
      <w:proofErr w:type="spellStart"/>
      <w:r w:rsidRPr="00B46135">
        <w:rPr>
          <w:lang w:val="en-US"/>
        </w:rPr>
        <w:t>OnPostDataItem</w:t>
      </w:r>
      <w:proofErr w:type="spellEnd"/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trigger</w:t>
      </w:r>
      <w:proofErr w:type="spellEnd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</w:t>
      </w:r>
      <w:proofErr w:type="spellStart"/>
      <w:proofErr w:type="gramStart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OnPreDataItem</w:t>
      </w:r>
      <w:proofErr w:type="spell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gram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begin</w:t>
      </w:r>
      <w:proofErr w:type="spellEnd"/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end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trigger</w:t>
      </w:r>
      <w:proofErr w:type="spellEnd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</w:t>
      </w:r>
      <w:proofErr w:type="spellStart"/>
      <w:proofErr w:type="gramStart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OnAfterGetRecord</w:t>
      </w:r>
      <w:proofErr w:type="spell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gram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begin</w:t>
      </w:r>
      <w:proofErr w:type="spellEnd"/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end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trigger</w:t>
      </w:r>
      <w:proofErr w:type="spellEnd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</w:t>
      </w:r>
      <w:proofErr w:type="spellStart"/>
      <w:proofErr w:type="gramStart"/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OnPostDataItem</w:t>
      </w:r>
      <w:proofErr w:type="spell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(</w:t>
      </w:r>
      <w:proofErr w:type="gramEnd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)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proofErr w:type="spellStart"/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begin</w:t>
      </w:r>
      <w:proofErr w:type="spellEnd"/>
    </w:p>
    <w:p w:rsidR="00BF1E1B" w:rsidRPr="00BF1E1B" w:rsidRDefault="00BF1E1B" w:rsidP="00BF1E1B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    </w:t>
      </w:r>
      <w:r w:rsidRPr="00BF1E1B">
        <w:rPr>
          <w:rFonts w:ascii="Consolas" w:hAnsi="Consolas"/>
          <w:color w:val="569CD6"/>
          <w:sz w:val="21"/>
          <w:szCs w:val="21"/>
          <w:lang w:val="de-AT" w:eastAsia="de-AT"/>
        </w:rPr>
        <w:t>end</w:t>
      </w:r>
      <w:r w:rsidRPr="00BF1E1B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BF1E1B" w:rsidRPr="00956301" w:rsidRDefault="00BF1E1B" w:rsidP="00BF1E1B">
      <w:pPr>
        <w:pStyle w:val="ccTextvorlage"/>
        <w:rPr>
          <w:lang w:val="en-US"/>
        </w:rPr>
      </w:pPr>
    </w:p>
    <w:p w:rsidR="00956301" w:rsidRDefault="00956301" w:rsidP="00956301">
      <w:pPr>
        <w:pStyle w:val="Ebene2"/>
        <w:rPr>
          <w:lang w:val="en-US"/>
        </w:rPr>
      </w:pPr>
      <w:bookmarkStart w:id="12" w:name="_Toc516757661"/>
      <w:r>
        <w:rPr>
          <w:lang w:val="en-US"/>
        </w:rPr>
        <w:t>Layout</w:t>
      </w:r>
      <w:bookmarkEnd w:id="12"/>
    </w:p>
    <w:p w:rsidR="00C93B24" w:rsidRPr="00B46135" w:rsidRDefault="00C93B24" w:rsidP="00F2488D">
      <w:pPr>
        <w:pStyle w:val="ccTextvorlage"/>
        <w:rPr>
          <w:lang w:val="en-US"/>
        </w:rPr>
      </w:pPr>
      <w:r w:rsidRPr="00B46135">
        <w:rPr>
          <w:lang w:val="en-US"/>
        </w:rPr>
        <w:t xml:space="preserve">The Layout is saved in a </w:t>
      </w:r>
      <w:proofErr w:type="spellStart"/>
      <w:r w:rsidRPr="00B46135">
        <w:rPr>
          <w:lang w:val="en-US"/>
        </w:rPr>
        <w:t>a</w:t>
      </w:r>
      <w:proofErr w:type="spellEnd"/>
      <w:r w:rsidRPr="00B46135">
        <w:rPr>
          <w:lang w:val="en-US"/>
        </w:rPr>
        <w:t xml:space="preserve"> separated file. You </w:t>
      </w:r>
      <w:proofErr w:type="gramStart"/>
      <w:r w:rsidRPr="00B46135">
        <w:rPr>
          <w:lang w:val="en-US"/>
        </w:rPr>
        <w:t>have to</w:t>
      </w:r>
      <w:proofErr w:type="gramEnd"/>
      <w:r w:rsidRPr="00B46135">
        <w:rPr>
          <w:lang w:val="en-US"/>
        </w:rPr>
        <w:t xml:space="preserve"> link the Layout with the code. The support Layout extensions are “.</w:t>
      </w:r>
      <w:proofErr w:type="spellStart"/>
      <w:r w:rsidRPr="00B46135">
        <w:rPr>
          <w:lang w:val="en-US"/>
        </w:rPr>
        <w:t>rdl</w:t>
      </w:r>
      <w:proofErr w:type="spellEnd"/>
      <w:r w:rsidRPr="00B46135">
        <w:rPr>
          <w:lang w:val="en-US"/>
        </w:rPr>
        <w:t>”, “.</w:t>
      </w:r>
      <w:proofErr w:type="spellStart"/>
      <w:r w:rsidRPr="00B46135">
        <w:rPr>
          <w:lang w:val="en-US"/>
        </w:rPr>
        <w:t>rdlc</w:t>
      </w:r>
      <w:proofErr w:type="spellEnd"/>
      <w:r w:rsidRPr="00B46135">
        <w:rPr>
          <w:lang w:val="en-US"/>
        </w:rPr>
        <w:t xml:space="preserve">” and “.docx”. </w:t>
      </w:r>
    </w:p>
    <w:p w:rsidR="00C93B24" w:rsidRDefault="00C93B24" w:rsidP="00F2488D">
      <w:pPr>
        <w:pStyle w:val="ccTextvorlage"/>
        <w:rPr>
          <w:lang w:val="en-US"/>
        </w:rPr>
      </w:pPr>
      <w:r w:rsidRPr="00B46135">
        <w:rPr>
          <w:lang w:val="en-US"/>
        </w:rPr>
        <w:t xml:space="preserve">There are two properties for linking the Layout, </w:t>
      </w:r>
      <w:proofErr w:type="spellStart"/>
      <w:r w:rsidRPr="00B46135">
        <w:rPr>
          <w:lang w:val="en-US"/>
        </w:rPr>
        <w:t>RDLCLayout</w:t>
      </w:r>
      <w:proofErr w:type="spellEnd"/>
      <w:r w:rsidRPr="00B46135">
        <w:rPr>
          <w:lang w:val="en-US"/>
        </w:rPr>
        <w:t xml:space="preserve"> (used for “.</w:t>
      </w:r>
      <w:proofErr w:type="spellStart"/>
      <w:r w:rsidRPr="00B46135">
        <w:rPr>
          <w:lang w:val="en-US"/>
        </w:rPr>
        <w:t>rdl</w:t>
      </w:r>
      <w:proofErr w:type="spellEnd"/>
      <w:r w:rsidRPr="00B46135">
        <w:rPr>
          <w:lang w:val="en-US"/>
        </w:rPr>
        <w:t>” and “.</w:t>
      </w:r>
      <w:proofErr w:type="spellStart"/>
      <w:r w:rsidRPr="00B46135">
        <w:rPr>
          <w:lang w:val="en-US"/>
        </w:rPr>
        <w:t>rdlc</w:t>
      </w:r>
      <w:proofErr w:type="spellEnd"/>
      <w:r w:rsidRPr="00B46135">
        <w:rPr>
          <w:lang w:val="en-US"/>
        </w:rPr>
        <w:t xml:space="preserve">”) and </w:t>
      </w:r>
      <w:proofErr w:type="spellStart"/>
      <w:r w:rsidRPr="00B46135">
        <w:rPr>
          <w:lang w:val="en-US"/>
        </w:rPr>
        <w:t>WordLayout</w:t>
      </w:r>
      <w:proofErr w:type="spellEnd"/>
      <w:r w:rsidRPr="00B46135">
        <w:rPr>
          <w:lang w:val="en-US"/>
        </w:rPr>
        <w:t xml:space="preserve"> (used for “.docx”).</w:t>
      </w:r>
      <w:r>
        <w:rPr>
          <w:lang w:val="en-US"/>
        </w:rPr>
        <w:t xml:space="preserve"> </w:t>
      </w:r>
    </w:p>
    <w:p w:rsidR="00C93B24" w:rsidRDefault="00C93B24" w:rsidP="00C93B2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lastRenderedPageBreak/>
        <w:t xml:space="preserve">    </w:t>
      </w:r>
      <w:proofErr w:type="spellStart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RDLCLayout</w:t>
      </w:r>
      <w:proofErr w:type="spellEnd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=</w:t>
      </w:r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'</w:t>
      </w:r>
      <w:proofErr w:type="gramStart"/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.\</w:t>
      </w:r>
      <w:r w:rsidR="00627A6F">
        <w:rPr>
          <w:rFonts w:ascii="Consolas" w:hAnsi="Consolas"/>
          <w:color w:val="CE9178"/>
          <w:sz w:val="21"/>
          <w:szCs w:val="21"/>
          <w:lang w:val="de-AT" w:eastAsia="de-AT"/>
        </w:rPr>
        <w:t>Reports\</w:t>
      </w:r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Layout\CustomerTop10V2.rdlc</w:t>
      </w:r>
      <w:proofErr w:type="gramEnd"/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'</w:t>
      </w: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C93B24" w:rsidRDefault="00C93B24" w:rsidP="00C93B2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</w:t>
      </w:r>
      <w:r>
        <w:rPr>
          <w:rFonts w:ascii="Consolas" w:hAnsi="Consolas"/>
          <w:color w:val="D4D4D4"/>
          <w:sz w:val="21"/>
          <w:szCs w:val="21"/>
          <w:lang w:val="de-AT" w:eastAsia="de-AT"/>
        </w:rPr>
        <w:t xml:space="preserve"> </w:t>
      </w:r>
      <w:proofErr w:type="spellStart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WordLayout</w:t>
      </w:r>
      <w:proofErr w:type="spellEnd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=</w:t>
      </w:r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'.\</w:t>
      </w:r>
      <w:r w:rsidR="00627A6F">
        <w:rPr>
          <w:rFonts w:ascii="Consolas" w:hAnsi="Consolas"/>
          <w:color w:val="CE9178"/>
          <w:sz w:val="21"/>
          <w:szCs w:val="21"/>
          <w:lang w:val="de-AT" w:eastAsia="de-AT"/>
        </w:rPr>
        <w:t>Reports\</w:t>
      </w:r>
      <w:r w:rsidRPr="00C93B24">
        <w:rPr>
          <w:rFonts w:ascii="Consolas" w:hAnsi="Consolas"/>
          <w:color w:val="CE9178"/>
          <w:sz w:val="21"/>
          <w:szCs w:val="21"/>
          <w:lang w:val="de-AT" w:eastAsia="de-AT"/>
        </w:rPr>
        <w:t>Layout\word.docx'</w:t>
      </w: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627A6F" w:rsidRPr="00C93B24" w:rsidRDefault="00627A6F" w:rsidP="00C93B2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</w:p>
    <w:p w:rsidR="00C93B24" w:rsidRPr="00C93B24" w:rsidRDefault="00C93B24" w:rsidP="00F2488D">
      <w:pPr>
        <w:pStyle w:val="ccTextvorlage"/>
      </w:pPr>
    </w:p>
    <w:p w:rsidR="00C93B24" w:rsidRPr="00B46135" w:rsidRDefault="00C93B24" w:rsidP="00F2488D">
      <w:pPr>
        <w:pStyle w:val="ccTextvorlage"/>
      </w:pPr>
      <w:proofErr w:type="spellStart"/>
      <w:r w:rsidRPr="00B46135">
        <w:t>If</w:t>
      </w:r>
      <w:proofErr w:type="spellEnd"/>
      <w:r w:rsidRPr="00B46135">
        <w:t xml:space="preserve"> </w:t>
      </w:r>
      <w:proofErr w:type="spellStart"/>
      <w:r w:rsidRPr="00B46135">
        <w:t>the</w:t>
      </w:r>
      <w:proofErr w:type="spellEnd"/>
      <w:r w:rsidRPr="00B46135">
        <w:t xml:space="preserve"> </w:t>
      </w:r>
      <w:proofErr w:type="spellStart"/>
      <w:r w:rsidRPr="00B46135">
        <w:t>file</w:t>
      </w:r>
      <w:proofErr w:type="spellEnd"/>
      <w:r w:rsidRPr="00B46135">
        <w:t xml:space="preserve"> </w:t>
      </w:r>
      <w:proofErr w:type="spellStart"/>
      <w:r w:rsidRPr="00B46135">
        <w:t>does</w:t>
      </w:r>
      <w:proofErr w:type="spellEnd"/>
      <w:r w:rsidRPr="00B46135">
        <w:t xml:space="preserve"> not </w:t>
      </w:r>
      <w:proofErr w:type="spellStart"/>
      <w:r w:rsidRPr="00B46135">
        <w:t>exist</w:t>
      </w:r>
      <w:proofErr w:type="spellEnd"/>
      <w:r w:rsidRPr="00B46135">
        <w:t xml:space="preserve">, </w:t>
      </w:r>
      <w:proofErr w:type="spellStart"/>
      <w:r w:rsidRPr="00B46135">
        <w:t>you</w:t>
      </w:r>
      <w:proofErr w:type="spellEnd"/>
      <w:r w:rsidRPr="00B46135">
        <w:t xml:space="preserve"> </w:t>
      </w:r>
      <w:proofErr w:type="spellStart"/>
      <w:r w:rsidRPr="00B46135">
        <w:t>create</w:t>
      </w:r>
      <w:proofErr w:type="spellEnd"/>
      <w:r w:rsidRPr="00B46135">
        <w:t xml:space="preserve"> </w:t>
      </w:r>
      <w:proofErr w:type="spellStart"/>
      <w:r w:rsidRPr="00B46135">
        <w:t>it</w:t>
      </w:r>
      <w:proofErr w:type="spellEnd"/>
      <w:r w:rsidRPr="00B46135">
        <w:t xml:space="preserve"> </w:t>
      </w:r>
      <w:proofErr w:type="spellStart"/>
      <w:r w:rsidRPr="00B46135">
        <w:t>by</w:t>
      </w:r>
      <w:proofErr w:type="spellEnd"/>
      <w:r w:rsidRPr="00B46135">
        <w:t xml:space="preserve"> </w:t>
      </w:r>
      <w:proofErr w:type="spellStart"/>
      <w:r w:rsidRPr="00B46135">
        <w:t>building</w:t>
      </w:r>
      <w:proofErr w:type="spellEnd"/>
      <w:r w:rsidRPr="00B46135">
        <w:t xml:space="preserve"> </w:t>
      </w:r>
      <w:proofErr w:type="spellStart"/>
      <w:r w:rsidRPr="00B46135">
        <w:t>your</w:t>
      </w:r>
      <w:proofErr w:type="spellEnd"/>
      <w:r w:rsidRPr="00B46135">
        <w:t xml:space="preserve"> </w:t>
      </w:r>
      <w:proofErr w:type="spellStart"/>
      <w:r w:rsidRPr="00B46135">
        <w:t>solution</w:t>
      </w:r>
      <w:proofErr w:type="spellEnd"/>
      <w:r w:rsidRPr="00B46135">
        <w:t xml:space="preserve"> (</w:t>
      </w:r>
      <w:proofErr w:type="spellStart"/>
      <w:r w:rsidRPr="00B46135">
        <w:t>ctrl+shift+B</w:t>
      </w:r>
      <w:proofErr w:type="spellEnd"/>
      <w:r w:rsidRPr="00B46135">
        <w:t>)</w:t>
      </w:r>
    </w:p>
    <w:p w:rsidR="00C93B24" w:rsidRDefault="00C93B24" w:rsidP="00F2488D">
      <w:pPr>
        <w:pStyle w:val="ccTextvorlage"/>
      </w:pPr>
      <w:proofErr w:type="spellStart"/>
      <w:r w:rsidRPr="00B46135">
        <w:t>For</w:t>
      </w:r>
      <w:proofErr w:type="spellEnd"/>
      <w:r w:rsidRPr="00B46135">
        <w:t xml:space="preserve"> </w:t>
      </w:r>
      <w:proofErr w:type="spellStart"/>
      <w:r w:rsidRPr="00B46135">
        <w:t>those</w:t>
      </w:r>
      <w:proofErr w:type="spellEnd"/>
      <w:r w:rsidRPr="00B46135">
        <w:t xml:space="preserve"> </w:t>
      </w:r>
      <w:proofErr w:type="spellStart"/>
      <w:r w:rsidRPr="00B46135">
        <w:t>reports</w:t>
      </w:r>
      <w:proofErr w:type="spellEnd"/>
      <w:r w:rsidRPr="00B46135">
        <w:t xml:space="preserve"> </w:t>
      </w:r>
      <w:proofErr w:type="spellStart"/>
      <w:r w:rsidRPr="00B46135">
        <w:t>where</w:t>
      </w:r>
      <w:proofErr w:type="spellEnd"/>
      <w:r w:rsidRPr="00B46135">
        <w:t xml:space="preserve"> </w:t>
      </w:r>
      <w:proofErr w:type="spellStart"/>
      <w:r w:rsidRPr="00B46135">
        <w:t>you</w:t>
      </w:r>
      <w:proofErr w:type="spellEnd"/>
      <w:r w:rsidRPr="00B46135">
        <w:t xml:space="preserve"> </w:t>
      </w:r>
      <w:proofErr w:type="spellStart"/>
      <w:r w:rsidRPr="00B46135">
        <w:t>have</w:t>
      </w:r>
      <w:proofErr w:type="spellEnd"/>
      <w:r w:rsidRPr="00B46135">
        <w:t xml:space="preserve"> </w:t>
      </w:r>
      <w:proofErr w:type="spellStart"/>
      <w:r w:rsidRPr="00B46135">
        <w:t>declared</w:t>
      </w:r>
      <w:proofErr w:type="spellEnd"/>
      <w:r w:rsidRPr="00B46135">
        <w:t xml:space="preserve"> </w:t>
      </w:r>
      <w:proofErr w:type="spellStart"/>
      <w:r w:rsidRPr="00B46135">
        <w:t>both</w:t>
      </w:r>
      <w:proofErr w:type="spellEnd"/>
      <w:r w:rsidRPr="00B46135">
        <w:t xml:space="preserve"> (</w:t>
      </w:r>
      <w:proofErr w:type="spellStart"/>
      <w:r w:rsidRPr="00B46135">
        <w:t>word</w:t>
      </w:r>
      <w:proofErr w:type="spellEnd"/>
      <w:r w:rsidRPr="00B46135">
        <w:t xml:space="preserve"> and </w:t>
      </w:r>
      <w:proofErr w:type="spellStart"/>
      <w:r w:rsidRPr="00B46135">
        <w:t>rdlc</w:t>
      </w:r>
      <w:proofErr w:type="spellEnd"/>
      <w:r w:rsidRPr="00B46135">
        <w:t xml:space="preserve">) </w:t>
      </w:r>
      <w:proofErr w:type="spellStart"/>
      <w:r w:rsidRPr="00B46135">
        <w:t>you</w:t>
      </w:r>
      <w:proofErr w:type="spellEnd"/>
      <w:r w:rsidRPr="00B46135">
        <w:t xml:space="preserve"> </w:t>
      </w:r>
      <w:proofErr w:type="spellStart"/>
      <w:r w:rsidRPr="00B46135">
        <w:t>could</w:t>
      </w:r>
      <w:proofErr w:type="spellEnd"/>
      <w:r w:rsidRPr="00B46135">
        <w:t xml:space="preserve"> </w:t>
      </w:r>
      <w:proofErr w:type="spellStart"/>
      <w:r w:rsidRPr="00B46135">
        <w:t>define</w:t>
      </w:r>
      <w:proofErr w:type="spellEnd"/>
      <w:r w:rsidRPr="00B46135">
        <w:t xml:space="preserve"> a </w:t>
      </w:r>
      <w:proofErr w:type="spellStart"/>
      <w:r w:rsidRPr="00B46135">
        <w:t>DefaultLayout</w:t>
      </w:r>
      <w:proofErr w:type="spellEnd"/>
      <w:r w:rsidRPr="00B46135">
        <w:t>.</w:t>
      </w:r>
    </w:p>
    <w:p w:rsidR="00C93B24" w:rsidRDefault="00C93B24" w:rsidP="00C93B2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  <w:lang w:val="de-AT" w:eastAsia="de-AT"/>
        </w:rPr>
        <w:t>DefaultLayout</w:t>
      </w:r>
      <w:proofErr w:type="spellEnd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=RDLC;</w:t>
      </w:r>
    </w:p>
    <w:p w:rsidR="00C93B24" w:rsidRPr="00C93B24" w:rsidRDefault="00C93B24" w:rsidP="00C93B24">
      <w:pPr>
        <w:pStyle w:val="ccTextvorlage"/>
      </w:pPr>
      <w:proofErr w:type="spellStart"/>
      <w:r>
        <w:t>or</w:t>
      </w:r>
      <w:proofErr w:type="spellEnd"/>
    </w:p>
    <w:p w:rsidR="00C93B24" w:rsidRDefault="00C93B24" w:rsidP="00C93B2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  <w:lang w:val="de-AT" w:eastAsia="de-AT"/>
        </w:rPr>
        <w:t>DefaultLayout</w:t>
      </w:r>
      <w:proofErr w:type="spellEnd"/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=</w:t>
      </w:r>
      <w:r>
        <w:rPr>
          <w:rFonts w:ascii="Consolas" w:hAnsi="Consolas"/>
          <w:color w:val="D4D4D4"/>
          <w:sz w:val="21"/>
          <w:szCs w:val="21"/>
          <w:lang w:val="de-AT" w:eastAsia="de-AT"/>
        </w:rPr>
        <w:t>Word</w:t>
      </w:r>
      <w:r w:rsidRPr="00C93B24">
        <w:rPr>
          <w:rFonts w:ascii="Consolas" w:hAnsi="Consolas"/>
          <w:color w:val="D4D4D4"/>
          <w:sz w:val="21"/>
          <w:szCs w:val="21"/>
          <w:lang w:val="de-AT" w:eastAsia="de-AT"/>
        </w:rPr>
        <w:t>;</w:t>
      </w:r>
    </w:p>
    <w:p w:rsidR="00C93B24" w:rsidRDefault="00C93B24" w:rsidP="00F2488D">
      <w:pPr>
        <w:pStyle w:val="ccTextvorlage"/>
      </w:pPr>
    </w:p>
    <w:p w:rsidR="00C93B24" w:rsidRPr="00B46135" w:rsidRDefault="00C93B24" w:rsidP="00F2488D">
      <w:pPr>
        <w:pStyle w:val="ccTextvorlage"/>
      </w:pPr>
      <w:r w:rsidRPr="00B46135">
        <w:t xml:space="preserve">The </w:t>
      </w:r>
      <w:proofErr w:type="spellStart"/>
      <w:r w:rsidRPr="00B46135">
        <w:t>customer</w:t>
      </w:r>
      <w:proofErr w:type="spellEnd"/>
      <w:r w:rsidRPr="00B46135">
        <w:t xml:space="preserve"> </w:t>
      </w:r>
      <w:proofErr w:type="spellStart"/>
      <w:r w:rsidRPr="00B46135">
        <w:t>could</w:t>
      </w:r>
      <w:proofErr w:type="spellEnd"/>
      <w:r w:rsidRPr="00B46135">
        <w:t xml:space="preserve"> </w:t>
      </w:r>
      <w:proofErr w:type="spellStart"/>
      <w:r w:rsidRPr="00B46135">
        <w:t>change</w:t>
      </w:r>
      <w:proofErr w:type="spellEnd"/>
      <w:r w:rsidRPr="00B46135">
        <w:t xml:space="preserve"> </w:t>
      </w:r>
      <w:proofErr w:type="spellStart"/>
      <w:r w:rsidRPr="00B46135">
        <w:t>the</w:t>
      </w:r>
      <w:proofErr w:type="spellEnd"/>
      <w:r w:rsidRPr="00B46135">
        <w:t xml:space="preserve"> </w:t>
      </w:r>
      <w:proofErr w:type="spellStart"/>
      <w:r w:rsidRPr="00B46135">
        <w:t>default</w:t>
      </w:r>
      <w:proofErr w:type="spellEnd"/>
      <w:r w:rsidRPr="00B46135">
        <w:t xml:space="preserve"> </w:t>
      </w:r>
      <w:proofErr w:type="spellStart"/>
      <w:r w:rsidRPr="00B46135">
        <w:t>layout</w:t>
      </w:r>
      <w:proofErr w:type="spellEnd"/>
      <w:r w:rsidRPr="00B46135">
        <w:t xml:space="preserve"> in </w:t>
      </w:r>
      <w:proofErr w:type="spellStart"/>
      <w:r w:rsidRPr="00B46135">
        <w:t>the</w:t>
      </w:r>
      <w:proofErr w:type="spellEnd"/>
      <w:r w:rsidRPr="00B46135">
        <w:t xml:space="preserve"> Report Layout </w:t>
      </w:r>
      <w:proofErr w:type="spellStart"/>
      <w:r w:rsidRPr="00B46135">
        <w:t>Selection</w:t>
      </w:r>
      <w:proofErr w:type="spellEnd"/>
      <w:r w:rsidRPr="00B46135">
        <w:t xml:space="preserve"> Page.</w:t>
      </w:r>
    </w:p>
    <w:p w:rsidR="00765B94" w:rsidRDefault="00765B94" w:rsidP="00F2488D">
      <w:pPr>
        <w:pStyle w:val="ccTextvorlage"/>
      </w:pPr>
      <w:proofErr w:type="spellStart"/>
      <w:r w:rsidRPr="00B46135">
        <w:t>To</w:t>
      </w:r>
      <w:proofErr w:type="spellEnd"/>
      <w:r w:rsidRPr="00B46135">
        <w:t xml:space="preserve"> open </w:t>
      </w:r>
      <w:proofErr w:type="spellStart"/>
      <w:r w:rsidRPr="00B46135">
        <w:t>the</w:t>
      </w:r>
      <w:proofErr w:type="spellEnd"/>
      <w:r w:rsidRPr="00B46135">
        <w:t xml:space="preserve"> Layout </w:t>
      </w:r>
      <w:proofErr w:type="spellStart"/>
      <w:r w:rsidRPr="00B46135">
        <w:t>you</w:t>
      </w:r>
      <w:proofErr w:type="spellEnd"/>
      <w:r w:rsidRPr="00B46135">
        <w:t xml:space="preserve"> </w:t>
      </w:r>
      <w:proofErr w:type="spellStart"/>
      <w:r w:rsidRPr="00B46135">
        <w:t>could</w:t>
      </w:r>
      <w:proofErr w:type="spellEnd"/>
      <w:r w:rsidRPr="00B46135">
        <w:t xml:space="preserve"> </w:t>
      </w:r>
      <w:proofErr w:type="spellStart"/>
      <w:r w:rsidRPr="00B46135">
        <w:t>use</w:t>
      </w:r>
      <w:proofErr w:type="spellEnd"/>
      <w:r w:rsidRPr="00B46135">
        <w:t xml:space="preserve"> </w:t>
      </w:r>
      <w:proofErr w:type="spellStart"/>
      <w:r w:rsidRPr="00B46135">
        <w:t>the</w:t>
      </w:r>
      <w:proofErr w:type="spellEnd"/>
      <w:r w:rsidRPr="00B46135">
        <w:t xml:space="preserve"> „Open </w:t>
      </w:r>
      <w:proofErr w:type="spellStart"/>
      <w:r w:rsidRPr="00B46135">
        <w:t>Externally</w:t>
      </w:r>
      <w:proofErr w:type="spellEnd"/>
      <w:r w:rsidRPr="00B46135">
        <w:t xml:space="preserve">“ </w:t>
      </w:r>
      <w:proofErr w:type="spellStart"/>
      <w:r w:rsidRPr="00B46135">
        <w:t>menuitem</w:t>
      </w:r>
      <w:proofErr w:type="spellEnd"/>
      <w:r w:rsidRPr="00B46135">
        <w:t>.</w:t>
      </w:r>
    </w:p>
    <w:p w:rsidR="00765B94" w:rsidRDefault="00765B94" w:rsidP="00F2488D">
      <w:pPr>
        <w:pStyle w:val="ccTextvorlag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246380</wp:posOffset>
                </wp:positionV>
                <wp:extent cx="2714625" cy="228600"/>
                <wp:effectExtent l="0" t="0" r="28575" b="19050"/>
                <wp:wrapNone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286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alpha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BBAEB" id="Rechteck: abgerundete Ecken 16" o:spid="_x0000_s1026" style="position:absolute;margin-left:172.5pt;margin-top:19.4pt;width:213.7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" fillcolor="#2971af [1615]" strokecolor="#955508 [1604]" strokeweight="1.25pt">
                <v:fill opacity="22873f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816D25D" wp14:editId="0267DEFC">
            <wp:extent cx="4933950" cy="2657475"/>
            <wp:effectExtent l="19050" t="19050" r="19050" b="2857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5B94" w:rsidRDefault="00765B94">
      <w:pPr>
        <w:spacing w:before="0" w:after="0" w:line="240" w:lineRule="auto"/>
      </w:pPr>
      <w:r>
        <w:br w:type="page"/>
      </w:r>
    </w:p>
    <w:p w:rsidR="00956301" w:rsidRDefault="00956301" w:rsidP="00956301">
      <w:pPr>
        <w:pStyle w:val="Ebene2"/>
        <w:rPr>
          <w:lang w:val="en-US"/>
        </w:rPr>
      </w:pPr>
      <w:bookmarkStart w:id="13" w:name="_Toc516757662"/>
      <w:proofErr w:type="spellStart"/>
      <w:r>
        <w:rPr>
          <w:lang w:val="en-US"/>
        </w:rPr>
        <w:lastRenderedPageBreak/>
        <w:t>Requestpage</w:t>
      </w:r>
      <w:bookmarkEnd w:id="13"/>
      <w:proofErr w:type="spellEnd"/>
    </w:p>
    <w:p w:rsidR="00F2488D" w:rsidRDefault="00765B94" w:rsidP="00F2488D">
      <w:pPr>
        <w:pStyle w:val="ccTextvorlage"/>
        <w:rPr>
          <w:lang w:val="en-US"/>
        </w:rPr>
      </w:pPr>
      <w:r>
        <w:rPr>
          <w:lang w:val="en-US"/>
        </w:rPr>
        <w:t xml:space="preserve">Designing a </w:t>
      </w:r>
      <w:proofErr w:type="spellStart"/>
      <w:r>
        <w:rPr>
          <w:lang w:val="en-US"/>
        </w:rPr>
        <w:t>Requestpage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pageobject</w:t>
      </w:r>
      <w:proofErr w:type="spellEnd"/>
      <w:r>
        <w:rPr>
          <w:lang w:val="en-US"/>
        </w:rPr>
        <w:t>, the only difference is the key word “</w:t>
      </w:r>
      <w:proofErr w:type="spellStart"/>
      <w:r>
        <w:rPr>
          <w:lang w:val="en-US"/>
        </w:rPr>
        <w:t>requestpage</w:t>
      </w:r>
      <w:proofErr w:type="spellEnd"/>
      <w:r>
        <w:rPr>
          <w:lang w:val="en-US"/>
        </w:rPr>
        <w:t>”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</w:t>
      </w:r>
      <w:proofErr w:type="spellStart"/>
      <w:r w:rsidRPr="00765B94">
        <w:rPr>
          <w:rFonts w:ascii="Consolas" w:hAnsi="Consolas"/>
          <w:color w:val="569CD6"/>
          <w:sz w:val="21"/>
          <w:szCs w:val="21"/>
          <w:lang w:val="de-AT" w:eastAsia="de-AT"/>
        </w:rPr>
        <w:t>requestpage</w:t>
      </w:r>
      <w:proofErr w:type="spellEnd"/>
    </w:p>
    <w:p w:rsid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{</w:t>
      </w:r>
    </w:p>
    <w:p w:rsid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…Properties… 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</w:t>
      </w:r>
      <w:proofErr w:type="spellStart"/>
      <w:r w:rsidRPr="00765B94">
        <w:rPr>
          <w:rFonts w:ascii="Consolas" w:hAnsi="Consolas"/>
          <w:color w:val="569CD6"/>
          <w:sz w:val="21"/>
          <w:szCs w:val="21"/>
          <w:lang w:val="de-AT" w:eastAsia="de-AT"/>
        </w:rPr>
        <w:t>layout</w:t>
      </w:r>
      <w:proofErr w:type="spellEnd"/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{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}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</w:t>
      </w:r>
      <w:proofErr w:type="spellStart"/>
      <w:r w:rsidRPr="00765B94">
        <w:rPr>
          <w:rFonts w:ascii="Consolas" w:hAnsi="Consolas"/>
          <w:color w:val="569CD6"/>
          <w:sz w:val="21"/>
          <w:szCs w:val="21"/>
          <w:lang w:val="de-AT" w:eastAsia="de-AT"/>
        </w:rPr>
        <w:t>actions</w:t>
      </w:r>
      <w:proofErr w:type="spellEnd"/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{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    }</w:t>
      </w:r>
    </w:p>
    <w:p w:rsidR="00765B94" w:rsidRPr="00765B94" w:rsidRDefault="00765B94" w:rsidP="00765B94">
      <w:pPr>
        <w:shd w:val="clear" w:color="auto" w:fill="1E1E1E"/>
        <w:spacing w:before="0" w:after="0" w:line="285" w:lineRule="atLeast"/>
        <w:rPr>
          <w:rFonts w:ascii="Consolas" w:hAnsi="Consolas"/>
          <w:color w:val="D4D4D4"/>
          <w:sz w:val="21"/>
          <w:szCs w:val="21"/>
          <w:lang w:val="de-AT" w:eastAsia="de-AT"/>
        </w:rPr>
      </w:pPr>
      <w:r w:rsidRPr="00765B94">
        <w:rPr>
          <w:rFonts w:ascii="Consolas" w:hAnsi="Consolas"/>
          <w:color w:val="D4D4D4"/>
          <w:sz w:val="21"/>
          <w:szCs w:val="21"/>
          <w:lang w:val="de-AT" w:eastAsia="de-AT"/>
        </w:rPr>
        <w:t xml:space="preserve">    }</w:t>
      </w:r>
    </w:p>
    <w:p w:rsidR="00765B94" w:rsidRPr="00956301" w:rsidRDefault="00765B94" w:rsidP="00F2488D">
      <w:pPr>
        <w:pStyle w:val="ccTextvorlage"/>
        <w:rPr>
          <w:lang w:val="en-US"/>
        </w:rPr>
      </w:pPr>
    </w:p>
    <w:p w:rsidR="00956301" w:rsidRDefault="00956301" w:rsidP="00956301">
      <w:pPr>
        <w:pStyle w:val="Cosmoberschrift"/>
        <w:rPr>
          <w:lang w:val="en-US"/>
        </w:rPr>
      </w:pPr>
      <w:bookmarkStart w:id="14" w:name="_Toc516757663"/>
      <w:r>
        <w:rPr>
          <w:lang w:val="en-US"/>
        </w:rPr>
        <w:t>Build new reports in AL</w:t>
      </w:r>
      <w:bookmarkEnd w:id="14"/>
    </w:p>
    <w:p w:rsidR="00460FA3" w:rsidRDefault="00CA07B9" w:rsidP="00CA07B9">
      <w:pPr>
        <w:pStyle w:val="Ebene2"/>
        <w:rPr>
          <w:lang w:val="en-US"/>
        </w:rPr>
      </w:pPr>
      <w:bookmarkStart w:id="15" w:name="_Toc516757664"/>
      <w:r>
        <w:rPr>
          <w:lang w:val="en-US"/>
        </w:rPr>
        <w:t>Build a small Report 50130 “Simple Document”</w:t>
      </w:r>
      <w:bookmarkEnd w:id="15"/>
    </w:p>
    <w:p w:rsidR="00CA07B9" w:rsidRDefault="00460FA3" w:rsidP="00460FA3">
      <w:pPr>
        <w:pStyle w:val="ccTextvorlage"/>
        <w:rPr>
          <w:lang w:val="en-US"/>
        </w:rPr>
      </w:pPr>
      <w:r>
        <w:rPr>
          <w:lang w:val="en-US"/>
        </w:rPr>
        <w:t>Use</w:t>
      </w:r>
      <w:r w:rsidR="00CA07B9">
        <w:rPr>
          <w:lang w:val="en-US"/>
        </w:rPr>
        <w:t xml:space="preserve"> with some fields from Sales Header</w:t>
      </w:r>
      <w:r>
        <w:rPr>
          <w:lang w:val="en-US"/>
        </w:rPr>
        <w:t>:</w:t>
      </w:r>
    </w:p>
    <w:p w:rsidR="00CA07B9" w:rsidRDefault="00CA07B9" w:rsidP="00CA07B9">
      <w:pPr>
        <w:pStyle w:val="ccTextvorlage"/>
        <w:rPr>
          <w:lang w:val="en-US"/>
        </w:rPr>
      </w:pPr>
      <w:r>
        <w:rPr>
          <w:lang w:val="en-US"/>
        </w:rPr>
        <w:t>No.</w:t>
      </w:r>
      <w:r w:rsidRPr="00CA07B9">
        <w:rPr>
          <w:lang w:val="en-US"/>
        </w:rPr>
        <w:t xml:space="preserve"> </w:t>
      </w:r>
    </w:p>
    <w:p w:rsidR="00CA07B9" w:rsidRDefault="00CA07B9" w:rsidP="00CA07B9">
      <w:pPr>
        <w:pStyle w:val="ccAufzhlungblau"/>
        <w:rPr>
          <w:lang w:val="en-US"/>
        </w:rPr>
      </w:pPr>
      <w:proofErr w:type="spellStart"/>
      <w:r>
        <w:rPr>
          <w:lang w:val="en-US"/>
        </w:rPr>
        <w:t>Selt</w:t>
      </w:r>
      <w:proofErr w:type="spellEnd"/>
      <w:r>
        <w:rPr>
          <w:lang w:val="en-US"/>
        </w:rPr>
        <w:t>-To Customer Name</w:t>
      </w:r>
      <w:r w:rsidRPr="00CA07B9">
        <w:rPr>
          <w:lang w:val="en-US"/>
        </w:rPr>
        <w:t xml:space="preserve"> </w:t>
      </w:r>
    </w:p>
    <w:p w:rsidR="00CA07B9" w:rsidRDefault="00CA07B9" w:rsidP="00CA07B9">
      <w:pPr>
        <w:pStyle w:val="ccAufzhlungblau"/>
        <w:rPr>
          <w:lang w:val="en-US"/>
        </w:rPr>
      </w:pPr>
      <w:proofErr w:type="spellStart"/>
      <w:r>
        <w:rPr>
          <w:lang w:val="en-US"/>
        </w:rPr>
        <w:t>Selt</w:t>
      </w:r>
      <w:proofErr w:type="spellEnd"/>
      <w:r>
        <w:rPr>
          <w:lang w:val="en-US"/>
        </w:rPr>
        <w:t xml:space="preserve">-To Customer </w:t>
      </w:r>
      <w:r>
        <w:rPr>
          <w:lang w:val="en-US"/>
        </w:rPr>
        <w:t>Address</w:t>
      </w:r>
    </w:p>
    <w:p w:rsidR="00CA07B9" w:rsidRDefault="00CA07B9" w:rsidP="00CA07B9">
      <w:pPr>
        <w:pStyle w:val="ccAufzhlungblau"/>
        <w:rPr>
          <w:lang w:val="en-US"/>
        </w:rPr>
      </w:pPr>
      <w:proofErr w:type="spellStart"/>
      <w:r>
        <w:rPr>
          <w:lang w:val="en-US"/>
        </w:rPr>
        <w:t>Selt</w:t>
      </w:r>
      <w:proofErr w:type="spellEnd"/>
      <w:r>
        <w:rPr>
          <w:lang w:val="en-US"/>
        </w:rPr>
        <w:t xml:space="preserve">-To Customer </w:t>
      </w:r>
      <w:r>
        <w:rPr>
          <w:lang w:val="en-US"/>
        </w:rPr>
        <w:t>Post Code</w:t>
      </w:r>
    </w:p>
    <w:p w:rsidR="00CA07B9" w:rsidRDefault="00CA07B9" w:rsidP="00CA07B9">
      <w:pPr>
        <w:pStyle w:val="ccAufzhlungblau"/>
        <w:rPr>
          <w:lang w:val="en-US"/>
        </w:rPr>
      </w:pPr>
      <w:proofErr w:type="spellStart"/>
      <w:r>
        <w:rPr>
          <w:lang w:val="en-US"/>
        </w:rPr>
        <w:t>Selt</w:t>
      </w:r>
      <w:proofErr w:type="spellEnd"/>
      <w:r>
        <w:rPr>
          <w:lang w:val="en-US"/>
        </w:rPr>
        <w:t xml:space="preserve">-To Customer </w:t>
      </w:r>
      <w:r>
        <w:rPr>
          <w:lang w:val="en-US"/>
        </w:rPr>
        <w:t>City</w:t>
      </w:r>
    </w:p>
    <w:p w:rsidR="00CA07B9" w:rsidRDefault="00CA07B9" w:rsidP="00CA07B9">
      <w:pPr>
        <w:pStyle w:val="ccTextvorlag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CD42E5" wp14:editId="2621F02C">
            <wp:extent cx="5731510" cy="1953260"/>
            <wp:effectExtent l="0" t="0" r="254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B9" w:rsidRDefault="00CA07B9" w:rsidP="00460FA3">
      <w:pPr>
        <w:pStyle w:val="Ebene2"/>
        <w:rPr>
          <w:lang w:val="en-US"/>
        </w:rPr>
      </w:pPr>
      <w:bookmarkStart w:id="16" w:name="_Toc516757665"/>
      <w:r>
        <w:rPr>
          <w:lang w:val="en-US"/>
        </w:rPr>
        <w:t>Add sales Lines to the Report “Simple Document”</w:t>
      </w:r>
      <w:bookmarkEnd w:id="16"/>
    </w:p>
    <w:p w:rsidR="00CA07B9" w:rsidRDefault="00CA07B9" w:rsidP="00CA07B9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538591FE" wp14:editId="60B49CD8">
            <wp:extent cx="5731510" cy="2741930"/>
            <wp:effectExtent l="0" t="0" r="2540" b="127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B9" w:rsidRDefault="00CA07B9" w:rsidP="00CA07B9">
      <w:pPr>
        <w:pStyle w:val="ccTextvorlage"/>
        <w:rPr>
          <w:lang w:val="en-US"/>
        </w:rPr>
      </w:pPr>
    </w:p>
    <w:p w:rsidR="00CA07B9" w:rsidRDefault="00460FA3" w:rsidP="00460FA3">
      <w:pPr>
        <w:pStyle w:val="Ebene2"/>
        <w:rPr>
          <w:lang w:val="en-US"/>
        </w:rPr>
      </w:pPr>
      <w:bookmarkStart w:id="17" w:name="_Toc516757666"/>
      <w:r>
        <w:rPr>
          <w:lang w:val="en-US"/>
        </w:rPr>
        <w:lastRenderedPageBreak/>
        <w:t>Add a picture</w:t>
      </w:r>
      <w:bookmarkEnd w:id="17"/>
    </w:p>
    <w:p w:rsidR="00CA07B9" w:rsidRDefault="00CA07B9" w:rsidP="00CA07B9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56EB6FA1" wp14:editId="2AB1E66D">
            <wp:extent cx="5731510" cy="2568575"/>
            <wp:effectExtent l="0" t="0" r="2540" b="317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7B9" w:rsidRDefault="00460FA3" w:rsidP="00460FA3">
      <w:pPr>
        <w:pStyle w:val="Ebene2"/>
        <w:rPr>
          <w:lang w:val="en-US"/>
        </w:rPr>
      </w:pPr>
      <w:bookmarkStart w:id="18" w:name="_Toc516757667"/>
      <w:r>
        <w:rPr>
          <w:lang w:val="en-US"/>
        </w:rPr>
        <w:t>Add Totals</w:t>
      </w:r>
      <w:bookmarkEnd w:id="18"/>
    </w:p>
    <w:p w:rsidR="00460FA3" w:rsidRDefault="00460FA3" w:rsidP="00460FA3">
      <w:pPr>
        <w:pStyle w:val="ccTextvorlage"/>
        <w:rPr>
          <w:lang w:val="en-US"/>
        </w:rPr>
      </w:pPr>
      <w:r>
        <w:rPr>
          <w:noProof/>
        </w:rPr>
        <w:drawing>
          <wp:inline distT="0" distB="0" distL="0" distR="0" wp14:anchorId="754D6DD6" wp14:editId="6A591C19">
            <wp:extent cx="5731510" cy="3061335"/>
            <wp:effectExtent l="0" t="0" r="2540" b="571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FA3" w:rsidRDefault="00460FA3" w:rsidP="00460FA3">
      <w:pPr>
        <w:pStyle w:val="Ebene2"/>
        <w:rPr>
          <w:lang w:val="en-US"/>
        </w:rPr>
      </w:pPr>
      <w:bookmarkStart w:id="19" w:name="_Toc516757668"/>
      <w:r>
        <w:rPr>
          <w:lang w:val="en-US"/>
        </w:rPr>
        <w:t xml:space="preserve">Add a </w:t>
      </w:r>
      <w:proofErr w:type="spellStart"/>
      <w:r>
        <w:rPr>
          <w:lang w:val="en-US"/>
        </w:rPr>
        <w:t>requestpage</w:t>
      </w:r>
      <w:bookmarkEnd w:id="19"/>
      <w:proofErr w:type="spellEnd"/>
    </w:p>
    <w:p w:rsidR="00460FA3" w:rsidRDefault="00460FA3" w:rsidP="00460FA3">
      <w:pPr>
        <w:pStyle w:val="ccTextvorlage"/>
        <w:rPr>
          <w:lang w:val="en-US"/>
        </w:rPr>
      </w:pPr>
      <w:r>
        <w:rPr>
          <w:lang w:val="en-US"/>
        </w:rPr>
        <w:t>Make Request page with an option “Print logo”</w:t>
      </w:r>
    </w:p>
    <w:p w:rsidR="0065531D" w:rsidRDefault="0065531D" w:rsidP="00460FA3">
      <w:pPr>
        <w:pStyle w:val="ccTextvorlag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F2D3" wp14:editId="481E778B">
            <wp:extent cx="5731510" cy="3789045"/>
            <wp:effectExtent l="0" t="0" r="2540" b="190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C" w:rsidRDefault="002D33CC" w:rsidP="002D33CC">
      <w:pPr>
        <w:pStyle w:val="Cosmoberschrift"/>
      </w:pPr>
      <w:bookmarkStart w:id="20" w:name="_Toc516757669"/>
      <w:proofErr w:type="spellStart"/>
      <w:r w:rsidRPr="002D33CC">
        <w:t>Extend</w:t>
      </w:r>
      <w:proofErr w:type="spellEnd"/>
      <w:r w:rsidR="008D7452">
        <w:t>/</w:t>
      </w:r>
      <w:proofErr w:type="spellStart"/>
      <w:r w:rsidR="008D7452">
        <w:t>change</w:t>
      </w:r>
      <w:proofErr w:type="spellEnd"/>
      <w:r w:rsidRPr="002D33CC">
        <w:t xml:space="preserve"> </w:t>
      </w:r>
      <w:proofErr w:type="spellStart"/>
      <w:r w:rsidRPr="002D33CC">
        <w:t>existing</w:t>
      </w:r>
      <w:proofErr w:type="spellEnd"/>
      <w:r w:rsidRPr="002D33CC">
        <w:t xml:space="preserve"> </w:t>
      </w:r>
      <w:proofErr w:type="spellStart"/>
      <w:r w:rsidRPr="002D33CC">
        <w:t>reports</w:t>
      </w:r>
      <w:proofErr w:type="spellEnd"/>
      <w:r w:rsidRPr="002D33CC">
        <w:t xml:space="preserve"> in AL</w:t>
      </w:r>
      <w:bookmarkEnd w:id="20"/>
    </w:p>
    <w:p w:rsidR="008D7452" w:rsidRDefault="008D7452" w:rsidP="008D7452">
      <w:pPr>
        <w:pStyle w:val="Ebene2"/>
      </w:pPr>
      <w:bookmarkStart w:id="21" w:name="_Toc516757670"/>
      <w:r>
        <w:t>General</w:t>
      </w:r>
      <w:bookmarkEnd w:id="21"/>
    </w:p>
    <w:p w:rsidR="008D7452" w:rsidRDefault="008D7452" w:rsidP="008D7452">
      <w:pPr>
        <w:pStyle w:val="ccTextvorlage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impossible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 w:rsidR="00C92ED8">
        <w:t>small</w:t>
      </w:r>
      <w:proofErr w:type="spellEnd"/>
      <w:r w:rsidR="00C92ED8">
        <w:t xml:space="preserve"> </w:t>
      </w:r>
      <w:proofErr w:type="spellStart"/>
      <w:r w:rsidR="00C92ED8">
        <w:t>changes</w:t>
      </w:r>
      <w:proofErr w:type="spellEnd"/>
      <w:r w:rsidR="00C92ED8">
        <w:t xml:space="preserve">. </w:t>
      </w:r>
      <w:proofErr w:type="spellStart"/>
      <w:r w:rsidR="00F9042E">
        <w:t>It</w:t>
      </w:r>
      <w:proofErr w:type="spellEnd"/>
      <w:r w:rsidR="00F9042E">
        <w:t xml:space="preserve"> </w:t>
      </w:r>
      <w:proofErr w:type="spellStart"/>
      <w:r w:rsidR="00F9042E">
        <w:t>is</w:t>
      </w:r>
      <w:proofErr w:type="spellEnd"/>
      <w:r w:rsidR="00F9042E">
        <w:t xml:space="preserve"> not possible </w:t>
      </w:r>
      <w:proofErr w:type="spellStart"/>
      <w:r w:rsidR="00F9042E">
        <w:t>to</w:t>
      </w:r>
      <w:proofErr w:type="spellEnd"/>
      <w:r w:rsidR="00F9042E">
        <w:t xml:space="preserve"> </w:t>
      </w:r>
      <w:proofErr w:type="spellStart"/>
      <w:r w:rsidR="00F9042E">
        <w:t>change</w:t>
      </w:r>
      <w:proofErr w:type="spellEnd"/>
      <w:r w:rsidR="00F9042E">
        <w:t xml:space="preserve"> </w:t>
      </w:r>
      <w:proofErr w:type="spellStart"/>
      <w:r w:rsidR="00F9042E">
        <w:t>the</w:t>
      </w:r>
      <w:proofErr w:type="spellEnd"/>
      <w:r w:rsidR="00F9042E">
        <w:t xml:space="preserve"> </w:t>
      </w:r>
      <w:proofErr w:type="spellStart"/>
      <w:r w:rsidR="00F9042E">
        <w:t>dataset</w:t>
      </w:r>
      <w:proofErr w:type="spellEnd"/>
      <w:r w:rsidR="00F9042E">
        <w:t xml:space="preserve"> </w:t>
      </w:r>
      <w:proofErr w:type="spellStart"/>
      <w:r w:rsidR="00F9042E">
        <w:t>of</w:t>
      </w:r>
      <w:proofErr w:type="spellEnd"/>
      <w:r w:rsidR="00F9042E">
        <w:t xml:space="preserve"> an </w:t>
      </w:r>
      <w:proofErr w:type="spellStart"/>
      <w:r w:rsidR="00F9042E">
        <w:t>existing</w:t>
      </w:r>
      <w:proofErr w:type="spellEnd"/>
      <w:r w:rsidR="00F9042E">
        <w:t xml:space="preserve"> report</w:t>
      </w:r>
      <w:r w:rsidR="00AE1853">
        <w:t xml:space="preserve">. </w:t>
      </w:r>
      <w:proofErr w:type="spellStart"/>
      <w:r w:rsidR="00AE1853">
        <w:t>If</w:t>
      </w:r>
      <w:proofErr w:type="spellEnd"/>
      <w:r w:rsidR="00AE1853">
        <w:t xml:space="preserve"> </w:t>
      </w:r>
      <w:proofErr w:type="spellStart"/>
      <w:r w:rsidR="00AE1853">
        <w:t>the</w:t>
      </w:r>
      <w:proofErr w:type="spellEnd"/>
      <w:r w:rsidR="00AE1853">
        <w:t xml:space="preserve"> report </w:t>
      </w:r>
      <w:proofErr w:type="spellStart"/>
      <w:r w:rsidR="00AE1853">
        <w:t>has</w:t>
      </w:r>
      <w:proofErr w:type="spellEnd"/>
      <w:r w:rsidR="00AE1853">
        <w:t xml:space="preserve"> </w:t>
      </w:r>
      <w:proofErr w:type="spellStart"/>
      <w:r w:rsidR="00AE1853">
        <w:t>some</w:t>
      </w:r>
      <w:proofErr w:type="spellEnd"/>
      <w:r w:rsidR="00AE1853">
        <w:t xml:space="preserve"> </w:t>
      </w:r>
      <w:proofErr w:type="spellStart"/>
      <w:r w:rsidR="00AE1853">
        <w:t>event</w:t>
      </w:r>
      <w:proofErr w:type="spellEnd"/>
      <w:r w:rsidR="00AE1853">
        <w:t xml:space="preserve"> </w:t>
      </w:r>
      <w:proofErr w:type="spellStart"/>
      <w:r w:rsidR="00AE1853">
        <w:t>publishers</w:t>
      </w:r>
      <w:proofErr w:type="spellEnd"/>
      <w:r w:rsidR="00AE1853">
        <w:t xml:space="preserve"> </w:t>
      </w:r>
      <w:proofErr w:type="spellStart"/>
      <w:r w:rsidR="00AE1853">
        <w:t>you</w:t>
      </w:r>
      <w:proofErr w:type="spellEnd"/>
      <w:r w:rsidR="00AE1853">
        <w:t xml:space="preserve"> </w:t>
      </w:r>
      <w:proofErr w:type="spellStart"/>
      <w:r w:rsidR="00AE1853">
        <w:t>could</w:t>
      </w:r>
      <w:proofErr w:type="spellEnd"/>
      <w:r w:rsidR="00AE1853">
        <w:t xml:space="preserve"> </w:t>
      </w:r>
      <w:proofErr w:type="spellStart"/>
      <w:r w:rsidR="00320CE4">
        <w:t>subscribe</w:t>
      </w:r>
      <w:proofErr w:type="spellEnd"/>
      <w:r w:rsidR="00AE1853">
        <w:t xml:space="preserve"> </w:t>
      </w:r>
      <w:proofErr w:type="spellStart"/>
      <w:r w:rsidR="00AE1853">
        <w:t>to</w:t>
      </w:r>
      <w:proofErr w:type="spellEnd"/>
      <w:r w:rsidR="00AE1853">
        <w:t xml:space="preserve"> </w:t>
      </w:r>
      <w:proofErr w:type="spellStart"/>
      <w:r w:rsidR="00AE1853">
        <w:t>them</w:t>
      </w:r>
      <w:proofErr w:type="spellEnd"/>
      <w:r w:rsidR="00AE1853">
        <w:t xml:space="preserve">, but </w:t>
      </w:r>
      <w:proofErr w:type="spellStart"/>
      <w:r w:rsidR="00AE1853">
        <w:t>the</w:t>
      </w:r>
      <w:proofErr w:type="spellEnd"/>
      <w:r w:rsidR="00AE1853">
        <w:t xml:space="preserve"> </w:t>
      </w:r>
      <w:proofErr w:type="spellStart"/>
      <w:r w:rsidR="00AE1853">
        <w:t>standard</w:t>
      </w:r>
      <w:proofErr w:type="spellEnd"/>
      <w:r w:rsidR="00AE1853">
        <w:t xml:space="preserve"> </w:t>
      </w:r>
      <w:proofErr w:type="spellStart"/>
      <w:r w:rsidR="00AE1853">
        <w:t>code</w:t>
      </w:r>
      <w:proofErr w:type="spellEnd"/>
      <w:r w:rsidR="00AE1853">
        <w:t xml:space="preserve"> </w:t>
      </w:r>
      <w:proofErr w:type="spellStart"/>
      <w:r w:rsidR="00AE1853">
        <w:t>now</w:t>
      </w:r>
      <w:proofErr w:type="spellEnd"/>
      <w:r w:rsidR="00AE1853">
        <w:t xml:space="preserve"> </w:t>
      </w:r>
      <w:proofErr w:type="spellStart"/>
      <w:r w:rsidR="00AE1853">
        <w:t>hasn’t</w:t>
      </w:r>
      <w:proofErr w:type="spellEnd"/>
      <w:r w:rsidR="00AE1853">
        <w:t xml:space="preserve"> </w:t>
      </w:r>
      <w:proofErr w:type="spellStart"/>
      <w:r w:rsidR="00AE1853">
        <w:t>any</w:t>
      </w:r>
      <w:proofErr w:type="spellEnd"/>
      <w:r w:rsidR="00AE1853">
        <w:t xml:space="preserve"> </w:t>
      </w:r>
      <w:proofErr w:type="spellStart"/>
      <w:r w:rsidR="00AE1853">
        <w:t>event</w:t>
      </w:r>
      <w:proofErr w:type="spellEnd"/>
      <w:r w:rsidR="00AE1853">
        <w:t xml:space="preserve"> in </w:t>
      </w:r>
      <w:proofErr w:type="spellStart"/>
      <w:r w:rsidR="00AE1853">
        <w:t>reports</w:t>
      </w:r>
      <w:proofErr w:type="spellEnd"/>
      <w:r w:rsidR="00AE1853">
        <w:t>.</w:t>
      </w:r>
    </w:p>
    <w:p w:rsidR="008D7452" w:rsidRDefault="008D7452" w:rsidP="008D7452">
      <w:pPr>
        <w:pStyle w:val="Ebene2"/>
      </w:pPr>
      <w:bookmarkStart w:id="22" w:name="_Toc516757671"/>
      <w:r>
        <w:t>Custom Layout</w:t>
      </w:r>
      <w:bookmarkEnd w:id="22"/>
    </w:p>
    <w:p w:rsidR="00817291" w:rsidRDefault="00C92ED8" w:rsidP="00C92ED8">
      <w:pPr>
        <w:pStyle w:val="ccTextvorlage"/>
      </w:pPr>
      <w:proofErr w:type="spellStart"/>
      <w:r>
        <w:t>With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Layouts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Layout </w:t>
      </w:r>
      <w:proofErr w:type="spellStart"/>
      <w:r>
        <w:t>of</w:t>
      </w:r>
      <w:proofErr w:type="spellEnd"/>
      <w:r>
        <w:t xml:space="preserve"> an Report and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existing</w:t>
      </w:r>
      <w:proofErr w:type="spellEnd"/>
      <w:r>
        <w:t xml:space="preserve"> report. </w:t>
      </w:r>
    </w:p>
    <w:p w:rsidR="00C92ED8" w:rsidRDefault="00C92ED8" w:rsidP="00C92ED8">
      <w:pPr>
        <w:pStyle w:val="ccTextvorlage"/>
      </w:pPr>
      <w:proofErr w:type="spellStart"/>
      <w:r>
        <w:t>To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layout</w:t>
      </w:r>
      <w:proofErr w:type="spellEnd"/>
      <w:r w:rsidR="00AD3C5B">
        <w:t xml:space="preserve">, </w:t>
      </w:r>
      <w:proofErr w:type="spellStart"/>
      <w:r w:rsidR="00AD3C5B">
        <w:t>you</w:t>
      </w:r>
      <w:proofErr w:type="spellEnd"/>
      <w:r w:rsidR="00AD3C5B">
        <w:t xml:space="preserve"> </w:t>
      </w:r>
      <w:proofErr w:type="spellStart"/>
      <w:r w:rsidR="00AD3C5B">
        <w:t>could</w:t>
      </w:r>
      <w:proofErr w:type="spellEnd"/>
      <w:r w:rsidR="00AD3C5B">
        <w:t xml:space="preserve"> </w:t>
      </w:r>
      <w:proofErr w:type="spellStart"/>
      <w:r w:rsidR="00AD3C5B">
        <w:t>use</w:t>
      </w:r>
      <w:proofErr w:type="spellEnd"/>
      <w:r>
        <w:t xml:space="preserve"> </w:t>
      </w:r>
      <w:proofErr w:type="spellStart"/>
      <w:r w:rsidR="00AE1853">
        <w:t>the</w:t>
      </w:r>
      <w:proofErr w:type="spellEnd"/>
      <w:r w:rsidR="00AE1853">
        <w:t xml:space="preserve"> „Custom Report Layouts“ Page</w:t>
      </w:r>
    </w:p>
    <w:p w:rsidR="00C92ED8" w:rsidRDefault="00C92ED8" w:rsidP="00C92ED8">
      <w:pPr>
        <w:pStyle w:val="ccTextvorlage"/>
      </w:pPr>
      <w:r>
        <w:rPr>
          <w:noProof/>
        </w:rPr>
        <w:lastRenderedPageBreak/>
        <w:drawing>
          <wp:inline distT="0" distB="0" distL="0" distR="0" wp14:anchorId="03E852F3" wp14:editId="2BC127E4">
            <wp:extent cx="5276850" cy="470683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8537" cy="471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52" w:rsidRDefault="00C92ED8" w:rsidP="008D7452">
      <w:pPr>
        <w:pStyle w:val="Ebene2"/>
      </w:pPr>
      <w:bookmarkStart w:id="23" w:name="_Toc516757672"/>
      <w:proofErr w:type="spellStart"/>
      <w:r>
        <w:t>Replace</w:t>
      </w:r>
      <w:proofErr w:type="spellEnd"/>
      <w:r>
        <w:t xml:space="preserve"> Report</w:t>
      </w:r>
      <w:r w:rsidR="00AD3C5B"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Report </w:t>
      </w:r>
      <w:proofErr w:type="spellStart"/>
      <w:r>
        <w:t>Selection</w:t>
      </w:r>
      <w:bookmarkEnd w:id="23"/>
      <w:proofErr w:type="spellEnd"/>
    </w:p>
    <w:p w:rsidR="00C92ED8" w:rsidRDefault="00C92ED8" w:rsidP="00C92ED8">
      <w:pPr>
        <w:pStyle w:val="ccTextvorlage"/>
      </w:pP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Reports </w:t>
      </w:r>
      <w:proofErr w:type="spellStart"/>
      <w:r>
        <w:t>it’s</w:t>
      </w:r>
      <w:proofErr w:type="spellEnd"/>
      <w:r>
        <w:t xml:space="preserve"> possible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Report Select,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Feature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report </w:t>
      </w:r>
      <w:proofErr w:type="spellStart"/>
      <w:r w:rsidR="00023987">
        <w:t>against</w:t>
      </w:r>
      <w:proofErr w:type="spellEnd"/>
      <w:r w:rsidR="00023987">
        <w:t xml:space="preserve"> </w:t>
      </w:r>
      <w:proofErr w:type="spellStart"/>
      <w:r w:rsidR="00023987">
        <w:t>another</w:t>
      </w:r>
      <w:proofErr w:type="spellEnd"/>
      <w:r w:rsidR="00023987">
        <w:t xml:space="preserve"> </w:t>
      </w:r>
      <w:proofErr w:type="spellStart"/>
      <w:r w:rsidR="00023987">
        <w:t>one</w:t>
      </w:r>
      <w:proofErr w:type="spellEnd"/>
      <w:r w:rsidR="00023987">
        <w:t xml:space="preserve">. This </w:t>
      </w:r>
      <w:proofErr w:type="spellStart"/>
      <w:r w:rsidR="00023987">
        <w:t>effects</w:t>
      </w:r>
      <w:proofErr w:type="spellEnd"/>
      <w:r w:rsidR="00023987">
        <w:t xml:space="preserve"> </w:t>
      </w:r>
      <w:proofErr w:type="spellStart"/>
      <w:r w:rsidR="00023987">
        <w:t>every</w:t>
      </w:r>
      <w:proofErr w:type="spellEnd"/>
      <w:r w:rsidR="00023987">
        <w:t xml:space="preserve"> </w:t>
      </w:r>
      <w:proofErr w:type="spellStart"/>
      <w:r w:rsidR="00023987">
        <w:t>logic</w:t>
      </w:r>
      <w:proofErr w:type="spellEnd"/>
      <w:r w:rsidR="00023987">
        <w:t xml:space="preserve"> </w:t>
      </w:r>
      <w:proofErr w:type="spellStart"/>
      <w:r w:rsidR="00023987">
        <w:t>of</w:t>
      </w:r>
      <w:proofErr w:type="spellEnd"/>
      <w:r w:rsidR="00023987">
        <w:t xml:space="preserve"> </w:t>
      </w:r>
      <w:proofErr w:type="spellStart"/>
      <w:r w:rsidR="00023987">
        <w:t>the</w:t>
      </w:r>
      <w:proofErr w:type="spellEnd"/>
      <w:r w:rsidR="00023987">
        <w:t xml:space="preserve"> report. This </w:t>
      </w:r>
      <w:proofErr w:type="spellStart"/>
      <w:r w:rsidR="00023987">
        <w:t>could</w:t>
      </w:r>
      <w:proofErr w:type="spellEnd"/>
      <w:r w:rsidR="00023987">
        <w:t xml:space="preserve"> </w:t>
      </w:r>
      <w:proofErr w:type="spellStart"/>
      <w:r w:rsidR="00023987">
        <w:t>be</w:t>
      </w:r>
      <w:proofErr w:type="spellEnd"/>
      <w:r w:rsidR="00023987">
        <w:t xml:space="preserve"> </w:t>
      </w:r>
      <w:proofErr w:type="spellStart"/>
      <w:r w:rsidR="00023987">
        <w:t>used</w:t>
      </w:r>
      <w:proofErr w:type="spellEnd"/>
      <w:r w:rsidR="00023987">
        <w:t xml:space="preserve"> </w:t>
      </w:r>
      <w:proofErr w:type="spellStart"/>
      <w:r w:rsidR="00023987">
        <w:t>to</w:t>
      </w:r>
      <w:proofErr w:type="spellEnd"/>
      <w:r w:rsidR="00023987">
        <w:t xml:space="preserve"> </w:t>
      </w:r>
      <w:proofErr w:type="spellStart"/>
      <w:r w:rsidR="00023987">
        <w:t>make</w:t>
      </w:r>
      <w:proofErr w:type="spellEnd"/>
      <w:r w:rsidR="00023987">
        <w:t xml:space="preserve"> </w:t>
      </w:r>
      <w:proofErr w:type="spellStart"/>
      <w:r w:rsidR="00023987">
        <w:t>changes</w:t>
      </w:r>
      <w:proofErr w:type="spellEnd"/>
      <w:r w:rsidR="00023987">
        <w:t xml:space="preserve"> </w:t>
      </w:r>
      <w:proofErr w:type="spellStart"/>
      <w:r w:rsidR="00023987">
        <w:t>to</w:t>
      </w:r>
      <w:proofErr w:type="spellEnd"/>
      <w:r w:rsidR="00023987">
        <w:t xml:space="preserve"> a </w:t>
      </w:r>
      <w:proofErr w:type="spellStart"/>
      <w:r w:rsidR="00023987">
        <w:t>default</w:t>
      </w:r>
      <w:proofErr w:type="spellEnd"/>
      <w:r w:rsidR="00023987">
        <w:t xml:space="preserve"> report. </w:t>
      </w:r>
      <w:proofErr w:type="spellStart"/>
      <w:r w:rsidR="00023987">
        <w:t>You</w:t>
      </w:r>
      <w:proofErr w:type="spellEnd"/>
      <w:r w:rsidR="00023987">
        <w:t xml:space="preserve"> </w:t>
      </w:r>
      <w:proofErr w:type="spellStart"/>
      <w:r w:rsidR="00023987">
        <w:t>could</w:t>
      </w:r>
      <w:proofErr w:type="spellEnd"/>
      <w:r w:rsidR="00023987">
        <w:t xml:space="preserve"> </w:t>
      </w:r>
      <w:proofErr w:type="spellStart"/>
      <w:r w:rsidR="00023987">
        <w:t>copy</w:t>
      </w:r>
      <w:proofErr w:type="spellEnd"/>
      <w:r w:rsidR="00023987">
        <w:t xml:space="preserve"> a </w:t>
      </w:r>
      <w:proofErr w:type="spellStart"/>
      <w:r w:rsidR="00023987">
        <w:t>default</w:t>
      </w:r>
      <w:proofErr w:type="spellEnd"/>
      <w:r w:rsidR="00023987">
        <w:t xml:space="preserve"> report and </w:t>
      </w:r>
      <w:proofErr w:type="spellStart"/>
      <w:r w:rsidR="00023987">
        <w:t>make</w:t>
      </w:r>
      <w:proofErr w:type="spellEnd"/>
      <w:r w:rsidR="00023987">
        <w:t xml:space="preserve"> </w:t>
      </w:r>
      <w:proofErr w:type="spellStart"/>
      <w:r w:rsidR="00023987">
        <w:t>your</w:t>
      </w:r>
      <w:proofErr w:type="spellEnd"/>
      <w:r w:rsidR="00023987">
        <w:t xml:space="preserve"> </w:t>
      </w:r>
      <w:proofErr w:type="spellStart"/>
      <w:r w:rsidR="00023987">
        <w:t>changes</w:t>
      </w:r>
      <w:proofErr w:type="spellEnd"/>
      <w:r w:rsidR="00023987">
        <w:t xml:space="preserve">, after </w:t>
      </w:r>
      <w:proofErr w:type="spellStart"/>
      <w:r w:rsidR="00023987">
        <w:t>this</w:t>
      </w:r>
      <w:proofErr w:type="spellEnd"/>
      <w:r w:rsidR="00023987">
        <w:t xml:space="preserve"> </w:t>
      </w:r>
      <w:proofErr w:type="spellStart"/>
      <w:r w:rsidR="00023987">
        <w:t>you</w:t>
      </w:r>
      <w:proofErr w:type="spellEnd"/>
      <w:r w:rsidR="00023987">
        <w:t xml:space="preserve"> </w:t>
      </w:r>
      <w:proofErr w:type="spellStart"/>
      <w:r w:rsidR="00023987">
        <w:t>define</w:t>
      </w:r>
      <w:proofErr w:type="spellEnd"/>
      <w:r w:rsidR="00023987">
        <w:t xml:space="preserve"> </w:t>
      </w:r>
      <w:proofErr w:type="spellStart"/>
      <w:r w:rsidR="00023987">
        <w:t>the</w:t>
      </w:r>
      <w:proofErr w:type="spellEnd"/>
      <w:r w:rsidR="00023987">
        <w:t xml:space="preserve"> </w:t>
      </w:r>
      <w:proofErr w:type="spellStart"/>
      <w:r w:rsidR="00023987">
        <w:t>new</w:t>
      </w:r>
      <w:proofErr w:type="spellEnd"/>
      <w:r w:rsidR="00023987">
        <w:t xml:space="preserve"> report in </w:t>
      </w:r>
      <w:proofErr w:type="spellStart"/>
      <w:r w:rsidR="00023987">
        <w:t>the</w:t>
      </w:r>
      <w:proofErr w:type="spellEnd"/>
      <w:r w:rsidR="00023987">
        <w:t xml:space="preserve"> report </w:t>
      </w:r>
      <w:proofErr w:type="spellStart"/>
      <w:r w:rsidR="00023987">
        <w:t>selec</w:t>
      </w:r>
      <w:r w:rsidR="00B46135">
        <w:t>t</w:t>
      </w:r>
      <w:r w:rsidR="00023987">
        <w:t>ion</w:t>
      </w:r>
      <w:proofErr w:type="spellEnd"/>
      <w:r w:rsidR="00023987">
        <w:t>.</w:t>
      </w:r>
    </w:p>
    <w:p w:rsidR="00E66CE0" w:rsidRDefault="00E66CE0" w:rsidP="00E66CE0">
      <w:pPr>
        <w:pStyle w:val="Ebene2"/>
      </w:pPr>
      <w:bookmarkStart w:id="24" w:name="_Toc516757673"/>
      <w:proofErr w:type="spellStart"/>
      <w:r>
        <w:t>Make</w:t>
      </w:r>
      <w:proofErr w:type="spellEnd"/>
      <w:r>
        <w:t xml:space="preserve"> Reports extensible</w:t>
      </w:r>
      <w:bookmarkEnd w:id="24"/>
      <w:r>
        <w:t xml:space="preserve"> </w:t>
      </w:r>
    </w:p>
    <w:p w:rsidR="00E66CE0" w:rsidRDefault="00E66CE0" w:rsidP="00E66CE0">
      <w:pPr>
        <w:pStyle w:val="ccTextvorlage"/>
      </w:pPr>
      <w:r>
        <w:t xml:space="preserve">Do </w:t>
      </w:r>
      <w:proofErr w:type="spellStart"/>
      <w:r>
        <w:t>make</w:t>
      </w:r>
      <w:proofErr w:type="spellEnd"/>
      <w:r>
        <w:t xml:space="preserve"> Reports extensible </w:t>
      </w:r>
      <w:proofErr w:type="spellStart"/>
      <w:r w:rsidR="00E45F65">
        <w:t>place</w:t>
      </w:r>
      <w:proofErr w:type="spellEnd"/>
      <w:r w:rsidR="00E45F65">
        <w:t xml:space="preserve"> an Event Publisher on </w:t>
      </w:r>
      <w:proofErr w:type="spellStart"/>
      <w:r w:rsidR="00E45F65">
        <w:t>the</w:t>
      </w:r>
      <w:proofErr w:type="spellEnd"/>
      <w:r w:rsidR="00E45F65">
        <w:t xml:space="preserve"> </w:t>
      </w:r>
      <w:proofErr w:type="spellStart"/>
      <w:r w:rsidR="00E45F65">
        <w:t>beginning</w:t>
      </w:r>
      <w:proofErr w:type="spellEnd"/>
      <w:r w:rsidR="00E45F65">
        <w:t xml:space="preserve"> and </w:t>
      </w:r>
      <w:proofErr w:type="spellStart"/>
      <w:r w:rsidR="00E45F65">
        <w:t>ending</w:t>
      </w:r>
      <w:proofErr w:type="spellEnd"/>
      <w:r w:rsidR="00E45F65">
        <w:t xml:space="preserve"> </w:t>
      </w:r>
      <w:proofErr w:type="spellStart"/>
      <w:r w:rsidR="00E45F65">
        <w:t>of</w:t>
      </w:r>
      <w:proofErr w:type="spellEnd"/>
      <w:r w:rsidR="00E45F65">
        <w:t xml:space="preserve"> </w:t>
      </w:r>
      <w:proofErr w:type="spellStart"/>
      <w:r w:rsidR="00E45F65">
        <w:t>each</w:t>
      </w:r>
      <w:proofErr w:type="spellEnd"/>
      <w:r w:rsidR="00E45F65">
        <w:t xml:space="preserve"> </w:t>
      </w:r>
      <w:proofErr w:type="spellStart"/>
      <w:r w:rsidR="00E45F65">
        <w:t>function</w:t>
      </w:r>
      <w:proofErr w:type="spellEnd"/>
      <w:r w:rsidR="00E45F65">
        <w:t xml:space="preserve"> and </w:t>
      </w:r>
      <w:proofErr w:type="spellStart"/>
      <w:r w:rsidR="00E45F65">
        <w:t>trigger</w:t>
      </w:r>
      <w:proofErr w:type="spellEnd"/>
      <w:r w:rsidR="00E45F65">
        <w:t xml:space="preserve">. </w:t>
      </w:r>
      <w:proofErr w:type="spellStart"/>
      <w:r w:rsidR="00E45F65">
        <w:t>It’s</w:t>
      </w:r>
      <w:proofErr w:type="spellEnd"/>
      <w:r w:rsidR="00E45F65">
        <w:t xml:space="preserve"> </w:t>
      </w:r>
      <w:proofErr w:type="spellStart"/>
      <w:r w:rsidR="00E45F65">
        <w:t>recommended</w:t>
      </w:r>
      <w:proofErr w:type="spellEnd"/>
      <w:r w:rsidR="00E45F65">
        <w:t xml:space="preserve"> </w:t>
      </w:r>
      <w:proofErr w:type="spellStart"/>
      <w:r w:rsidR="00E45F65">
        <w:t>to</w:t>
      </w:r>
      <w:proofErr w:type="spellEnd"/>
      <w:r w:rsidR="00E45F65">
        <w:t xml:space="preserve"> do </w:t>
      </w:r>
      <w:proofErr w:type="spellStart"/>
      <w:r w:rsidR="00E45F65">
        <w:t>this</w:t>
      </w:r>
      <w:proofErr w:type="spellEnd"/>
      <w:r w:rsidR="00E45F65">
        <w:t xml:space="preserve"> </w:t>
      </w:r>
      <w:proofErr w:type="spellStart"/>
      <w:r w:rsidR="00E45F65">
        <w:t>for</w:t>
      </w:r>
      <w:proofErr w:type="spellEnd"/>
      <w:r w:rsidR="00E45F65">
        <w:t xml:space="preserve"> </w:t>
      </w:r>
      <w:proofErr w:type="spellStart"/>
      <w:r w:rsidR="00E45F65">
        <w:t>product</w:t>
      </w:r>
      <w:proofErr w:type="spellEnd"/>
      <w:r w:rsidR="00E45F65">
        <w:t xml:space="preserve"> </w:t>
      </w:r>
      <w:proofErr w:type="spellStart"/>
      <w:r w:rsidR="00E45F65">
        <w:t>development</w:t>
      </w:r>
      <w:proofErr w:type="spellEnd"/>
      <w:r w:rsidR="00E45F65">
        <w:t>.</w:t>
      </w:r>
    </w:p>
    <w:p w:rsidR="00E45F65" w:rsidRDefault="00E45F65" w:rsidP="00E66CE0">
      <w:pPr>
        <w:pStyle w:val="ccTextvorlage"/>
      </w:pPr>
      <w:r>
        <w:rPr>
          <w:noProof/>
        </w:rPr>
        <w:lastRenderedPageBreak/>
        <w:drawing>
          <wp:inline distT="0" distB="0" distL="0" distR="0" wp14:anchorId="7FC15480" wp14:editId="34A2991A">
            <wp:extent cx="3810000" cy="160972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01" w:rsidRPr="00CB2B0F" w:rsidRDefault="00956301" w:rsidP="00F71709">
      <w:pPr>
        <w:pStyle w:val="Cosmoberschrift"/>
        <w:numPr>
          <w:ilvl w:val="0"/>
          <w:numId w:val="0"/>
        </w:numPr>
        <w:ind w:left="425" w:hanging="425"/>
        <w:rPr>
          <w:lang w:val="en-US"/>
        </w:rPr>
      </w:pPr>
    </w:p>
    <w:sectPr w:rsidR="00956301" w:rsidRPr="00CB2B0F" w:rsidSect="004240E0">
      <w:headerReference w:type="default" r:id="rId26"/>
      <w:footerReference w:type="default" r:id="rId27"/>
      <w:pgSz w:w="11906" w:h="16838"/>
      <w:pgMar w:top="2096" w:right="1440" w:bottom="1560" w:left="1440" w:header="1984" w:footer="128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2ED8" w:rsidRDefault="00C92ED8">
      <w:r>
        <w:separator/>
      </w:r>
    </w:p>
    <w:p w:rsidR="00C92ED8" w:rsidRDefault="00C92ED8"/>
    <w:p w:rsidR="00C92ED8" w:rsidRDefault="00C92ED8"/>
    <w:p w:rsidR="00C92ED8" w:rsidRDefault="00C92ED8"/>
  </w:endnote>
  <w:endnote w:type="continuationSeparator" w:id="0">
    <w:p w:rsidR="00C92ED8" w:rsidRDefault="00C92ED8">
      <w:r>
        <w:continuationSeparator/>
      </w:r>
    </w:p>
    <w:p w:rsidR="00C92ED8" w:rsidRDefault="00C92ED8"/>
    <w:p w:rsidR="00C92ED8" w:rsidRDefault="00C92ED8"/>
    <w:p w:rsidR="00C92ED8" w:rsidRDefault="00C92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utiger 55 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rifa 45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anklinGotTBo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anklinGotTDem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ED8" w:rsidRPr="0049659F" w:rsidRDefault="00C92ED8" w:rsidP="00896183">
    <w:pPr>
      <w:pStyle w:val="Fuzeile"/>
    </w:pPr>
    <w:r>
      <w:rPr>
        <w:lang w:eastAsia="de-DE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8935746" wp14:editId="0787E250">
              <wp:simplePos x="0" y="0"/>
              <wp:positionH relativeFrom="leftMargin">
                <wp:posOffset>2042795</wp:posOffset>
              </wp:positionH>
              <wp:positionV relativeFrom="topMargin">
                <wp:posOffset>9608492</wp:posOffset>
              </wp:positionV>
              <wp:extent cx="1227455" cy="899795"/>
              <wp:effectExtent l="0" t="0" r="0" b="0"/>
              <wp:wrapNone/>
              <wp:docPr id="13" name="Textfeld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7455" cy="899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ED8" w:rsidRPr="00CA10EE" w:rsidRDefault="00C92ED8" w:rsidP="00896183">
                          <w:pPr>
                            <w:pStyle w:val="ccFuzeile"/>
                          </w:pPr>
                          <w:r w:rsidRPr="00CA10EE">
                            <w:t>Fon +4</w:t>
                          </w:r>
                          <w:r>
                            <w:t>3</w:t>
                          </w:r>
                          <w:r w:rsidRPr="00CA10EE">
                            <w:t>(0) 3</w:t>
                          </w:r>
                          <w:r>
                            <w:t>16</w:t>
                          </w:r>
                          <w:r w:rsidRPr="00CA10EE">
                            <w:t xml:space="preserve"> </w:t>
                          </w:r>
                          <w:r w:rsidRPr="00675D83">
                            <w:t>|269980</w:t>
                          </w:r>
                        </w:p>
                        <w:p w:rsidR="00C92ED8" w:rsidRPr="00CA10EE" w:rsidRDefault="00C92ED8" w:rsidP="00896183">
                          <w:pPr>
                            <w:pStyle w:val="ccFuzeile"/>
                          </w:pPr>
                          <w:r>
                            <w:t>Fax +43</w:t>
                          </w:r>
                          <w:r w:rsidRPr="00CA10EE">
                            <w:t>(0) 3</w:t>
                          </w:r>
                          <w:r>
                            <w:t xml:space="preserve">16 </w:t>
                          </w:r>
                          <w:r w:rsidRPr="00CA10EE">
                            <w:rPr>
                              <w:spacing w:val="20"/>
                            </w:rPr>
                            <w:t>|</w:t>
                          </w:r>
                          <w:r>
                            <w:t xml:space="preserve">269980 - 12889 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>www.cosmoconsult.com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>at.info@cosmoconsult.com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935746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26" type="#_x0000_t202" style="position:absolute;left:0;text-align:left;margin-left:160.85pt;margin-top:756.55pt;width:96.65pt;height:70.85pt;z-index:251686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" fillcolor="white [3201]" stroked="f" strokeweight=".5pt">
              <v:textbox inset="0,0,0,0">
                <w:txbxContent>
                  <w:p w:rsidR="00C92ED8" w:rsidRPr="00CA10EE" w:rsidRDefault="00C92ED8" w:rsidP="00896183">
                    <w:pPr>
                      <w:pStyle w:val="ccFuzeile"/>
                    </w:pPr>
                    <w:r w:rsidRPr="00CA10EE">
                      <w:t>Fon +4</w:t>
                    </w:r>
                    <w:r>
                      <w:t>3</w:t>
                    </w:r>
                    <w:r w:rsidRPr="00CA10EE">
                      <w:t>(0) 3</w:t>
                    </w:r>
                    <w:r>
                      <w:t>16</w:t>
                    </w:r>
                    <w:r w:rsidRPr="00CA10EE">
                      <w:t xml:space="preserve"> </w:t>
                    </w:r>
                    <w:r w:rsidRPr="00675D83">
                      <w:t>|269980</w:t>
                    </w:r>
                  </w:p>
                  <w:p w:rsidR="00C92ED8" w:rsidRPr="00CA10EE" w:rsidRDefault="00C92ED8" w:rsidP="00896183">
                    <w:pPr>
                      <w:pStyle w:val="ccFuzeile"/>
                    </w:pPr>
                    <w:r>
                      <w:t>Fax +43</w:t>
                    </w:r>
                    <w:r w:rsidRPr="00CA10EE">
                      <w:t>(0) 3</w:t>
                    </w:r>
                    <w:r>
                      <w:t xml:space="preserve">16 </w:t>
                    </w:r>
                    <w:r w:rsidRPr="00CA10EE">
                      <w:rPr>
                        <w:spacing w:val="20"/>
                      </w:rPr>
                      <w:t>|</w:t>
                    </w:r>
                    <w:r>
                      <w:t xml:space="preserve">269980 - 12889 </w:t>
                    </w:r>
                  </w:p>
                  <w:p w:rsidR="00C92ED8" w:rsidRDefault="00C92ED8" w:rsidP="00896183">
                    <w:pPr>
                      <w:pStyle w:val="ccFuzeile"/>
                    </w:pPr>
                    <w:r>
                      <w:t>www.cosmoconsult.com</w:t>
                    </w:r>
                  </w:p>
                  <w:p w:rsidR="00C92ED8" w:rsidRDefault="00C92ED8" w:rsidP="00896183">
                    <w:pPr>
                      <w:pStyle w:val="ccFuzeile"/>
                    </w:pPr>
                    <w:r>
                      <w:t>at.info@cosmoconsult.com</w:t>
                    </w: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Pr="009F3A9D" w:rsidRDefault="00C92ED8" w:rsidP="00896183">
                    <w:pPr>
                      <w:pStyle w:val="cc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eastAsia="de-DE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0301CE4A" wp14:editId="77539B56">
              <wp:simplePos x="0" y="0"/>
              <wp:positionH relativeFrom="leftMargin">
                <wp:posOffset>4603115</wp:posOffset>
              </wp:positionH>
              <wp:positionV relativeFrom="topMargin">
                <wp:posOffset>9604047</wp:posOffset>
              </wp:positionV>
              <wp:extent cx="707390" cy="899795"/>
              <wp:effectExtent l="0" t="0" r="0" b="0"/>
              <wp:wrapNone/>
              <wp:docPr id="15" name="Textfeld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7390" cy="899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>Geschäftsführer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 xml:space="preserve">Reinhard </w:t>
                          </w:r>
                          <w:proofErr w:type="spellStart"/>
                          <w:r>
                            <w:t>Waltl</w:t>
                          </w:r>
                          <w:proofErr w:type="spellEnd"/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>Erich Battisti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1CE4A" id="Textfeld 15" o:spid="_x0000_s1027" type="#_x0000_t202" style="position:absolute;left:0;text-align:left;margin-left:362.45pt;margin-top:756.2pt;width:55.7pt;height:70.85pt;z-index:251688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" fillcolor="white [3201]" stroked="f" strokeweight=".5pt">
              <v:textbox inset="0,0,0,0">
                <w:txbxContent>
                  <w:p w:rsidR="00C92ED8" w:rsidRDefault="00C92ED8" w:rsidP="00896183">
                    <w:pPr>
                      <w:pStyle w:val="ccFuzeile"/>
                    </w:pPr>
                    <w:r>
                      <w:t>Geschäftsführer</w:t>
                    </w:r>
                  </w:p>
                  <w:p w:rsidR="00C92ED8" w:rsidRDefault="00C92ED8" w:rsidP="00896183">
                    <w:pPr>
                      <w:pStyle w:val="ccFuzeile"/>
                    </w:pPr>
                    <w:r>
                      <w:t xml:space="preserve">Reinhard </w:t>
                    </w:r>
                    <w:proofErr w:type="spellStart"/>
                    <w:r>
                      <w:t>Waltl</w:t>
                    </w:r>
                    <w:proofErr w:type="spellEnd"/>
                  </w:p>
                  <w:p w:rsidR="00C92ED8" w:rsidRDefault="00C92ED8" w:rsidP="00896183">
                    <w:pPr>
                      <w:pStyle w:val="ccFuzeile"/>
                    </w:pPr>
                    <w:r>
                      <w:t>Erich Battisti</w:t>
                    </w: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Pr="009F3A9D" w:rsidRDefault="00C92ED8" w:rsidP="00896183">
                    <w:pPr>
                      <w:pStyle w:val="cc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eastAsia="de-DE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5D7B23C2" wp14:editId="5817C170">
              <wp:simplePos x="0" y="0"/>
              <wp:positionH relativeFrom="leftMargin">
                <wp:posOffset>3402330</wp:posOffset>
              </wp:positionH>
              <wp:positionV relativeFrom="topMargin">
                <wp:posOffset>9626293</wp:posOffset>
              </wp:positionV>
              <wp:extent cx="1073785" cy="899795"/>
              <wp:effectExtent l="0" t="0" r="0" b="0"/>
              <wp:wrapNone/>
              <wp:docPr id="7" name="Textfeld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3785" cy="899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ED8" w:rsidRPr="009F3A9D" w:rsidRDefault="00C92ED8" w:rsidP="00896183">
                          <w:pPr>
                            <w:pStyle w:val="ccFuzeile"/>
                            <w:spacing w:before="0"/>
                            <w:rPr>
                              <w:b/>
                            </w:rPr>
                          </w:pPr>
                          <w:r w:rsidRPr="009F3A9D">
                            <w:t xml:space="preserve">Steuernummer </w:t>
                          </w:r>
                          <w:r w:rsidRPr="00675D83">
                            <w:t>FN 164426d</w:t>
                          </w: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  <w:r w:rsidRPr="009F3A9D">
                            <w:t>UST-</w:t>
                          </w:r>
                          <w:proofErr w:type="spellStart"/>
                          <w:r w:rsidRPr="009F3A9D">
                            <w:t>IdNr</w:t>
                          </w:r>
                          <w:proofErr w:type="spellEnd"/>
                          <w:r w:rsidRPr="009F3A9D">
                            <w:t xml:space="preserve">. </w:t>
                          </w:r>
                          <w:r w:rsidRPr="00675D83">
                            <w:t>ATU</w:t>
                          </w:r>
                          <w:r>
                            <w:t xml:space="preserve"> </w:t>
                          </w:r>
                          <w:r w:rsidRPr="00675D83">
                            <w:t>43908107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 w:rsidRPr="009F3A9D">
                            <w:t xml:space="preserve">Gesellschaftssitz </w:t>
                          </w:r>
                          <w:r>
                            <w:t>Graz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7B23C2" id="Textfeld 7" o:spid="_x0000_s1028" type="#_x0000_t202" style="position:absolute;left:0;text-align:left;margin-left:267.9pt;margin-top:758pt;width:84.55pt;height:70.85pt;z-index:251687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" fillcolor="white [3201]" stroked="f" strokeweight=".5pt">
              <v:textbox inset="0,0,0,0">
                <w:txbxContent>
                  <w:p w:rsidR="00C92ED8" w:rsidRPr="009F3A9D" w:rsidRDefault="00C92ED8" w:rsidP="00896183">
                    <w:pPr>
                      <w:pStyle w:val="ccFuzeile"/>
                      <w:spacing w:before="0"/>
                      <w:rPr>
                        <w:b/>
                      </w:rPr>
                    </w:pPr>
                    <w:r w:rsidRPr="009F3A9D">
                      <w:t xml:space="preserve">Steuernummer </w:t>
                    </w:r>
                    <w:r w:rsidRPr="00675D83">
                      <w:t>FN 164426d</w:t>
                    </w:r>
                  </w:p>
                  <w:p w:rsidR="00C92ED8" w:rsidRPr="009F3A9D" w:rsidRDefault="00C92ED8" w:rsidP="00896183">
                    <w:pPr>
                      <w:pStyle w:val="ccFuzeile"/>
                    </w:pPr>
                    <w:r w:rsidRPr="009F3A9D">
                      <w:t>UST-</w:t>
                    </w:r>
                    <w:proofErr w:type="spellStart"/>
                    <w:r w:rsidRPr="009F3A9D">
                      <w:t>IdNr</w:t>
                    </w:r>
                    <w:proofErr w:type="spellEnd"/>
                    <w:r w:rsidRPr="009F3A9D">
                      <w:t xml:space="preserve">. </w:t>
                    </w:r>
                    <w:r w:rsidRPr="00675D83">
                      <w:t>ATU</w:t>
                    </w:r>
                    <w:r>
                      <w:t xml:space="preserve"> </w:t>
                    </w:r>
                    <w:r w:rsidRPr="00675D83">
                      <w:t>43908107</w:t>
                    </w:r>
                  </w:p>
                  <w:p w:rsidR="00C92ED8" w:rsidRDefault="00C92ED8" w:rsidP="00896183">
                    <w:pPr>
                      <w:pStyle w:val="ccFuzeile"/>
                    </w:pPr>
                    <w:r w:rsidRPr="009F3A9D">
                      <w:t xml:space="preserve">Gesellschaftssitz </w:t>
                    </w:r>
                    <w:r>
                      <w:t>Graz</w:t>
                    </w: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Pr="009F3A9D" w:rsidRDefault="00C92ED8" w:rsidP="00896183">
                    <w:pPr>
                      <w:pStyle w:val="cc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eastAsia="de-DE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2264B81C" wp14:editId="0CF7DC86">
              <wp:simplePos x="0" y="0"/>
              <wp:positionH relativeFrom="leftMargin">
                <wp:posOffset>904874</wp:posOffset>
              </wp:positionH>
              <wp:positionV relativeFrom="topMargin">
                <wp:posOffset>9610725</wp:posOffset>
              </wp:positionV>
              <wp:extent cx="1057275" cy="899795"/>
              <wp:effectExtent l="0" t="0" r="9525" b="0"/>
              <wp:wrapNone/>
              <wp:docPr id="8" name="Textfeld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7275" cy="899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ED8" w:rsidRPr="009F3A9D" w:rsidRDefault="00C92ED8" w:rsidP="00896183">
                          <w:pPr>
                            <w:pStyle w:val="ccFuzeile"/>
                          </w:pPr>
                          <w:r w:rsidRPr="009F3A9D">
                            <w:t xml:space="preserve">COSMO CONSULT </w:t>
                          </w:r>
                          <w:r>
                            <w:t>GmbH</w:t>
                          </w: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  <w:proofErr w:type="spellStart"/>
                          <w:r>
                            <w:t>Neuseiersberger</w:t>
                          </w:r>
                          <w:proofErr w:type="spellEnd"/>
                          <w:r w:rsidRPr="009F3A9D">
                            <w:t xml:space="preserve"> Straße 15</w:t>
                          </w:r>
                          <w:r>
                            <w:t>7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  <w:r>
                            <w:t>8055</w:t>
                          </w:r>
                          <w:r w:rsidRPr="009F3A9D">
                            <w:t xml:space="preserve"> </w:t>
                          </w:r>
                          <w:r>
                            <w:t>Graz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Default="00C92ED8" w:rsidP="00896183">
                          <w:pPr>
                            <w:pStyle w:val="ccFuzeile"/>
                          </w:pPr>
                        </w:p>
                        <w:p w:rsidR="00C92ED8" w:rsidRPr="009F3A9D" w:rsidRDefault="00C92ED8" w:rsidP="00896183">
                          <w:pPr>
                            <w:pStyle w:val="ccFu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64B81C" id="Textfeld 8" o:spid="_x0000_s1029" type="#_x0000_t202" style="position:absolute;left:0;text-align:left;margin-left:71.25pt;margin-top:756.75pt;width:83.25pt;height:70.85pt;z-index:251685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" fillcolor="white [3201]" stroked="f" strokeweight=".5pt">
              <v:textbox inset="0,0,0,0">
                <w:txbxContent>
                  <w:p w:rsidR="00C92ED8" w:rsidRPr="009F3A9D" w:rsidRDefault="00C92ED8" w:rsidP="00896183">
                    <w:pPr>
                      <w:pStyle w:val="ccFuzeile"/>
                    </w:pPr>
                    <w:r w:rsidRPr="009F3A9D">
                      <w:t xml:space="preserve">COSMO CONSULT </w:t>
                    </w:r>
                    <w:r>
                      <w:t>GmbH</w:t>
                    </w:r>
                  </w:p>
                  <w:p w:rsidR="00C92ED8" w:rsidRPr="009F3A9D" w:rsidRDefault="00C92ED8" w:rsidP="00896183">
                    <w:pPr>
                      <w:pStyle w:val="ccFuzeile"/>
                    </w:pPr>
                    <w:proofErr w:type="spellStart"/>
                    <w:r>
                      <w:t>Neuseiersberger</w:t>
                    </w:r>
                    <w:proofErr w:type="spellEnd"/>
                    <w:r w:rsidRPr="009F3A9D">
                      <w:t xml:space="preserve"> Straße 15</w:t>
                    </w:r>
                    <w:r>
                      <w:t>7</w:t>
                    </w:r>
                  </w:p>
                  <w:p w:rsidR="00C92ED8" w:rsidRDefault="00C92ED8" w:rsidP="00896183">
                    <w:pPr>
                      <w:pStyle w:val="ccFuzeile"/>
                    </w:pPr>
                    <w:r>
                      <w:t>8055</w:t>
                    </w:r>
                    <w:r w:rsidRPr="009F3A9D">
                      <w:t xml:space="preserve"> </w:t>
                    </w:r>
                    <w:r>
                      <w:t>Graz</w:t>
                    </w: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Default="00C92ED8" w:rsidP="00896183">
                    <w:pPr>
                      <w:pStyle w:val="ccFuzeile"/>
                    </w:pPr>
                  </w:p>
                  <w:p w:rsidR="00C92ED8" w:rsidRPr="009F3A9D" w:rsidRDefault="00C92ED8" w:rsidP="00896183">
                    <w:pPr>
                      <w:pStyle w:val="ccFuzeil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lang w:eastAsia="de-DE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1BD3A5B2" wp14:editId="21886D2A">
              <wp:simplePos x="0" y="0"/>
              <wp:positionH relativeFrom="leftMargin">
                <wp:posOffset>5432079</wp:posOffset>
              </wp:positionH>
              <wp:positionV relativeFrom="topMargin">
                <wp:posOffset>9614780</wp:posOffset>
              </wp:positionV>
              <wp:extent cx="1231271" cy="899795"/>
              <wp:effectExtent l="0" t="0" r="6985" b="0"/>
              <wp:wrapNone/>
              <wp:docPr id="12" name="Textfeld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1271" cy="8997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2ED8" w:rsidRPr="00675D83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  <w:r w:rsidRPr="00675D83">
                            <w:rPr>
                              <w:lang w:val="en-GB"/>
                            </w:rPr>
                            <w:t>BAWAG-PSK</w:t>
                          </w:r>
                        </w:p>
                        <w:p w:rsidR="00C92ED8" w:rsidRPr="00675D83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  <w:r w:rsidRPr="00675D83">
                            <w:rPr>
                              <w:lang w:val="en-GB"/>
                            </w:rPr>
                            <w:t>IBAN AT13 6000 0000 0968 4300</w:t>
                          </w:r>
                        </w:p>
                        <w:p w:rsidR="00C92ED8" w:rsidRPr="00675D83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  <w:r w:rsidRPr="00675D83">
                            <w:rPr>
                              <w:lang w:val="en-GB"/>
                            </w:rPr>
                            <w:t>BIC|SWIFT BAWAATWW</w:t>
                          </w:r>
                        </w:p>
                        <w:p w:rsidR="00C92ED8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</w:p>
                        <w:p w:rsidR="00C92ED8" w:rsidRPr="00675D83" w:rsidRDefault="00C92ED8" w:rsidP="00896183">
                          <w:pPr>
                            <w:pStyle w:val="ccFuzeile"/>
                            <w:tabs>
                              <w:tab w:val="right" w:pos="1843"/>
                            </w:tabs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ab/>
                          </w:r>
                          <w:proofErr w:type="spellStart"/>
                          <w:r>
                            <w:rPr>
                              <w:lang w:val="en-GB"/>
                            </w:rPr>
                            <w:t>Seite</w:t>
                          </w:r>
                          <w:proofErr w:type="spellEnd"/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r w:rsidRPr="0049659F">
                            <w:rPr>
                              <w:lang w:val="en-GB"/>
                            </w:rPr>
                            <w:fldChar w:fldCharType="begin"/>
                          </w:r>
                          <w:r w:rsidRPr="0049659F">
                            <w:rPr>
                              <w:lang w:val="en-GB"/>
                            </w:rPr>
                            <w:instrText>PAGE   \* MERGEFORMAT</w:instrText>
                          </w:r>
                          <w:r w:rsidRPr="0049659F">
                            <w:rPr>
                              <w:lang w:val="en-GB"/>
                            </w:rPr>
                            <w:fldChar w:fldCharType="separate"/>
                          </w:r>
                          <w:r w:rsidR="00A45951">
                            <w:rPr>
                              <w:noProof/>
                              <w:lang w:val="en-GB"/>
                            </w:rPr>
                            <w:t>1</w:t>
                          </w:r>
                          <w:r w:rsidRPr="0049659F">
                            <w:rPr>
                              <w:lang w:val="en-GB"/>
                            </w:rPr>
                            <w:fldChar w:fldCharType="end"/>
                          </w:r>
                        </w:p>
                        <w:p w:rsidR="00C92ED8" w:rsidRPr="004240E0" w:rsidRDefault="00C92ED8" w:rsidP="00896183">
                          <w:pPr>
                            <w:pStyle w:val="Fuzeile"/>
                            <w:jc w:val="right"/>
                            <w:rPr>
                              <w:rFonts w:ascii="Calibri" w:hAnsi="Calibri" w:cs="Calibri"/>
                              <w:b w:val="0"/>
                              <w:noProof w:val="0"/>
                              <w:color w:val="595959" w:themeColor="text1" w:themeTint="A6"/>
                              <w:sz w:val="14"/>
                              <w:szCs w:val="14"/>
                              <w:lang w:val="en-GB"/>
                            </w:rPr>
                          </w:pPr>
                        </w:p>
                        <w:p w:rsidR="00C92ED8" w:rsidRPr="00675D83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</w:p>
                        <w:p w:rsidR="00C92ED8" w:rsidRPr="00675D83" w:rsidRDefault="00C92ED8" w:rsidP="00896183">
                          <w:pPr>
                            <w:pStyle w:val="ccFuzeile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D3A5B2" id="Textfeld 12" o:spid="_x0000_s1030" type="#_x0000_t202" style="position:absolute;left:0;text-align:left;margin-left:427.7pt;margin-top:757.05pt;width:96.95pt;height:70.85pt;z-index:251689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" fillcolor="white [3201]" stroked="f" strokeweight=".5pt">
              <v:textbox inset="0,0,0,0">
                <w:txbxContent>
                  <w:p w:rsidR="00C92ED8" w:rsidRPr="00675D83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  <w:r w:rsidRPr="00675D83">
                      <w:rPr>
                        <w:lang w:val="en-GB"/>
                      </w:rPr>
                      <w:t>BAWAG-PSK</w:t>
                    </w:r>
                  </w:p>
                  <w:p w:rsidR="00C92ED8" w:rsidRPr="00675D83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  <w:r w:rsidRPr="00675D83">
                      <w:rPr>
                        <w:lang w:val="en-GB"/>
                      </w:rPr>
                      <w:t>IBAN AT13 6000 0000 0968 4300</w:t>
                    </w:r>
                  </w:p>
                  <w:p w:rsidR="00C92ED8" w:rsidRPr="00675D83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  <w:r w:rsidRPr="00675D83">
                      <w:rPr>
                        <w:lang w:val="en-GB"/>
                      </w:rPr>
                      <w:t>BIC|SWIFT BAWAATWW</w:t>
                    </w:r>
                  </w:p>
                  <w:p w:rsidR="00C92ED8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</w:p>
                  <w:p w:rsidR="00C92ED8" w:rsidRPr="00675D83" w:rsidRDefault="00C92ED8" w:rsidP="00896183">
                    <w:pPr>
                      <w:pStyle w:val="ccFuzeile"/>
                      <w:tabs>
                        <w:tab w:val="right" w:pos="1843"/>
                      </w:tabs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ab/>
                    </w:r>
                    <w:proofErr w:type="spellStart"/>
                    <w:r>
                      <w:rPr>
                        <w:lang w:val="en-GB"/>
                      </w:rPr>
                      <w:t>Seite</w:t>
                    </w:r>
                    <w:proofErr w:type="spellEnd"/>
                    <w:r>
                      <w:rPr>
                        <w:lang w:val="en-GB"/>
                      </w:rPr>
                      <w:t xml:space="preserve"> </w:t>
                    </w:r>
                    <w:r w:rsidRPr="0049659F">
                      <w:rPr>
                        <w:lang w:val="en-GB"/>
                      </w:rPr>
                      <w:fldChar w:fldCharType="begin"/>
                    </w:r>
                    <w:r w:rsidRPr="0049659F">
                      <w:rPr>
                        <w:lang w:val="en-GB"/>
                      </w:rPr>
                      <w:instrText>PAGE   \* MERGEFORMAT</w:instrText>
                    </w:r>
                    <w:r w:rsidRPr="0049659F">
                      <w:rPr>
                        <w:lang w:val="en-GB"/>
                      </w:rPr>
                      <w:fldChar w:fldCharType="separate"/>
                    </w:r>
                    <w:r w:rsidR="00A45951">
                      <w:rPr>
                        <w:noProof/>
                        <w:lang w:val="en-GB"/>
                      </w:rPr>
                      <w:t>1</w:t>
                    </w:r>
                    <w:r w:rsidRPr="0049659F">
                      <w:rPr>
                        <w:lang w:val="en-GB"/>
                      </w:rPr>
                      <w:fldChar w:fldCharType="end"/>
                    </w:r>
                  </w:p>
                  <w:p w:rsidR="00C92ED8" w:rsidRPr="004240E0" w:rsidRDefault="00C92ED8" w:rsidP="00896183">
                    <w:pPr>
                      <w:pStyle w:val="Fuzeile"/>
                      <w:jc w:val="right"/>
                      <w:rPr>
                        <w:rFonts w:ascii="Calibri" w:hAnsi="Calibri" w:cs="Calibri"/>
                        <w:b w:val="0"/>
                        <w:noProof w:val="0"/>
                        <w:color w:val="595959" w:themeColor="text1" w:themeTint="A6"/>
                        <w:sz w:val="14"/>
                        <w:szCs w:val="14"/>
                        <w:lang w:val="en-GB"/>
                      </w:rPr>
                    </w:pPr>
                  </w:p>
                  <w:p w:rsidR="00C92ED8" w:rsidRPr="00675D83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</w:p>
                  <w:p w:rsidR="00C92ED8" w:rsidRPr="00675D83" w:rsidRDefault="00C92ED8" w:rsidP="00896183">
                    <w:pPr>
                      <w:pStyle w:val="ccFuzeile"/>
                      <w:rPr>
                        <w:lang w:val="en-GB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  <w:p w:rsidR="00C92ED8" w:rsidRPr="00896183" w:rsidRDefault="00C92ED8" w:rsidP="0089618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2ED8" w:rsidRDefault="00C92ED8">
      <w:r>
        <w:separator/>
      </w:r>
    </w:p>
    <w:p w:rsidR="00C92ED8" w:rsidRDefault="00C92ED8"/>
    <w:p w:rsidR="00C92ED8" w:rsidRDefault="00C92ED8"/>
    <w:p w:rsidR="00C92ED8" w:rsidRDefault="00C92ED8"/>
  </w:footnote>
  <w:footnote w:type="continuationSeparator" w:id="0">
    <w:p w:rsidR="00C92ED8" w:rsidRDefault="00C92ED8">
      <w:r>
        <w:continuationSeparator/>
      </w:r>
    </w:p>
    <w:p w:rsidR="00C92ED8" w:rsidRDefault="00C92ED8"/>
    <w:p w:rsidR="00C92ED8" w:rsidRDefault="00C92ED8"/>
    <w:p w:rsidR="00C92ED8" w:rsidRDefault="00C92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ED8" w:rsidRPr="009A7BEB" w:rsidRDefault="00C92ED8" w:rsidP="00397F4D">
    <w:pPr>
      <w:pStyle w:val="Kopfzeile"/>
      <w:tabs>
        <w:tab w:val="clear" w:pos="4320"/>
        <w:tab w:val="center" w:pos="4536"/>
      </w:tabs>
      <w:rPr>
        <w:color w:val="808080" w:themeColor="background1" w:themeShade="80"/>
        <w:lang w:val="en-US"/>
      </w:rPr>
    </w:pPr>
    <w:r>
      <w:rPr>
        <w:noProof/>
        <w:lang w:eastAsia="de-DE"/>
      </w:rPr>
      <w:drawing>
        <wp:anchor distT="0" distB="0" distL="114300" distR="114300" simplePos="0" relativeHeight="251683328" behindDoc="0" locked="1" layoutInCell="1" allowOverlap="1" wp14:anchorId="5F7E7268" wp14:editId="5F7E7269">
          <wp:simplePos x="0" y="0"/>
          <wp:positionH relativeFrom="margin">
            <wp:posOffset>1710055</wp:posOffset>
          </wp:positionH>
          <wp:positionV relativeFrom="page">
            <wp:posOffset>493395</wp:posOffset>
          </wp:positionV>
          <wp:extent cx="2300400" cy="738000"/>
          <wp:effectExtent l="0" t="0" r="5080" b="5080"/>
          <wp:wrapThrough wrapText="bothSides">
            <wp:wrapPolygon edited="0">
              <wp:start x="9840" y="0"/>
              <wp:lineTo x="8051" y="8923"/>
              <wp:lineTo x="0" y="13384"/>
              <wp:lineTo x="0" y="18960"/>
              <wp:lineTo x="4652" y="21191"/>
              <wp:lineTo x="16996" y="21191"/>
              <wp:lineTo x="17891" y="21191"/>
              <wp:lineTo x="21290" y="18403"/>
              <wp:lineTo x="21469" y="15057"/>
              <wp:lineTo x="21469" y="13384"/>
              <wp:lineTo x="13597" y="8923"/>
              <wp:lineTo x="11629" y="0"/>
              <wp:lineTo x="9840" y="0"/>
            </wp:wrapPolygon>
          </wp:wrapThrough>
          <wp:docPr id="2" name="Grafik 2" descr="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0400" cy="73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7.75pt;height:78.75pt" o:bullet="t">
        <v:imagedata r:id="rId1" o:title="pfeil blau_r"/>
      </v:shape>
    </w:pict>
  </w:numPicBullet>
  <w:numPicBullet w:numPicBulletId="1">
    <w:pict>
      <v:shape id="_x0000_i1027" type="#_x0000_t75" style="width:57.75pt;height:78.75pt" o:bullet="t">
        <v:imagedata r:id="rId2" o:title="pfeil orange_r"/>
      </v:shape>
    </w:pict>
  </w:numPicBullet>
  <w:numPicBullet w:numPicBulletId="2">
    <w:pict>
      <v:shape id="_x0000_i1028" type="#_x0000_t75" style="width:57.75pt;height:78.75pt" o:bullet="t">
        <v:imagedata r:id="rId3" o:title="pfeil grau_r"/>
      </v:shape>
    </w:pict>
  </w:numPicBullet>
  <w:abstractNum w:abstractNumId="0" w15:restartNumberingAfterBreak="0">
    <w:nsid w:val="FFFFFF82"/>
    <w:multiLevelType w:val="singleLevel"/>
    <w:tmpl w:val="FB22FB1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A14FDA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61F74FC"/>
    <w:multiLevelType w:val="hybridMultilevel"/>
    <w:tmpl w:val="67EC667E"/>
    <w:lvl w:ilvl="0" w:tplc="708C416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73C04"/>
    <w:multiLevelType w:val="hybridMultilevel"/>
    <w:tmpl w:val="F7D8D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37627"/>
    <w:multiLevelType w:val="hybridMultilevel"/>
    <w:tmpl w:val="4404CF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B4433"/>
    <w:multiLevelType w:val="multilevel"/>
    <w:tmpl w:val="588A3F20"/>
    <w:lvl w:ilvl="0">
      <w:start w:val="1"/>
      <w:numFmt w:val="bullet"/>
      <w:pStyle w:val="Aufzhlungszeichen"/>
      <w:lvlText w:val="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003366"/>
        <w:sz w:val="18"/>
        <w:szCs w:val="18"/>
      </w:rPr>
    </w:lvl>
    <w:lvl w:ilvl="1">
      <w:start w:val="1"/>
      <w:numFmt w:val="bullet"/>
      <w:lvlText w:val="○"/>
      <w:lvlJc w:val="left"/>
      <w:pPr>
        <w:tabs>
          <w:tab w:val="num" w:pos="432"/>
        </w:tabs>
        <w:ind w:left="720" w:hanging="360"/>
      </w:pPr>
      <w:rPr>
        <w:rFonts w:ascii="Arial" w:hAnsi="Arial" w:hint="default"/>
        <w:sz w:val="18"/>
      </w:rPr>
    </w:lvl>
    <w:lvl w:ilvl="2">
      <w:start w:val="1"/>
      <w:numFmt w:val="bullet"/>
      <w:lvlText w:val="-"/>
      <w:lvlJc w:val="left"/>
      <w:pPr>
        <w:tabs>
          <w:tab w:val="num" w:pos="1152"/>
        </w:tabs>
        <w:ind w:left="1152" w:hanging="180"/>
      </w:pPr>
      <w:rPr>
        <w:rFonts w:ascii="Arial" w:hAnsi="Arial" w:hint="default"/>
      </w:rPr>
    </w:lvl>
    <w:lvl w:ilvl="3">
      <w:start w:val="1"/>
      <w:numFmt w:val="bullet"/>
      <w:lvlText w:val="◦"/>
      <w:lvlJc w:val="left"/>
      <w:pPr>
        <w:tabs>
          <w:tab w:val="num" w:pos="1872"/>
        </w:tabs>
        <w:ind w:left="1872" w:hanging="360"/>
      </w:pPr>
      <w:rPr>
        <w:rFonts w:ascii="Arial" w:hAnsi="Arial" w:hint="default"/>
      </w:rPr>
    </w:lvl>
    <w:lvl w:ilvl="4">
      <w:start w:val="1"/>
      <w:numFmt w:val="lowerLetter"/>
      <w:lvlText w:val="%5.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312"/>
        </w:tabs>
        <w:ind w:left="33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032"/>
        </w:tabs>
        <w:ind w:left="40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752"/>
        </w:tabs>
        <w:ind w:left="47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472"/>
        </w:tabs>
        <w:ind w:left="5472" w:hanging="180"/>
      </w:pPr>
      <w:rPr>
        <w:rFonts w:hint="default"/>
      </w:rPr>
    </w:lvl>
  </w:abstractNum>
  <w:abstractNum w:abstractNumId="6" w15:restartNumberingAfterBreak="0">
    <w:nsid w:val="11D24CB1"/>
    <w:multiLevelType w:val="multilevel"/>
    <w:tmpl w:val="FBC6A76A"/>
    <w:styleLink w:val="Formatvorlage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cs="Courier New" w:hint="default"/>
        <w:color w:val="auto"/>
      </w:rPr>
    </w:lvl>
    <w:lvl w:ilvl="2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07FD7"/>
    <w:multiLevelType w:val="hybridMultilevel"/>
    <w:tmpl w:val="E2FA0F7A"/>
    <w:lvl w:ilvl="0" w:tplc="C91EF992">
      <w:start w:val="1"/>
      <w:numFmt w:val="bullet"/>
      <w:pStyle w:val="Formatvorlag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DE0043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5CD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619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E6B0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E1C20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0E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2225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E268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07D45"/>
    <w:multiLevelType w:val="singleLevel"/>
    <w:tmpl w:val="FEFEDB38"/>
    <w:lvl w:ilvl="0">
      <w:start w:val="1"/>
      <w:numFmt w:val="bullet"/>
      <w:pStyle w:val="Bullet2"/>
      <w:lvlText w:val=""/>
      <w:lvlJc w:val="left"/>
      <w:pPr>
        <w:tabs>
          <w:tab w:val="num" w:pos="1211"/>
        </w:tabs>
        <w:ind w:left="851" w:firstLine="0"/>
      </w:pPr>
      <w:rPr>
        <w:rFonts w:ascii="Symbol" w:hAnsi="Symbol" w:hint="default"/>
      </w:rPr>
    </w:lvl>
  </w:abstractNum>
  <w:abstractNum w:abstractNumId="9" w15:restartNumberingAfterBreak="0">
    <w:nsid w:val="22625525"/>
    <w:multiLevelType w:val="hybridMultilevel"/>
    <w:tmpl w:val="2D64B714"/>
    <w:lvl w:ilvl="0" w:tplc="B24450CC">
      <w:start w:val="1"/>
      <w:numFmt w:val="bullet"/>
      <w:pStyle w:val="ccAufzhlungblau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459BE"/>
    <w:multiLevelType w:val="multilevel"/>
    <w:tmpl w:val="9CDE77A8"/>
    <w:lvl w:ilvl="0">
      <w:start w:val="1"/>
      <w:numFmt w:val="upperLetter"/>
      <w:pStyle w:val="Appendix"/>
      <w:suff w:val="space"/>
      <w:lvlText w:val="Anhang %1:  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Style3"/>
      <w:suff w:val="nothing"/>
      <w:lvlText w:val="%1.%2  "/>
      <w:lvlJc w:val="left"/>
      <w:pPr>
        <w:ind w:left="260" w:firstLine="0"/>
      </w:pPr>
      <w:rPr>
        <w:rFonts w:hint="default"/>
        <w:b/>
        <w:i w:val="0"/>
        <w:sz w:val="2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C9462B8"/>
    <w:multiLevelType w:val="singleLevel"/>
    <w:tmpl w:val="AADA1CB4"/>
    <w:lvl w:ilvl="0">
      <w:start w:val="1"/>
      <w:numFmt w:val="bullet"/>
      <w:pStyle w:val="Bullet3"/>
      <w:lvlText w:val=""/>
      <w:lvlJc w:val="left"/>
      <w:pPr>
        <w:tabs>
          <w:tab w:val="num" w:pos="1636"/>
        </w:tabs>
        <w:ind w:left="1276" w:firstLine="0"/>
      </w:pPr>
      <w:rPr>
        <w:rFonts w:ascii="Symbol" w:hAnsi="Symbol" w:hint="default"/>
      </w:rPr>
    </w:lvl>
  </w:abstractNum>
  <w:abstractNum w:abstractNumId="12" w15:restartNumberingAfterBreak="0">
    <w:nsid w:val="323C740C"/>
    <w:multiLevelType w:val="hybridMultilevel"/>
    <w:tmpl w:val="7E18BF62"/>
    <w:lvl w:ilvl="0" w:tplc="CE321176">
      <w:start w:val="1"/>
      <w:numFmt w:val="bullet"/>
      <w:pStyle w:val="CosmoAufzhlung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077E9"/>
    <w:multiLevelType w:val="hybridMultilevel"/>
    <w:tmpl w:val="56F44204"/>
    <w:lvl w:ilvl="0" w:tplc="F1CA79C0">
      <w:start w:val="1"/>
      <w:numFmt w:val="bullet"/>
      <w:pStyle w:val="ccAufzhlunggrau2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17BCC"/>
    <w:multiLevelType w:val="hybridMultilevel"/>
    <w:tmpl w:val="F8A221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376F7"/>
    <w:multiLevelType w:val="hybridMultilevel"/>
    <w:tmpl w:val="D3DC14CE"/>
    <w:lvl w:ilvl="0" w:tplc="6C6E22E2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336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74E3E"/>
    <w:multiLevelType w:val="multilevel"/>
    <w:tmpl w:val="41F610F0"/>
    <w:styleLink w:val="CCEinzug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67876"/>
    <w:multiLevelType w:val="multilevel"/>
    <w:tmpl w:val="CDB6785A"/>
    <w:lvl w:ilvl="0">
      <w:start w:val="1"/>
      <w:numFmt w:val="decimal"/>
      <w:pStyle w:val="berschrift1"/>
      <w:lvlText w:val="%1"/>
      <w:lvlJc w:val="left"/>
      <w:pPr>
        <w:tabs>
          <w:tab w:val="num" w:pos="427"/>
        </w:tabs>
        <w:ind w:left="427" w:hanging="432"/>
      </w:pPr>
      <w:rPr>
        <w:b/>
        <w:i w:val="0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1"/>
        </w:tabs>
        <w:ind w:left="571" w:hanging="576"/>
      </w:pPr>
      <w:rPr>
        <w:rFonts w:asciiTheme="minorHAnsi" w:hAnsiTheme="minorHAnsi" w:cstheme="minorHAnsi" w:hint="default"/>
        <w:b/>
        <w:i w:val="0"/>
        <w:sz w:val="22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15"/>
        </w:tabs>
        <w:ind w:left="715" w:hanging="720"/>
      </w:pPr>
      <w:rPr>
        <w:rFonts w:ascii="Calibri" w:hAnsi="Calibri" w:cs="Times New Roman" w:hint="default"/>
        <w:b/>
        <w:i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3"/>
        </w:tabs>
        <w:ind w:left="1003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47"/>
        </w:tabs>
        <w:ind w:left="1147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1"/>
        </w:tabs>
        <w:ind w:left="1291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35"/>
        </w:tabs>
        <w:ind w:left="1435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79"/>
        </w:tabs>
        <w:ind w:left="1579" w:hanging="1584"/>
      </w:pPr>
    </w:lvl>
  </w:abstractNum>
  <w:abstractNum w:abstractNumId="18" w15:restartNumberingAfterBreak="0">
    <w:nsid w:val="65970C87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6BF028EB"/>
    <w:multiLevelType w:val="multilevel"/>
    <w:tmpl w:val="074AED76"/>
    <w:lvl w:ilvl="0">
      <w:start w:val="1"/>
      <w:numFmt w:val="decimal"/>
      <w:pStyle w:val="Listennummer"/>
      <w:lvlText w:val="%1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2"/>
        </w:tabs>
        <w:ind w:left="115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72"/>
        </w:tabs>
        <w:ind w:left="3672" w:hanging="360"/>
      </w:pPr>
      <w:rPr>
        <w:rFonts w:hint="default"/>
      </w:rPr>
    </w:lvl>
  </w:abstractNum>
  <w:abstractNum w:abstractNumId="20" w15:restartNumberingAfterBreak="0">
    <w:nsid w:val="73AF5A87"/>
    <w:multiLevelType w:val="hybridMultilevel"/>
    <w:tmpl w:val="7318DDAA"/>
    <w:lvl w:ilvl="0" w:tplc="72349450">
      <w:start w:val="1"/>
      <w:numFmt w:val="decimal"/>
      <w:pStyle w:val="MBNum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9"/>
  </w:num>
  <w:num w:numId="3">
    <w:abstractNumId w:val="10"/>
  </w:num>
  <w:num w:numId="4">
    <w:abstractNumId w:val="15"/>
  </w:num>
  <w:num w:numId="5">
    <w:abstractNumId w:val="11"/>
  </w:num>
  <w:num w:numId="6">
    <w:abstractNumId w:val="18"/>
  </w:num>
  <w:num w:numId="7">
    <w:abstractNumId w:val="1"/>
  </w:num>
  <w:num w:numId="8">
    <w:abstractNumId w:val="8"/>
  </w:num>
  <w:num w:numId="9">
    <w:abstractNumId w:val="7"/>
  </w:num>
  <w:num w:numId="10">
    <w:abstractNumId w:val="0"/>
  </w:num>
  <w:num w:numId="11">
    <w:abstractNumId w:val="6"/>
  </w:num>
  <w:num w:numId="12">
    <w:abstractNumId w:val="17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2"/>
  </w:num>
  <w:num w:numId="16">
    <w:abstractNumId w:val="9"/>
  </w:num>
  <w:num w:numId="17">
    <w:abstractNumId w:val="13"/>
  </w:num>
  <w:num w:numId="18">
    <w:abstractNumId w:val="2"/>
  </w:num>
  <w:num w:numId="19">
    <w:abstractNumId w:val="4"/>
  </w:num>
  <w:num w:numId="20">
    <w:abstractNumId w:val="3"/>
  </w:num>
  <w:num w:numId="21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hyphenationZone w:val="425"/>
  <w:drawingGridHorizontalSpacing w:val="90"/>
  <w:displayHorizontalDrawingGridEvery w:val="2"/>
  <w:displayVerticalDrawingGridEvery w:val="2"/>
  <w:characterSpacingControl w:val="doNotCompress"/>
  <w:hdrShapeDefaults>
    <o:shapedefaults v:ext="edit" spidmax="2049" style="mso-position-horizontal-relative:page;mso-position-vertical-relative:page" fillcolor="#002060" stroke="f">
      <v:fill color="#002060"/>
      <v:stroke on="f"/>
      <o:colormru v:ext="edit" colors="#036,#0bc3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09"/>
    <w:rsid w:val="000000AF"/>
    <w:rsid w:val="00001130"/>
    <w:rsid w:val="00001A69"/>
    <w:rsid w:val="0000574B"/>
    <w:rsid w:val="00007527"/>
    <w:rsid w:val="0001120F"/>
    <w:rsid w:val="000138E3"/>
    <w:rsid w:val="00013DE6"/>
    <w:rsid w:val="000140DE"/>
    <w:rsid w:val="00014832"/>
    <w:rsid w:val="00014C7E"/>
    <w:rsid w:val="000161D8"/>
    <w:rsid w:val="00016D8C"/>
    <w:rsid w:val="00017C6A"/>
    <w:rsid w:val="00023987"/>
    <w:rsid w:val="00023D42"/>
    <w:rsid w:val="0002703F"/>
    <w:rsid w:val="00031A37"/>
    <w:rsid w:val="0003202E"/>
    <w:rsid w:val="000320A1"/>
    <w:rsid w:val="0003267E"/>
    <w:rsid w:val="00032D98"/>
    <w:rsid w:val="000362E6"/>
    <w:rsid w:val="0003677A"/>
    <w:rsid w:val="00036A7F"/>
    <w:rsid w:val="000436B1"/>
    <w:rsid w:val="00045C74"/>
    <w:rsid w:val="00050E40"/>
    <w:rsid w:val="0005441C"/>
    <w:rsid w:val="00055028"/>
    <w:rsid w:val="00055147"/>
    <w:rsid w:val="000635F1"/>
    <w:rsid w:val="00065D36"/>
    <w:rsid w:val="00066531"/>
    <w:rsid w:val="000700DC"/>
    <w:rsid w:val="00072C5B"/>
    <w:rsid w:val="00074400"/>
    <w:rsid w:val="00075B2F"/>
    <w:rsid w:val="00076923"/>
    <w:rsid w:val="00077AD0"/>
    <w:rsid w:val="00080432"/>
    <w:rsid w:val="00080C3F"/>
    <w:rsid w:val="00081454"/>
    <w:rsid w:val="00083580"/>
    <w:rsid w:val="00084821"/>
    <w:rsid w:val="000853F6"/>
    <w:rsid w:val="00085787"/>
    <w:rsid w:val="00085AE8"/>
    <w:rsid w:val="00085EB1"/>
    <w:rsid w:val="00090505"/>
    <w:rsid w:val="000907AC"/>
    <w:rsid w:val="00091798"/>
    <w:rsid w:val="00092658"/>
    <w:rsid w:val="000970F5"/>
    <w:rsid w:val="000A0E66"/>
    <w:rsid w:val="000A0FEB"/>
    <w:rsid w:val="000A1DA8"/>
    <w:rsid w:val="000A1E93"/>
    <w:rsid w:val="000A2936"/>
    <w:rsid w:val="000A2944"/>
    <w:rsid w:val="000A389E"/>
    <w:rsid w:val="000A67F6"/>
    <w:rsid w:val="000B41F1"/>
    <w:rsid w:val="000B5DF4"/>
    <w:rsid w:val="000B6D44"/>
    <w:rsid w:val="000B786E"/>
    <w:rsid w:val="000C38F6"/>
    <w:rsid w:val="000C3F56"/>
    <w:rsid w:val="000C4A41"/>
    <w:rsid w:val="000C64AB"/>
    <w:rsid w:val="000C756A"/>
    <w:rsid w:val="000D0F4A"/>
    <w:rsid w:val="000D3125"/>
    <w:rsid w:val="000E2A0F"/>
    <w:rsid w:val="000F1F21"/>
    <w:rsid w:val="000F30ED"/>
    <w:rsid w:val="000F4B03"/>
    <w:rsid w:val="001025E4"/>
    <w:rsid w:val="001045C8"/>
    <w:rsid w:val="00105297"/>
    <w:rsid w:val="00105AE2"/>
    <w:rsid w:val="001076FB"/>
    <w:rsid w:val="00112545"/>
    <w:rsid w:val="00112B06"/>
    <w:rsid w:val="001147E0"/>
    <w:rsid w:val="00115AC0"/>
    <w:rsid w:val="00116340"/>
    <w:rsid w:val="00116E15"/>
    <w:rsid w:val="001174A7"/>
    <w:rsid w:val="001179AB"/>
    <w:rsid w:val="00117E69"/>
    <w:rsid w:val="001220AF"/>
    <w:rsid w:val="001225DB"/>
    <w:rsid w:val="00124868"/>
    <w:rsid w:val="001255A2"/>
    <w:rsid w:val="001258AE"/>
    <w:rsid w:val="00125DBD"/>
    <w:rsid w:val="0012612D"/>
    <w:rsid w:val="00126F58"/>
    <w:rsid w:val="0013386E"/>
    <w:rsid w:val="00133ABF"/>
    <w:rsid w:val="00135262"/>
    <w:rsid w:val="00141276"/>
    <w:rsid w:val="00141F77"/>
    <w:rsid w:val="00142BE4"/>
    <w:rsid w:val="00144D25"/>
    <w:rsid w:val="001452A0"/>
    <w:rsid w:val="00145B25"/>
    <w:rsid w:val="00152BEE"/>
    <w:rsid w:val="00157238"/>
    <w:rsid w:val="0016094F"/>
    <w:rsid w:val="001616EA"/>
    <w:rsid w:val="00161B35"/>
    <w:rsid w:val="00170915"/>
    <w:rsid w:val="00173BF3"/>
    <w:rsid w:val="00174143"/>
    <w:rsid w:val="001741B2"/>
    <w:rsid w:val="001772AB"/>
    <w:rsid w:val="001823AA"/>
    <w:rsid w:val="0018432F"/>
    <w:rsid w:val="001843A1"/>
    <w:rsid w:val="00190586"/>
    <w:rsid w:val="00190D21"/>
    <w:rsid w:val="0019288F"/>
    <w:rsid w:val="00194068"/>
    <w:rsid w:val="001A1104"/>
    <w:rsid w:val="001A13F4"/>
    <w:rsid w:val="001A43E3"/>
    <w:rsid w:val="001A47CC"/>
    <w:rsid w:val="001A5273"/>
    <w:rsid w:val="001B14E9"/>
    <w:rsid w:val="001B25E6"/>
    <w:rsid w:val="001B667D"/>
    <w:rsid w:val="001C6986"/>
    <w:rsid w:val="001D0AF2"/>
    <w:rsid w:val="001D1077"/>
    <w:rsid w:val="001D24EA"/>
    <w:rsid w:val="001D310A"/>
    <w:rsid w:val="001D467B"/>
    <w:rsid w:val="001D66E0"/>
    <w:rsid w:val="001E2626"/>
    <w:rsid w:val="001E363A"/>
    <w:rsid w:val="001E4E30"/>
    <w:rsid w:val="001E5D12"/>
    <w:rsid w:val="001F01FF"/>
    <w:rsid w:val="001F2953"/>
    <w:rsid w:val="001F6517"/>
    <w:rsid w:val="001F6E7A"/>
    <w:rsid w:val="001F762B"/>
    <w:rsid w:val="00201BCF"/>
    <w:rsid w:val="00201F3F"/>
    <w:rsid w:val="00201F9B"/>
    <w:rsid w:val="00202710"/>
    <w:rsid w:val="0020463E"/>
    <w:rsid w:val="00205537"/>
    <w:rsid w:val="00205A6B"/>
    <w:rsid w:val="00210611"/>
    <w:rsid w:val="00210CB3"/>
    <w:rsid w:val="00213104"/>
    <w:rsid w:val="00213CA4"/>
    <w:rsid w:val="0021478D"/>
    <w:rsid w:val="00216B12"/>
    <w:rsid w:val="002178B1"/>
    <w:rsid w:val="00217AAE"/>
    <w:rsid w:val="002219C0"/>
    <w:rsid w:val="00221C81"/>
    <w:rsid w:val="0022406C"/>
    <w:rsid w:val="00224D76"/>
    <w:rsid w:val="00224DD0"/>
    <w:rsid w:val="00225219"/>
    <w:rsid w:val="0022584F"/>
    <w:rsid w:val="00227C77"/>
    <w:rsid w:val="0023119E"/>
    <w:rsid w:val="00232132"/>
    <w:rsid w:val="00233C93"/>
    <w:rsid w:val="00234735"/>
    <w:rsid w:val="00235DB4"/>
    <w:rsid w:val="002367F8"/>
    <w:rsid w:val="00237EB5"/>
    <w:rsid w:val="00240386"/>
    <w:rsid w:val="00240F9A"/>
    <w:rsid w:val="00241072"/>
    <w:rsid w:val="00245494"/>
    <w:rsid w:val="00251359"/>
    <w:rsid w:val="00253AD5"/>
    <w:rsid w:val="00255BC6"/>
    <w:rsid w:val="00257375"/>
    <w:rsid w:val="0026065A"/>
    <w:rsid w:val="002613DA"/>
    <w:rsid w:val="002663EB"/>
    <w:rsid w:val="00267E26"/>
    <w:rsid w:val="0027624E"/>
    <w:rsid w:val="00280349"/>
    <w:rsid w:val="00280EEE"/>
    <w:rsid w:val="00282341"/>
    <w:rsid w:val="0028599A"/>
    <w:rsid w:val="00286559"/>
    <w:rsid w:val="00286B6C"/>
    <w:rsid w:val="0029308B"/>
    <w:rsid w:val="00294ED7"/>
    <w:rsid w:val="0029542D"/>
    <w:rsid w:val="00297327"/>
    <w:rsid w:val="002A4FAC"/>
    <w:rsid w:val="002A7337"/>
    <w:rsid w:val="002A7800"/>
    <w:rsid w:val="002B19DE"/>
    <w:rsid w:val="002B37B8"/>
    <w:rsid w:val="002B3D2E"/>
    <w:rsid w:val="002B4010"/>
    <w:rsid w:val="002B6FBE"/>
    <w:rsid w:val="002C277C"/>
    <w:rsid w:val="002C351C"/>
    <w:rsid w:val="002C3BDC"/>
    <w:rsid w:val="002C7051"/>
    <w:rsid w:val="002C770D"/>
    <w:rsid w:val="002D0BE1"/>
    <w:rsid w:val="002D3265"/>
    <w:rsid w:val="002D33CC"/>
    <w:rsid w:val="002D4F44"/>
    <w:rsid w:val="002E3BD1"/>
    <w:rsid w:val="002E655A"/>
    <w:rsid w:val="002E65D3"/>
    <w:rsid w:val="002F162C"/>
    <w:rsid w:val="002F1892"/>
    <w:rsid w:val="002F1B1B"/>
    <w:rsid w:val="002F1E9B"/>
    <w:rsid w:val="002F5ED8"/>
    <w:rsid w:val="002F66E8"/>
    <w:rsid w:val="003028C5"/>
    <w:rsid w:val="00307DC7"/>
    <w:rsid w:val="00310022"/>
    <w:rsid w:val="003133E9"/>
    <w:rsid w:val="003133F9"/>
    <w:rsid w:val="00320CE4"/>
    <w:rsid w:val="00320F94"/>
    <w:rsid w:val="00322F80"/>
    <w:rsid w:val="00325D46"/>
    <w:rsid w:val="003276B1"/>
    <w:rsid w:val="0033158B"/>
    <w:rsid w:val="003324D3"/>
    <w:rsid w:val="00333DA7"/>
    <w:rsid w:val="00336A26"/>
    <w:rsid w:val="00340333"/>
    <w:rsid w:val="00350B03"/>
    <w:rsid w:val="00360DB2"/>
    <w:rsid w:val="0036249A"/>
    <w:rsid w:val="0036354B"/>
    <w:rsid w:val="00363E10"/>
    <w:rsid w:val="00364320"/>
    <w:rsid w:val="0036707C"/>
    <w:rsid w:val="0037056C"/>
    <w:rsid w:val="003729D1"/>
    <w:rsid w:val="00373FBB"/>
    <w:rsid w:val="0037471D"/>
    <w:rsid w:val="0037615B"/>
    <w:rsid w:val="003771A6"/>
    <w:rsid w:val="00380FB0"/>
    <w:rsid w:val="00381C5A"/>
    <w:rsid w:val="00384018"/>
    <w:rsid w:val="00392ECE"/>
    <w:rsid w:val="00394C82"/>
    <w:rsid w:val="00396316"/>
    <w:rsid w:val="00397F4D"/>
    <w:rsid w:val="003A1EE4"/>
    <w:rsid w:val="003A2581"/>
    <w:rsid w:val="003A4A25"/>
    <w:rsid w:val="003B110B"/>
    <w:rsid w:val="003B2407"/>
    <w:rsid w:val="003B262E"/>
    <w:rsid w:val="003B49B4"/>
    <w:rsid w:val="003B60C7"/>
    <w:rsid w:val="003B7389"/>
    <w:rsid w:val="003B749B"/>
    <w:rsid w:val="003C0DF1"/>
    <w:rsid w:val="003C1089"/>
    <w:rsid w:val="003C19DD"/>
    <w:rsid w:val="003C3993"/>
    <w:rsid w:val="003C4586"/>
    <w:rsid w:val="003C7049"/>
    <w:rsid w:val="003D17A4"/>
    <w:rsid w:val="003D2049"/>
    <w:rsid w:val="003D2114"/>
    <w:rsid w:val="003D368E"/>
    <w:rsid w:val="003D6A4F"/>
    <w:rsid w:val="003D6C00"/>
    <w:rsid w:val="003E0F33"/>
    <w:rsid w:val="003E46DE"/>
    <w:rsid w:val="003E6EC7"/>
    <w:rsid w:val="003F0364"/>
    <w:rsid w:val="003F0D75"/>
    <w:rsid w:val="003F6470"/>
    <w:rsid w:val="003F6BAC"/>
    <w:rsid w:val="004005DF"/>
    <w:rsid w:val="00401AC5"/>
    <w:rsid w:val="00401E14"/>
    <w:rsid w:val="00402B94"/>
    <w:rsid w:val="00410118"/>
    <w:rsid w:val="00410906"/>
    <w:rsid w:val="00410EC6"/>
    <w:rsid w:val="004113D2"/>
    <w:rsid w:val="004116A7"/>
    <w:rsid w:val="004116D0"/>
    <w:rsid w:val="0041276E"/>
    <w:rsid w:val="00416539"/>
    <w:rsid w:val="00416AB7"/>
    <w:rsid w:val="00421BC5"/>
    <w:rsid w:val="0042298E"/>
    <w:rsid w:val="00423DC4"/>
    <w:rsid w:val="004240E0"/>
    <w:rsid w:val="0042438C"/>
    <w:rsid w:val="004258BB"/>
    <w:rsid w:val="00432D2B"/>
    <w:rsid w:val="004344CE"/>
    <w:rsid w:val="00434753"/>
    <w:rsid w:val="00434FE5"/>
    <w:rsid w:val="004374B4"/>
    <w:rsid w:val="00445CEA"/>
    <w:rsid w:val="004502E9"/>
    <w:rsid w:val="00450C09"/>
    <w:rsid w:val="0045656B"/>
    <w:rsid w:val="00457AFA"/>
    <w:rsid w:val="00460FA3"/>
    <w:rsid w:val="00461F7D"/>
    <w:rsid w:val="0046383A"/>
    <w:rsid w:val="004638E4"/>
    <w:rsid w:val="004638F5"/>
    <w:rsid w:val="004647C8"/>
    <w:rsid w:val="0046495A"/>
    <w:rsid w:val="0046602A"/>
    <w:rsid w:val="00471657"/>
    <w:rsid w:val="004766E7"/>
    <w:rsid w:val="00476B67"/>
    <w:rsid w:val="0047710B"/>
    <w:rsid w:val="00477B06"/>
    <w:rsid w:val="004817EA"/>
    <w:rsid w:val="00481D5F"/>
    <w:rsid w:val="00486D9F"/>
    <w:rsid w:val="00486F72"/>
    <w:rsid w:val="00487E4F"/>
    <w:rsid w:val="00491A02"/>
    <w:rsid w:val="004931A1"/>
    <w:rsid w:val="00493D6E"/>
    <w:rsid w:val="00494335"/>
    <w:rsid w:val="00495098"/>
    <w:rsid w:val="0049510A"/>
    <w:rsid w:val="004966DE"/>
    <w:rsid w:val="004A31D1"/>
    <w:rsid w:val="004A445F"/>
    <w:rsid w:val="004A49D6"/>
    <w:rsid w:val="004A5404"/>
    <w:rsid w:val="004B33B1"/>
    <w:rsid w:val="004B5A9B"/>
    <w:rsid w:val="004B749B"/>
    <w:rsid w:val="004B7DD5"/>
    <w:rsid w:val="004C060F"/>
    <w:rsid w:val="004C15B7"/>
    <w:rsid w:val="004C46CB"/>
    <w:rsid w:val="004C58B7"/>
    <w:rsid w:val="004D08BE"/>
    <w:rsid w:val="004D214E"/>
    <w:rsid w:val="004D2A87"/>
    <w:rsid w:val="004D3327"/>
    <w:rsid w:val="004D3B34"/>
    <w:rsid w:val="004D3DCA"/>
    <w:rsid w:val="004D47F5"/>
    <w:rsid w:val="004D54E5"/>
    <w:rsid w:val="004D5AAE"/>
    <w:rsid w:val="004D6045"/>
    <w:rsid w:val="004E2216"/>
    <w:rsid w:val="004E2426"/>
    <w:rsid w:val="004E4BA6"/>
    <w:rsid w:val="004E54E9"/>
    <w:rsid w:val="004E71D9"/>
    <w:rsid w:val="004F29AE"/>
    <w:rsid w:val="004F38D2"/>
    <w:rsid w:val="004F4F62"/>
    <w:rsid w:val="004F7850"/>
    <w:rsid w:val="005005C0"/>
    <w:rsid w:val="00501683"/>
    <w:rsid w:val="00505B34"/>
    <w:rsid w:val="0051116E"/>
    <w:rsid w:val="005127F2"/>
    <w:rsid w:val="00512C12"/>
    <w:rsid w:val="0051355C"/>
    <w:rsid w:val="0051589C"/>
    <w:rsid w:val="00521256"/>
    <w:rsid w:val="00521BA9"/>
    <w:rsid w:val="00522CA2"/>
    <w:rsid w:val="00530C66"/>
    <w:rsid w:val="005311BD"/>
    <w:rsid w:val="00533381"/>
    <w:rsid w:val="00536699"/>
    <w:rsid w:val="00536C01"/>
    <w:rsid w:val="005409AE"/>
    <w:rsid w:val="00544F88"/>
    <w:rsid w:val="0054636B"/>
    <w:rsid w:val="0054755D"/>
    <w:rsid w:val="0055144A"/>
    <w:rsid w:val="00551685"/>
    <w:rsid w:val="00554BF2"/>
    <w:rsid w:val="00556274"/>
    <w:rsid w:val="00556AB3"/>
    <w:rsid w:val="00560393"/>
    <w:rsid w:val="005625D6"/>
    <w:rsid w:val="00562809"/>
    <w:rsid w:val="00565053"/>
    <w:rsid w:val="00565241"/>
    <w:rsid w:val="00566533"/>
    <w:rsid w:val="00570A9B"/>
    <w:rsid w:val="005739FB"/>
    <w:rsid w:val="00573BAA"/>
    <w:rsid w:val="00574B19"/>
    <w:rsid w:val="005757FE"/>
    <w:rsid w:val="005765CA"/>
    <w:rsid w:val="0058030E"/>
    <w:rsid w:val="00580DE4"/>
    <w:rsid w:val="00582B9C"/>
    <w:rsid w:val="00583B41"/>
    <w:rsid w:val="0058675F"/>
    <w:rsid w:val="00587106"/>
    <w:rsid w:val="0058737B"/>
    <w:rsid w:val="005877C5"/>
    <w:rsid w:val="00595E45"/>
    <w:rsid w:val="005A05BF"/>
    <w:rsid w:val="005A1780"/>
    <w:rsid w:val="005A3219"/>
    <w:rsid w:val="005A45FA"/>
    <w:rsid w:val="005A4791"/>
    <w:rsid w:val="005A4F5F"/>
    <w:rsid w:val="005A5114"/>
    <w:rsid w:val="005B3F03"/>
    <w:rsid w:val="005B4670"/>
    <w:rsid w:val="005B6087"/>
    <w:rsid w:val="005C0B58"/>
    <w:rsid w:val="005C4761"/>
    <w:rsid w:val="005C5AD1"/>
    <w:rsid w:val="005C7A62"/>
    <w:rsid w:val="005D032A"/>
    <w:rsid w:val="005D08A6"/>
    <w:rsid w:val="005D5390"/>
    <w:rsid w:val="005D6CA9"/>
    <w:rsid w:val="005E01D3"/>
    <w:rsid w:val="005E51B3"/>
    <w:rsid w:val="005E7491"/>
    <w:rsid w:val="005F08A4"/>
    <w:rsid w:val="005F2BE4"/>
    <w:rsid w:val="005F3E2F"/>
    <w:rsid w:val="005F4512"/>
    <w:rsid w:val="005F6237"/>
    <w:rsid w:val="005F76BC"/>
    <w:rsid w:val="005F7A99"/>
    <w:rsid w:val="00602A62"/>
    <w:rsid w:val="006054B2"/>
    <w:rsid w:val="006059ED"/>
    <w:rsid w:val="00610036"/>
    <w:rsid w:val="00613F4B"/>
    <w:rsid w:val="00614165"/>
    <w:rsid w:val="0061571E"/>
    <w:rsid w:val="00622792"/>
    <w:rsid w:val="00622F79"/>
    <w:rsid w:val="00623976"/>
    <w:rsid w:val="0062651D"/>
    <w:rsid w:val="006269AA"/>
    <w:rsid w:val="00626F81"/>
    <w:rsid w:val="00627219"/>
    <w:rsid w:val="00627A6F"/>
    <w:rsid w:val="00627E00"/>
    <w:rsid w:val="00631520"/>
    <w:rsid w:val="00631602"/>
    <w:rsid w:val="00632450"/>
    <w:rsid w:val="00633742"/>
    <w:rsid w:val="00640878"/>
    <w:rsid w:val="0064300F"/>
    <w:rsid w:val="00644274"/>
    <w:rsid w:val="00651D1B"/>
    <w:rsid w:val="006529FC"/>
    <w:rsid w:val="0065531D"/>
    <w:rsid w:val="00655675"/>
    <w:rsid w:val="00655A2B"/>
    <w:rsid w:val="00655A5B"/>
    <w:rsid w:val="00655FA9"/>
    <w:rsid w:val="00662F13"/>
    <w:rsid w:val="00662FDC"/>
    <w:rsid w:val="00663200"/>
    <w:rsid w:val="006642AA"/>
    <w:rsid w:val="00664B70"/>
    <w:rsid w:val="00665C74"/>
    <w:rsid w:val="006675FF"/>
    <w:rsid w:val="0067159F"/>
    <w:rsid w:val="0067239B"/>
    <w:rsid w:val="00672C9A"/>
    <w:rsid w:val="006731D7"/>
    <w:rsid w:val="00673BC3"/>
    <w:rsid w:val="006759AB"/>
    <w:rsid w:val="00676F4B"/>
    <w:rsid w:val="0067741F"/>
    <w:rsid w:val="006831A9"/>
    <w:rsid w:val="00685090"/>
    <w:rsid w:val="006873B6"/>
    <w:rsid w:val="006916BC"/>
    <w:rsid w:val="00693D8D"/>
    <w:rsid w:val="00695C23"/>
    <w:rsid w:val="00697134"/>
    <w:rsid w:val="006A16FE"/>
    <w:rsid w:val="006A3F2C"/>
    <w:rsid w:val="006A41EB"/>
    <w:rsid w:val="006A79AD"/>
    <w:rsid w:val="006B0170"/>
    <w:rsid w:val="006B0383"/>
    <w:rsid w:val="006B1056"/>
    <w:rsid w:val="006B40C0"/>
    <w:rsid w:val="006B4317"/>
    <w:rsid w:val="006B5202"/>
    <w:rsid w:val="006B542A"/>
    <w:rsid w:val="006B6E19"/>
    <w:rsid w:val="006C04FD"/>
    <w:rsid w:val="006C3457"/>
    <w:rsid w:val="006C587F"/>
    <w:rsid w:val="006D1660"/>
    <w:rsid w:val="006D1E21"/>
    <w:rsid w:val="006D298C"/>
    <w:rsid w:val="006E1914"/>
    <w:rsid w:val="006E3F9D"/>
    <w:rsid w:val="006E477F"/>
    <w:rsid w:val="006E525B"/>
    <w:rsid w:val="006E7082"/>
    <w:rsid w:val="006E7991"/>
    <w:rsid w:val="006F16C1"/>
    <w:rsid w:val="006F18CE"/>
    <w:rsid w:val="006F1D5E"/>
    <w:rsid w:val="006F3587"/>
    <w:rsid w:val="006F39F1"/>
    <w:rsid w:val="006F42D7"/>
    <w:rsid w:val="006F5962"/>
    <w:rsid w:val="006F753F"/>
    <w:rsid w:val="007061FF"/>
    <w:rsid w:val="00706B82"/>
    <w:rsid w:val="00706C34"/>
    <w:rsid w:val="0070743E"/>
    <w:rsid w:val="0071335D"/>
    <w:rsid w:val="0071486A"/>
    <w:rsid w:val="007174A8"/>
    <w:rsid w:val="007217D5"/>
    <w:rsid w:val="00721ACA"/>
    <w:rsid w:val="00721FD8"/>
    <w:rsid w:val="007237CC"/>
    <w:rsid w:val="0072591B"/>
    <w:rsid w:val="00725C51"/>
    <w:rsid w:val="00727BCC"/>
    <w:rsid w:val="007338F5"/>
    <w:rsid w:val="007339F9"/>
    <w:rsid w:val="00733D14"/>
    <w:rsid w:val="00737531"/>
    <w:rsid w:val="00740F3F"/>
    <w:rsid w:val="007429D6"/>
    <w:rsid w:val="00745CFE"/>
    <w:rsid w:val="00745DC1"/>
    <w:rsid w:val="007528A7"/>
    <w:rsid w:val="00757C80"/>
    <w:rsid w:val="00760408"/>
    <w:rsid w:val="00760F7A"/>
    <w:rsid w:val="00765B94"/>
    <w:rsid w:val="00766EC2"/>
    <w:rsid w:val="00767207"/>
    <w:rsid w:val="007678B9"/>
    <w:rsid w:val="00767A6C"/>
    <w:rsid w:val="00770CD1"/>
    <w:rsid w:val="0077223C"/>
    <w:rsid w:val="00774577"/>
    <w:rsid w:val="00774A22"/>
    <w:rsid w:val="00775135"/>
    <w:rsid w:val="00775306"/>
    <w:rsid w:val="00776451"/>
    <w:rsid w:val="00776EFC"/>
    <w:rsid w:val="00777B6A"/>
    <w:rsid w:val="00780815"/>
    <w:rsid w:val="0078346E"/>
    <w:rsid w:val="00784748"/>
    <w:rsid w:val="00785ADE"/>
    <w:rsid w:val="00790208"/>
    <w:rsid w:val="00790D24"/>
    <w:rsid w:val="00793EFC"/>
    <w:rsid w:val="007953F3"/>
    <w:rsid w:val="007964EC"/>
    <w:rsid w:val="007977C0"/>
    <w:rsid w:val="00797816"/>
    <w:rsid w:val="007A3FE1"/>
    <w:rsid w:val="007A6CCC"/>
    <w:rsid w:val="007B04BA"/>
    <w:rsid w:val="007B0B29"/>
    <w:rsid w:val="007B41E7"/>
    <w:rsid w:val="007C1875"/>
    <w:rsid w:val="007C3974"/>
    <w:rsid w:val="007C514B"/>
    <w:rsid w:val="007C63D3"/>
    <w:rsid w:val="007C6BE6"/>
    <w:rsid w:val="007C7C7A"/>
    <w:rsid w:val="007D0069"/>
    <w:rsid w:val="007D0947"/>
    <w:rsid w:val="007D4F45"/>
    <w:rsid w:val="007E04CF"/>
    <w:rsid w:val="007E3091"/>
    <w:rsid w:val="007E3A7E"/>
    <w:rsid w:val="007E6C6C"/>
    <w:rsid w:val="007E77CE"/>
    <w:rsid w:val="007E7F60"/>
    <w:rsid w:val="007F0E30"/>
    <w:rsid w:val="007F1CDA"/>
    <w:rsid w:val="007F34D7"/>
    <w:rsid w:val="007F378D"/>
    <w:rsid w:val="007F43E6"/>
    <w:rsid w:val="007F4AF6"/>
    <w:rsid w:val="007F768F"/>
    <w:rsid w:val="0080072D"/>
    <w:rsid w:val="00801AED"/>
    <w:rsid w:val="00801D66"/>
    <w:rsid w:val="00802761"/>
    <w:rsid w:val="00805F37"/>
    <w:rsid w:val="00806B59"/>
    <w:rsid w:val="00817291"/>
    <w:rsid w:val="00817D06"/>
    <w:rsid w:val="00822B7D"/>
    <w:rsid w:val="008232AA"/>
    <w:rsid w:val="00824793"/>
    <w:rsid w:val="00830114"/>
    <w:rsid w:val="008343C6"/>
    <w:rsid w:val="00837AD7"/>
    <w:rsid w:val="008406CB"/>
    <w:rsid w:val="00840DF6"/>
    <w:rsid w:val="00842DF2"/>
    <w:rsid w:val="0084443F"/>
    <w:rsid w:val="00852FFB"/>
    <w:rsid w:val="008534B5"/>
    <w:rsid w:val="00854BEF"/>
    <w:rsid w:val="008563F1"/>
    <w:rsid w:val="00860C93"/>
    <w:rsid w:val="008617B8"/>
    <w:rsid w:val="008666B6"/>
    <w:rsid w:val="008700EA"/>
    <w:rsid w:val="00870B16"/>
    <w:rsid w:val="00871C50"/>
    <w:rsid w:val="00874F94"/>
    <w:rsid w:val="008768BD"/>
    <w:rsid w:val="008769E9"/>
    <w:rsid w:val="00880554"/>
    <w:rsid w:val="00882506"/>
    <w:rsid w:val="00887000"/>
    <w:rsid w:val="008914D9"/>
    <w:rsid w:val="008919CB"/>
    <w:rsid w:val="0089318C"/>
    <w:rsid w:val="0089452B"/>
    <w:rsid w:val="00895B7C"/>
    <w:rsid w:val="00896183"/>
    <w:rsid w:val="008966CD"/>
    <w:rsid w:val="008A00AA"/>
    <w:rsid w:val="008A6BAE"/>
    <w:rsid w:val="008B1ED1"/>
    <w:rsid w:val="008B78C1"/>
    <w:rsid w:val="008C00FD"/>
    <w:rsid w:val="008C20E9"/>
    <w:rsid w:val="008D132B"/>
    <w:rsid w:val="008D3004"/>
    <w:rsid w:val="008D573D"/>
    <w:rsid w:val="008D7452"/>
    <w:rsid w:val="008D7F98"/>
    <w:rsid w:val="008E1DC8"/>
    <w:rsid w:val="008E4100"/>
    <w:rsid w:val="008E4FE4"/>
    <w:rsid w:val="008E5C26"/>
    <w:rsid w:val="008F45AA"/>
    <w:rsid w:val="008F4C57"/>
    <w:rsid w:val="008F7616"/>
    <w:rsid w:val="009001E5"/>
    <w:rsid w:val="009004F2"/>
    <w:rsid w:val="009014C8"/>
    <w:rsid w:val="00903CCD"/>
    <w:rsid w:val="00903F0D"/>
    <w:rsid w:val="00905D2A"/>
    <w:rsid w:val="0090622E"/>
    <w:rsid w:val="00907114"/>
    <w:rsid w:val="009119C5"/>
    <w:rsid w:val="00911B67"/>
    <w:rsid w:val="009124BB"/>
    <w:rsid w:val="00912E33"/>
    <w:rsid w:val="00913804"/>
    <w:rsid w:val="009141FB"/>
    <w:rsid w:val="0091569D"/>
    <w:rsid w:val="00915835"/>
    <w:rsid w:val="009175BF"/>
    <w:rsid w:val="009206C2"/>
    <w:rsid w:val="009216D6"/>
    <w:rsid w:val="009220E7"/>
    <w:rsid w:val="00924F2D"/>
    <w:rsid w:val="0092508F"/>
    <w:rsid w:val="00926447"/>
    <w:rsid w:val="00927082"/>
    <w:rsid w:val="00930163"/>
    <w:rsid w:val="0093722C"/>
    <w:rsid w:val="00937271"/>
    <w:rsid w:val="00937CD3"/>
    <w:rsid w:val="00941BB3"/>
    <w:rsid w:val="009516EC"/>
    <w:rsid w:val="00951D1A"/>
    <w:rsid w:val="0095218A"/>
    <w:rsid w:val="00955414"/>
    <w:rsid w:val="00956301"/>
    <w:rsid w:val="009564AF"/>
    <w:rsid w:val="00956B2F"/>
    <w:rsid w:val="0095742E"/>
    <w:rsid w:val="00957B6D"/>
    <w:rsid w:val="00957C58"/>
    <w:rsid w:val="00960216"/>
    <w:rsid w:val="009605BA"/>
    <w:rsid w:val="009607AF"/>
    <w:rsid w:val="00961883"/>
    <w:rsid w:val="00963B7E"/>
    <w:rsid w:val="00964829"/>
    <w:rsid w:val="00965332"/>
    <w:rsid w:val="00971779"/>
    <w:rsid w:val="00971DAD"/>
    <w:rsid w:val="00972B8C"/>
    <w:rsid w:val="00976850"/>
    <w:rsid w:val="0098325D"/>
    <w:rsid w:val="00983CD5"/>
    <w:rsid w:val="00990306"/>
    <w:rsid w:val="009905EA"/>
    <w:rsid w:val="00990BF5"/>
    <w:rsid w:val="00990F5F"/>
    <w:rsid w:val="00991726"/>
    <w:rsid w:val="00992495"/>
    <w:rsid w:val="0099328E"/>
    <w:rsid w:val="00995EF5"/>
    <w:rsid w:val="009A152F"/>
    <w:rsid w:val="009A2BC3"/>
    <w:rsid w:val="009A55D6"/>
    <w:rsid w:val="009A55E6"/>
    <w:rsid w:val="009A5CB4"/>
    <w:rsid w:val="009A731D"/>
    <w:rsid w:val="009A7BEB"/>
    <w:rsid w:val="009B216B"/>
    <w:rsid w:val="009B3382"/>
    <w:rsid w:val="009B3F67"/>
    <w:rsid w:val="009B7EA9"/>
    <w:rsid w:val="009C195E"/>
    <w:rsid w:val="009C3F05"/>
    <w:rsid w:val="009C78E5"/>
    <w:rsid w:val="009C7AB8"/>
    <w:rsid w:val="009D0D36"/>
    <w:rsid w:val="009D18EF"/>
    <w:rsid w:val="009D2C99"/>
    <w:rsid w:val="009D3D7E"/>
    <w:rsid w:val="009D79E0"/>
    <w:rsid w:val="009E3FD8"/>
    <w:rsid w:val="009E5AC7"/>
    <w:rsid w:val="009E7B74"/>
    <w:rsid w:val="009F15FC"/>
    <w:rsid w:val="009F20F7"/>
    <w:rsid w:val="009F3A9D"/>
    <w:rsid w:val="009F644F"/>
    <w:rsid w:val="009F6FA2"/>
    <w:rsid w:val="00A006F9"/>
    <w:rsid w:val="00A04FBB"/>
    <w:rsid w:val="00A108D4"/>
    <w:rsid w:val="00A13F88"/>
    <w:rsid w:val="00A140BA"/>
    <w:rsid w:val="00A149B1"/>
    <w:rsid w:val="00A14FAF"/>
    <w:rsid w:val="00A154AF"/>
    <w:rsid w:val="00A15677"/>
    <w:rsid w:val="00A15AD6"/>
    <w:rsid w:val="00A1783C"/>
    <w:rsid w:val="00A20319"/>
    <w:rsid w:val="00A2079A"/>
    <w:rsid w:val="00A2660D"/>
    <w:rsid w:val="00A26799"/>
    <w:rsid w:val="00A26CC0"/>
    <w:rsid w:val="00A32AE5"/>
    <w:rsid w:val="00A347A6"/>
    <w:rsid w:val="00A353AD"/>
    <w:rsid w:val="00A40C24"/>
    <w:rsid w:val="00A42621"/>
    <w:rsid w:val="00A443EB"/>
    <w:rsid w:val="00A4446A"/>
    <w:rsid w:val="00A45951"/>
    <w:rsid w:val="00A46E6D"/>
    <w:rsid w:val="00A47ABD"/>
    <w:rsid w:val="00A50C63"/>
    <w:rsid w:val="00A52E12"/>
    <w:rsid w:val="00A544C9"/>
    <w:rsid w:val="00A55984"/>
    <w:rsid w:val="00A56A80"/>
    <w:rsid w:val="00A62E79"/>
    <w:rsid w:val="00A64394"/>
    <w:rsid w:val="00A64FA9"/>
    <w:rsid w:val="00A6745C"/>
    <w:rsid w:val="00A73D86"/>
    <w:rsid w:val="00A75313"/>
    <w:rsid w:val="00A755AA"/>
    <w:rsid w:val="00A76610"/>
    <w:rsid w:val="00A81A77"/>
    <w:rsid w:val="00A8397F"/>
    <w:rsid w:val="00A852BB"/>
    <w:rsid w:val="00A85508"/>
    <w:rsid w:val="00A85B34"/>
    <w:rsid w:val="00A86338"/>
    <w:rsid w:val="00A87A88"/>
    <w:rsid w:val="00A91324"/>
    <w:rsid w:val="00A913B4"/>
    <w:rsid w:val="00A92533"/>
    <w:rsid w:val="00A933A2"/>
    <w:rsid w:val="00A93637"/>
    <w:rsid w:val="00AA0525"/>
    <w:rsid w:val="00AA06AE"/>
    <w:rsid w:val="00AA094B"/>
    <w:rsid w:val="00AA4804"/>
    <w:rsid w:val="00AA4A0F"/>
    <w:rsid w:val="00AA5CB5"/>
    <w:rsid w:val="00AA6ED8"/>
    <w:rsid w:val="00AB0F00"/>
    <w:rsid w:val="00AB0FE9"/>
    <w:rsid w:val="00AB151D"/>
    <w:rsid w:val="00AB1541"/>
    <w:rsid w:val="00AB4D51"/>
    <w:rsid w:val="00AB5759"/>
    <w:rsid w:val="00AB7A2D"/>
    <w:rsid w:val="00AC30A1"/>
    <w:rsid w:val="00AC310F"/>
    <w:rsid w:val="00AC3865"/>
    <w:rsid w:val="00AC4C84"/>
    <w:rsid w:val="00AC6760"/>
    <w:rsid w:val="00AD2E17"/>
    <w:rsid w:val="00AD3C5B"/>
    <w:rsid w:val="00AE08E8"/>
    <w:rsid w:val="00AE1853"/>
    <w:rsid w:val="00AE1CD4"/>
    <w:rsid w:val="00AE3982"/>
    <w:rsid w:val="00AE5018"/>
    <w:rsid w:val="00AF34CD"/>
    <w:rsid w:val="00AF3F00"/>
    <w:rsid w:val="00AF5BF0"/>
    <w:rsid w:val="00AF6523"/>
    <w:rsid w:val="00B009AE"/>
    <w:rsid w:val="00B041DE"/>
    <w:rsid w:val="00B05BDA"/>
    <w:rsid w:val="00B05CDD"/>
    <w:rsid w:val="00B07401"/>
    <w:rsid w:val="00B07C5D"/>
    <w:rsid w:val="00B12F10"/>
    <w:rsid w:val="00B13790"/>
    <w:rsid w:val="00B13989"/>
    <w:rsid w:val="00B13CB0"/>
    <w:rsid w:val="00B14C01"/>
    <w:rsid w:val="00B1546A"/>
    <w:rsid w:val="00B17059"/>
    <w:rsid w:val="00B17860"/>
    <w:rsid w:val="00B312B2"/>
    <w:rsid w:val="00B32674"/>
    <w:rsid w:val="00B354D8"/>
    <w:rsid w:val="00B36CF4"/>
    <w:rsid w:val="00B3790F"/>
    <w:rsid w:val="00B44564"/>
    <w:rsid w:val="00B46135"/>
    <w:rsid w:val="00B473E9"/>
    <w:rsid w:val="00B50CFD"/>
    <w:rsid w:val="00B518A5"/>
    <w:rsid w:val="00B54228"/>
    <w:rsid w:val="00B573BE"/>
    <w:rsid w:val="00B6622E"/>
    <w:rsid w:val="00B678EE"/>
    <w:rsid w:val="00B70B55"/>
    <w:rsid w:val="00B718D8"/>
    <w:rsid w:val="00B73C4D"/>
    <w:rsid w:val="00B754B4"/>
    <w:rsid w:val="00B809D9"/>
    <w:rsid w:val="00B820A6"/>
    <w:rsid w:val="00B82BCD"/>
    <w:rsid w:val="00B84DA8"/>
    <w:rsid w:val="00B901F0"/>
    <w:rsid w:val="00B902A6"/>
    <w:rsid w:val="00B90627"/>
    <w:rsid w:val="00B911BA"/>
    <w:rsid w:val="00B91F28"/>
    <w:rsid w:val="00B96DF9"/>
    <w:rsid w:val="00BA30D3"/>
    <w:rsid w:val="00BA3255"/>
    <w:rsid w:val="00BA4929"/>
    <w:rsid w:val="00BA6BC4"/>
    <w:rsid w:val="00BB28E5"/>
    <w:rsid w:val="00BB4016"/>
    <w:rsid w:val="00BB48E9"/>
    <w:rsid w:val="00BB5347"/>
    <w:rsid w:val="00BB5A27"/>
    <w:rsid w:val="00BC5138"/>
    <w:rsid w:val="00BC710C"/>
    <w:rsid w:val="00BD5660"/>
    <w:rsid w:val="00BD59FF"/>
    <w:rsid w:val="00BD7341"/>
    <w:rsid w:val="00BE1BA5"/>
    <w:rsid w:val="00BE3E5B"/>
    <w:rsid w:val="00BE40AD"/>
    <w:rsid w:val="00BE601F"/>
    <w:rsid w:val="00BE6944"/>
    <w:rsid w:val="00BF0846"/>
    <w:rsid w:val="00BF0BDF"/>
    <w:rsid w:val="00BF0E20"/>
    <w:rsid w:val="00BF1DF9"/>
    <w:rsid w:val="00BF1E1B"/>
    <w:rsid w:val="00BF3F9C"/>
    <w:rsid w:val="00BF419D"/>
    <w:rsid w:val="00BF6CA9"/>
    <w:rsid w:val="00C01A17"/>
    <w:rsid w:val="00C01A6D"/>
    <w:rsid w:val="00C02EFF"/>
    <w:rsid w:val="00C076EB"/>
    <w:rsid w:val="00C078EE"/>
    <w:rsid w:val="00C07D05"/>
    <w:rsid w:val="00C07EC1"/>
    <w:rsid w:val="00C11675"/>
    <w:rsid w:val="00C149D0"/>
    <w:rsid w:val="00C22E01"/>
    <w:rsid w:val="00C30685"/>
    <w:rsid w:val="00C30DE2"/>
    <w:rsid w:val="00C3210F"/>
    <w:rsid w:val="00C342F7"/>
    <w:rsid w:val="00C34486"/>
    <w:rsid w:val="00C34D77"/>
    <w:rsid w:val="00C36AD1"/>
    <w:rsid w:val="00C36DD3"/>
    <w:rsid w:val="00C37947"/>
    <w:rsid w:val="00C37CBB"/>
    <w:rsid w:val="00C406AA"/>
    <w:rsid w:val="00C43239"/>
    <w:rsid w:val="00C4394C"/>
    <w:rsid w:val="00C4566C"/>
    <w:rsid w:val="00C4709C"/>
    <w:rsid w:val="00C47CB5"/>
    <w:rsid w:val="00C5024B"/>
    <w:rsid w:val="00C54809"/>
    <w:rsid w:val="00C56797"/>
    <w:rsid w:val="00C56D91"/>
    <w:rsid w:val="00C62FEB"/>
    <w:rsid w:val="00C63F0E"/>
    <w:rsid w:val="00C6417A"/>
    <w:rsid w:val="00C64AE0"/>
    <w:rsid w:val="00C67C9D"/>
    <w:rsid w:val="00C736F4"/>
    <w:rsid w:val="00C7387A"/>
    <w:rsid w:val="00C77247"/>
    <w:rsid w:val="00C77425"/>
    <w:rsid w:val="00C8432B"/>
    <w:rsid w:val="00C84A3D"/>
    <w:rsid w:val="00C865F6"/>
    <w:rsid w:val="00C91498"/>
    <w:rsid w:val="00C917E5"/>
    <w:rsid w:val="00C91AE6"/>
    <w:rsid w:val="00C92ED8"/>
    <w:rsid w:val="00C93B24"/>
    <w:rsid w:val="00C94581"/>
    <w:rsid w:val="00C958F3"/>
    <w:rsid w:val="00C96DB5"/>
    <w:rsid w:val="00C971E3"/>
    <w:rsid w:val="00CA07B9"/>
    <w:rsid w:val="00CA0AAD"/>
    <w:rsid w:val="00CA0D87"/>
    <w:rsid w:val="00CA10EE"/>
    <w:rsid w:val="00CA1895"/>
    <w:rsid w:val="00CA25D3"/>
    <w:rsid w:val="00CA35AE"/>
    <w:rsid w:val="00CA5E09"/>
    <w:rsid w:val="00CB0BDA"/>
    <w:rsid w:val="00CB1BD4"/>
    <w:rsid w:val="00CB2560"/>
    <w:rsid w:val="00CB2B0F"/>
    <w:rsid w:val="00CB36C4"/>
    <w:rsid w:val="00CB3B42"/>
    <w:rsid w:val="00CB46EA"/>
    <w:rsid w:val="00CB5941"/>
    <w:rsid w:val="00CB63D2"/>
    <w:rsid w:val="00CD1DAD"/>
    <w:rsid w:val="00CD38DC"/>
    <w:rsid w:val="00CD3D25"/>
    <w:rsid w:val="00CD423F"/>
    <w:rsid w:val="00CD4BB6"/>
    <w:rsid w:val="00CD7E27"/>
    <w:rsid w:val="00CE3091"/>
    <w:rsid w:val="00CE30EC"/>
    <w:rsid w:val="00CE6421"/>
    <w:rsid w:val="00CF0749"/>
    <w:rsid w:val="00CF246E"/>
    <w:rsid w:val="00CF54EB"/>
    <w:rsid w:val="00D017B5"/>
    <w:rsid w:val="00D07234"/>
    <w:rsid w:val="00D078EA"/>
    <w:rsid w:val="00D07DD7"/>
    <w:rsid w:val="00D1011D"/>
    <w:rsid w:val="00D10AED"/>
    <w:rsid w:val="00D10DBC"/>
    <w:rsid w:val="00D10F79"/>
    <w:rsid w:val="00D136D3"/>
    <w:rsid w:val="00D13E20"/>
    <w:rsid w:val="00D148AE"/>
    <w:rsid w:val="00D15DAF"/>
    <w:rsid w:val="00D16FC6"/>
    <w:rsid w:val="00D171B4"/>
    <w:rsid w:val="00D207A8"/>
    <w:rsid w:val="00D20A2D"/>
    <w:rsid w:val="00D217C1"/>
    <w:rsid w:val="00D219DB"/>
    <w:rsid w:val="00D227E7"/>
    <w:rsid w:val="00D23B46"/>
    <w:rsid w:val="00D24231"/>
    <w:rsid w:val="00D257FF"/>
    <w:rsid w:val="00D259AC"/>
    <w:rsid w:val="00D25A90"/>
    <w:rsid w:val="00D30918"/>
    <w:rsid w:val="00D30ABC"/>
    <w:rsid w:val="00D3328A"/>
    <w:rsid w:val="00D3423B"/>
    <w:rsid w:val="00D354C0"/>
    <w:rsid w:val="00D370AA"/>
    <w:rsid w:val="00D375F1"/>
    <w:rsid w:val="00D4393F"/>
    <w:rsid w:val="00D439A6"/>
    <w:rsid w:val="00D4552E"/>
    <w:rsid w:val="00D478DC"/>
    <w:rsid w:val="00D47A04"/>
    <w:rsid w:val="00D50B5D"/>
    <w:rsid w:val="00D5128E"/>
    <w:rsid w:val="00D51AFA"/>
    <w:rsid w:val="00D51ED4"/>
    <w:rsid w:val="00D53127"/>
    <w:rsid w:val="00D55706"/>
    <w:rsid w:val="00D56075"/>
    <w:rsid w:val="00D56238"/>
    <w:rsid w:val="00D574F5"/>
    <w:rsid w:val="00D616B8"/>
    <w:rsid w:val="00D64C08"/>
    <w:rsid w:val="00D65EAF"/>
    <w:rsid w:val="00D66C1E"/>
    <w:rsid w:val="00D671DD"/>
    <w:rsid w:val="00D67D23"/>
    <w:rsid w:val="00D70331"/>
    <w:rsid w:val="00D705AD"/>
    <w:rsid w:val="00D7238C"/>
    <w:rsid w:val="00D75365"/>
    <w:rsid w:val="00D76DFA"/>
    <w:rsid w:val="00D80C96"/>
    <w:rsid w:val="00D84256"/>
    <w:rsid w:val="00D85390"/>
    <w:rsid w:val="00D853D6"/>
    <w:rsid w:val="00D874FC"/>
    <w:rsid w:val="00D9336A"/>
    <w:rsid w:val="00D968F6"/>
    <w:rsid w:val="00D96B71"/>
    <w:rsid w:val="00D97823"/>
    <w:rsid w:val="00DA132A"/>
    <w:rsid w:val="00DA1738"/>
    <w:rsid w:val="00DA2BE6"/>
    <w:rsid w:val="00DA3C71"/>
    <w:rsid w:val="00DA58C1"/>
    <w:rsid w:val="00DA6834"/>
    <w:rsid w:val="00DA684C"/>
    <w:rsid w:val="00DA7A83"/>
    <w:rsid w:val="00DB166C"/>
    <w:rsid w:val="00DB2FD7"/>
    <w:rsid w:val="00DB42C7"/>
    <w:rsid w:val="00DB4AE6"/>
    <w:rsid w:val="00DB54FD"/>
    <w:rsid w:val="00DB5896"/>
    <w:rsid w:val="00DC2CAB"/>
    <w:rsid w:val="00DC2FE9"/>
    <w:rsid w:val="00DC4404"/>
    <w:rsid w:val="00DD281C"/>
    <w:rsid w:val="00DD76E9"/>
    <w:rsid w:val="00DE087F"/>
    <w:rsid w:val="00DE3261"/>
    <w:rsid w:val="00DE4074"/>
    <w:rsid w:val="00DE490E"/>
    <w:rsid w:val="00DE569B"/>
    <w:rsid w:val="00DE580A"/>
    <w:rsid w:val="00DE7668"/>
    <w:rsid w:val="00DF009A"/>
    <w:rsid w:val="00DF52F7"/>
    <w:rsid w:val="00E00AC7"/>
    <w:rsid w:val="00E016BC"/>
    <w:rsid w:val="00E03AD5"/>
    <w:rsid w:val="00E041D6"/>
    <w:rsid w:val="00E043F7"/>
    <w:rsid w:val="00E071AE"/>
    <w:rsid w:val="00E071AF"/>
    <w:rsid w:val="00E103DE"/>
    <w:rsid w:val="00E226C9"/>
    <w:rsid w:val="00E2646D"/>
    <w:rsid w:val="00E271BA"/>
    <w:rsid w:val="00E278E8"/>
    <w:rsid w:val="00E33B16"/>
    <w:rsid w:val="00E4156F"/>
    <w:rsid w:val="00E42BF4"/>
    <w:rsid w:val="00E446B3"/>
    <w:rsid w:val="00E45F65"/>
    <w:rsid w:val="00E4643B"/>
    <w:rsid w:val="00E475F4"/>
    <w:rsid w:val="00E47C55"/>
    <w:rsid w:val="00E56411"/>
    <w:rsid w:val="00E64A48"/>
    <w:rsid w:val="00E65054"/>
    <w:rsid w:val="00E66C57"/>
    <w:rsid w:val="00E66CE0"/>
    <w:rsid w:val="00E67348"/>
    <w:rsid w:val="00E71A16"/>
    <w:rsid w:val="00E71FBA"/>
    <w:rsid w:val="00E764C4"/>
    <w:rsid w:val="00E764CA"/>
    <w:rsid w:val="00E80392"/>
    <w:rsid w:val="00E81B04"/>
    <w:rsid w:val="00E839C7"/>
    <w:rsid w:val="00E83E73"/>
    <w:rsid w:val="00E83F25"/>
    <w:rsid w:val="00E867F7"/>
    <w:rsid w:val="00E87EFB"/>
    <w:rsid w:val="00E90F8D"/>
    <w:rsid w:val="00E979A4"/>
    <w:rsid w:val="00EA1E47"/>
    <w:rsid w:val="00EA3D75"/>
    <w:rsid w:val="00EA465F"/>
    <w:rsid w:val="00EB2DE1"/>
    <w:rsid w:val="00EB7FEC"/>
    <w:rsid w:val="00EC09B1"/>
    <w:rsid w:val="00EC0D5E"/>
    <w:rsid w:val="00EC3C11"/>
    <w:rsid w:val="00EC4C3B"/>
    <w:rsid w:val="00ED2BA9"/>
    <w:rsid w:val="00ED303F"/>
    <w:rsid w:val="00ED31EA"/>
    <w:rsid w:val="00ED3919"/>
    <w:rsid w:val="00ED5719"/>
    <w:rsid w:val="00ED73F8"/>
    <w:rsid w:val="00ED76B6"/>
    <w:rsid w:val="00EE1CDF"/>
    <w:rsid w:val="00EE3120"/>
    <w:rsid w:val="00EE7F8F"/>
    <w:rsid w:val="00EF1C4F"/>
    <w:rsid w:val="00EF3DC0"/>
    <w:rsid w:val="00EF4822"/>
    <w:rsid w:val="00EF656E"/>
    <w:rsid w:val="00EF671D"/>
    <w:rsid w:val="00EF7396"/>
    <w:rsid w:val="00F0063D"/>
    <w:rsid w:val="00F00879"/>
    <w:rsid w:val="00F02A3B"/>
    <w:rsid w:val="00F02CEA"/>
    <w:rsid w:val="00F1072B"/>
    <w:rsid w:val="00F148A6"/>
    <w:rsid w:val="00F17318"/>
    <w:rsid w:val="00F17575"/>
    <w:rsid w:val="00F17AF5"/>
    <w:rsid w:val="00F20BD9"/>
    <w:rsid w:val="00F219F6"/>
    <w:rsid w:val="00F2351C"/>
    <w:rsid w:val="00F245AE"/>
    <w:rsid w:val="00F2488D"/>
    <w:rsid w:val="00F24ACE"/>
    <w:rsid w:val="00F27689"/>
    <w:rsid w:val="00F332F8"/>
    <w:rsid w:val="00F33832"/>
    <w:rsid w:val="00F343C4"/>
    <w:rsid w:val="00F35266"/>
    <w:rsid w:val="00F36F52"/>
    <w:rsid w:val="00F37948"/>
    <w:rsid w:val="00F37A29"/>
    <w:rsid w:val="00F40139"/>
    <w:rsid w:val="00F41E09"/>
    <w:rsid w:val="00F4258E"/>
    <w:rsid w:val="00F4455A"/>
    <w:rsid w:val="00F4570F"/>
    <w:rsid w:val="00F53078"/>
    <w:rsid w:val="00F53934"/>
    <w:rsid w:val="00F606D4"/>
    <w:rsid w:val="00F621C5"/>
    <w:rsid w:val="00F628BF"/>
    <w:rsid w:val="00F63EF1"/>
    <w:rsid w:val="00F65838"/>
    <w:rsid w:val="00F664F4"/>
    <w:rsid w:val="00F675B5"/>
    <w:rsid w:val="00F71709"/>
    <w:rsid w:val="00F7280A"/>
    <w:rsid w:val="00F741DA"/>
    <w:rsid w:val="00F75AD5"/>
    <w:rsid w:val="00F75D0B"/>
    <w:rsid w:val="00F777CE"/>
    <w:rsid w:val="00F80188"/>
    <w:rsid w:val="00F9042E"/>
    <w:rsid w:val="00F91410"/>
    <w:rsid w:val="00F91DD1"/>
    <w:rsid w:val="00F92525"/>
    <w:rsid w:val="00F9306D"/>
    <w:rsid w:val="00F93B96"/>
    <w:rsid w:val="00F9409B"/>
    <w:rsid w:val="00F940EC"/>
    <w:rsid w:val="00F94D94"/>
    <w:rsid w:val="00F94E55"/>
    <w:rsid w:val="00F95E01"/>
    <w:rsid w:val="00F9651A"/>
    <w:rsid w:val="00F96C69"/>
    <w:rsid w:val="00F96C7D"/>
    <w:rsid w:val="00F97271"/>
    <w:rsid w:val="00FA0E10"/>
    <w:rsid w:val="00FA2BE2"/>
    <w:rsid w:val="00FA34CB"/>
    <w:rsid w:val="00FA5996"/>
    <w:rsid w:val="00FA5E86"/>
    <w:rsid w:val="00FA6D16"/>
    <w:rsid w:val="00FA7E5B"/>
    <w:rsid w:val="00FB2755"/>
    <w:rsid w:val="00FB33DB"/>
    <w:rsid w:val="00FB4C0C"/>
    <w:rsid w:val="00FC13AD"/>
    <w:rsid w:val="00FC1443"/>
    <w:rsid w:val="00FC179E"/>
    <w:rsid w:val="00FC2DDB"/>
    <w:rsid w:val="00FC313B"/>
    <w:rsid w:val="00FC3579"/>
    <w:rsid w:val="00FC4694"/>
    <w:rsid w:val="00FD3C7D"/>
    <w:rsid w:val="00FD42E7"/>
    <w:rsid w:val="00FD6264"/>
    <w:rsid w:val="00FD75CE"/>
    <w:rsid w:val="00FE1234"/>
    <w:rsid w:val="00FE160C"/>
    <w:rsid w:val="00FE20A9"/>
    <w:rsid w:val="00FF1592"/>
    <w:rsid w:val="00FF1667"/>
    <w:rsid w:val="00F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color="#002060" stroke="f">
      <v:fill color="#002060"/>
      <v:stroke on="f"/>
      <o:colormru v:ext="edit" colors="#036,#0bc3ed"/>
    </o:shapedefaults>
    <o:shapelayout v:ext="edit">
      <o:idmap v:ext="edit" data="1"/>
    </o:shapelayout>
  </w:shapeDefaults>
  <w:decimalSymbol w:val=","/>
  <w:listSeparator w:val=";"/>
  <w14:docId w14:val="646FE1D2"/>
  <w15:docId w15:val="{AA7B819F-7AC6-4E37-A38D-C4627AB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B901F0"/>
    <w:pPr>
      <w:spacing w:before="60" w:after="120" w:line="312" w:lineRule="auto"/>
    </w:pPr>
    <w:rPr>
      <w:rFonts w:ascii="Calibri" w:hAnsi="Calibri"/>
      <w:sz w:val="22"/>
      <w:lang w:eastAsia="en-US"/>
    </w:rPr>
  </w:style>
  <w:style w:type="paragraph" w:styleId="berschrift1">
    <w:name w:val="heading 1"/>
    <w:aliases w:val="F8 Heading 1,F8,Overskrift1,overskrift1"/>
    <w:basedOn w:val="Standard"/>
    <w:next w:val="Standard"/>
    <w:link w:val="berschrift1Zchn"/>
    <w:rsid w:val="00C8432B"/>
    <w:pPr>
      <w:keepNext/>
      <w:pageBreakBefore/>
      <w:numPr>
        <w:numId w:val="12"/>
      </w:numPr>
      <w:spacing w:before="140" w:after="280" w:line="276" w:lineRule="auto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aliases w:val="F9 Heading 2,F9,Overskrift2,overskrift2"/>
    <w:basedOn w:val="Standard"/>
    <w:next w:val="Standard"/>
    <w:link w:val="berschrift2Zchn"/>
    <w:rsid w:val="00822B7D"/>
    <w:pPr>
      <w:keepNext/>
      <w:numPr>
        <w:ilvl w:val="1"/>
        <w:numId w:val="12"/>
      </w:numPr>
      <w:spacing w:before="140" w:after="280" w:line="276" w:lineRule="auto"/>
      <w:ind w:left="578" w:hanging="578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aliases w:val="F10 Heading 3,F10,Overskrift3,overskrift3"/>
    <w:basedOn w:val="Standard"/>
    <w:next w:val="Standard"/>
    <w:link w:val="berschrift3Zchn"/>
    <w:rsid w:val="00822B7D"/>
    <w:pPr>
      <w:keepNext/>
      <w:numPr>
        <w:ilvl w:val="2"/>
        <w:numId w:val="12"/>
      </w:numPr>
      <w:spacing w:before="140" w:after="280" w:line="276" w:lineRule="auto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aliases w:val="Overskrift4"/>
    <w:basedOn w:val="berschrift3NEU"/>
    <w:next w:val="Standard"/>
    <w:link w:val="berschrift4Zchn"/>
    <w:rsid w:val="00A86338"/>
    <w:pPr>
      <w:numPr>
        <w:ilvl w:val="3"/>
      </w:numPr>
      <w:ind w:left="709" w:hanging="709"/>
      <w:outlineLvl w:val="3"/>
    </w:pPr>
    <w:rPr>
      <w:rFonts w:asciiTheme="minorHAnsi" w:hAnsiTheme="minorHAnsi"/>
      <w:bCs w:val="0"/>
      <w:szCs w:val="28"/>
    </w:rPr>
  </w:style>
  <w:style w:type="paragraph" w:styleId="berschrift5">
    <w:name w:val="heading 5"/>
    <w:aliases w:val="Overskrift5"/>
    <w:basedOn w:val="Standard"/>
    <w:next w:val="Standard"/>
    <w:link w:val="berschrift5Zchn"/>
    <w:rsid w:val="00B573BE"/>
    <w:pPr>
      <w:numPr>
        <w:ilvl w:val="4"/>
        <w:numId w:val="12"/>
      </w:numPr>
      <w:spacing w:before="140" w:after="280" w:line="276" w:lineRule="auto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rsid w:val="009001E5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aliases w:val="Überschrift 7 CC Neu"/>
    <w:basedOn w:val="berschrift6CCNeu"/>
    <w:next w:val="Standard"/>
    <w:link w:val="berschrift7Zchn"/>
    <w:rsid w:val="00EF656E"/>
    <w:pPr>
      <w:numPr>
        <w:ilvl w:val="6"/>
      </w:numPr>
      <w:outlineLvl w:val="6"/>
    </w:pPr>
    <w:rPr>
      <w:rFonts w:ascii="Calibri" w:hAnsi="Calibri"/>
      <w:szCs w:val="24"/>
    </w:rPr>
  </w:style>
  <w:style w:type="paragraph" w:styleId="berschrift8">
    <w:name w:val="heading 8"/>
    <w:basedOn w:val="Standard"/>
    <w:next w:val="Standard"/>
    <w:link w:val="berschrift8Zchn"/>
    <w:rsid w:val="009001E5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rsid w:val="009001E5"/>
    <w:pPr>
      <w:numPr>
        <w:ilvl w:val="8"/>
        <w:numId w:val="12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  <w:rsid w:val="00D257FF"/>
  </w:style>
  <w:style w:type="character" w:styleId="Hyperlink">
    <w:name w:val="Hyperlink"/>
    <w:basedOn w:val="Absatz-Standardschriftart"/>
    <w:uiPriority w:val="99"/>
    <w:rsid w:val="00BA6BC4"/>
    <w:rPr>
      <w:color w:val="auto"/>
      <w:u w:val="single"/>
    </w:rPr>
  </w:style>
  <w:style w:type="paragraph" w:customStyle="1" w:styleId="ccTabellenText">
    <w:name w:val="cc Tabellen Text"/>
    <w:basedOn w:val="ccTextvorlage"/>
    <w:link w:val="ccTabellenTextZchn"/>
    <w:qFormat/>
    <w:rsid w:val="00D16FC6"/>
    <w:pPr>
      <w:jc w:val="left"/>
    </w:pPr>
  </w:style>
  <w:style w:type="table" w:styleId="Tabellenraster">
    <w:name w:val="Table Grid"/>
    <w:basedOn w:val="NormaleTabelle"/>
    <w:rsid w:val="00941BB3"/>
    <w:rPr>
      <w:rFonts w:ascii="Calibri" w:hAnsi="Calibri"/>
      <w:sz w:val="22"/>
    </w:rPr>
    <w:tblPr>
      <w:tblStyleCol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BFBFBF" w:themeFill="accent2"/>
      <w:vAlign w:val="center"/>
    </w:tcPr>
    <w:tblStylePr w:type="firstRow">
      <w:rPr>
        <w:b/>
      </w:rPr>
      <w:tblPr/>
      <w:tcPr>
        <w:shd w:val="clear" w:color="auto" w:fill="04276E" w:themeFill="accent5"/>
      </w:tcPr>
    </w:tblStylePr>
    <w:tblStylePr w:type="lastRow">
      <w:rPr>
        <w:b/>
      </w:rPr>
    </w:tblStylePr>
    <w:tblStylePr w:type="band1Vert">
      <w:tblPr/>
      <w:tcPr>
        <w:shd w:val="clear" w:color="auto" w:fill="BFBFBF" w:themeFill="accent2"/>
      </w:tcPr>
    </w:tblStylePr>
    <w:tblStylePr w:type="band2Vert">
      <w:tblPr/>
      <w:tcPr>
        <w:shd w:val="clear" w:color="auto" w:fill="C4DCF1" w:themeFill="accent4"/>
      </w:tcPr>
    </w:tblStylePr>
  </w:style>
  <w:style w:type="paragraph" w:customStyle="1" w:styleId="HeadingSpecial">
    <w:name w:val="Heading Special"/>
    <w:basedOn w:val="berschrift1"/>
    <w:rsid w:val="006F753F"/>
    <w:pPr>
      <w:pageBreakBefore w:val="0"/>
      <w:numPr>
        <w:numId w:val="0"/>
      </w:numPr>
    </w:pPr>
  </w:style>
  <w:style w:type="paragraph" w:styleId="Textkrper">
    <w:name w:val="Body Text"/>
    <w:aliases w:val="Textkörper Char"/>
    <w:basedOn w:val="Standard"/>
    <w:link w:val="TextkrperZchn"/>
    <w:rsid w:val="0020463E"/>
    <w:pPr>
      <w:spacing w:before="120"/>
    </w:pPr>
  </w:style>
  <w:style w:type="paragraph" w:styleId="Aufzhlungszeichen">
    <w:name w:val="List Bullet"/>
    <w:aliases w:val="F4"/>
    <w:basedOn w:val="Standard"/>
    <w:link w:val="AufzhlungszeichenZchn"/>
    <w:rsid w:val="0000574B"/>
    <w:pPr>
      <w:numPr>
        <w:numId w:val="1"/>
      </w:numPr>
      <w:spacing w:before="120"/>
    </w:pPr>
  </w:style>
  <w:style w:type="character" w:customStyle="1" w:styleId="berschrift2Zchn">
    <w:name w:val="Überschrift 2 Zchn"/>
    <w:aliases w:val="F9 Heading 2 Zchn,F9 Zchn,Overskrift2 Zchn,overskrift2 Zchn"/>
    <w:basedOn w:val="Absatz-Standardschriftart"/>
    <w:link w:val="berschrift2"/>
    <w:rsid w:val="00822B7D"/>
    <w:rPr>
      <w:rFonts w:ascii="Calibri" w:hAnsi="Calibri" w:cs="Arial"/>
      <w:b/>
      <w:bCs/>
      <w:iCs/>
      <w:sz w:val="22"/>
      <w:szCs w:val="28"/>
      <w:lang w:eastAsia="en-US"/>
    </w:rPr>
  </w:style>
  <w:style w:type="paragraph" w:styleId="Textkrper2">
    <w:name w:val="Body Text 2"/>
    <w:basedOn w:val="Standard"/>
    <w:link w:val="Textkrper2Zchn"/>
    <w:rsid w:val="00837AD7"/>
    <w:pPr>
      <w:spacing w:before="120"/>
      <w:ind w:left="432"/>
    </w:pPr>
  </w:style>
  <w:style w:type="paragraph" w:styleId="Abbildungsverzeichnis">
    <w:name w:val="table of figures"/>
    <w:basedOn w:val="Standard"/>
    <w:next w:val="Standard"/>
    <w:semiHidden/>
    <w:rsid w:val="00ED3919"/>
    <w:pPr>
      <w:spacing w:before="120"/>
    </w:pPr>
    <w:rPr>
      <w:b/>
    </w:rPr>
  </w:style>
  <w:style w:type="paragraph" w:styleId="Fuzeile">
    <w:name w:val="footer"/>
    <w:aliases w:val="CC Fußzeile,Alt+F"/>
    <w:basedOn w:val="Standard"/>
    <w:link w:val="FuzeileZchn"/>
    <w:uiPriority w:val="99"/>
    <w:rsid w:val="00C8432B"/>
    <w:pPr>
      <w:tabs>
        <w:tab w:val="center" w:pos="4320"/>
        <w:tab w:val="right" w:pos="8640"/>
      </w:tabs>
      <w:jc w:val="center"/>
    </w:pPr>
    <w:rPr>
      <w:rFonts w:asciiTheme="minorHAnsi" w:hAnsiTheme="minorHAnsi"/>
      <w:b/>
      <w:noProof/>
      <w:color w:val="808080" w:themeColor="background1" w:themeShade="80"/>
      <w:sz w:val="16"/>
      <w:szCs w:val="16"/>
    </w:rPr>
  </w:style>
  <w:style w:type="paragraph" w:styleId="Titel">
    <w:name w:val="Title"/>
    <w:basedOn w:val="Standard"/>
    <w:link w:val="TitelZchn"/>
    <w:rsid w:val="0054636B"/>
    <w:pPr>
      <w:spacing w:before="0" w:after="60" w:line="240" w:lineRule="auto"/>
      <w:outlineLvl w:val="0"/>
    </w:pPr>
    <w:rPr>
      <w:color w:val="04276E"/>
      <w:kern w:val="28"/>
      <w:sz w:val="52"/>
    </w:rPr>
  </w:style>
  <w:style w:type="paragraph" w:customStyle="1" w:styleId="BodyChar">
    <w:name w:val="Body Char"/>
    <w:link w:val="BodyCharChar1"/>
    <w:rsid w:val="00BE40AD"/>
    <w:pPr>
      <w:widowControl w:val="0"/>
      <w:tabs>
        <w:tab w:val="left" w:pos="1560"/>
      </w:tabs>
      <w:spacing w:before="120" w:after="120"/>
    </w:pPr>
    <w:rPr>
      <w:rFonts w:ascii="Arial" w:hAnsi="Arial"/>
      <w:lang w:val="en-US" w:eastAsia="en-US"/>
    </w:rPr>
  </w:style>
  <w:style w:type="character" w:customStyle="1" w:styleId="BodyCharChar1">
    <w:name w:val="Body Char Char1"/>
    <w:basedOn w:val="Absatz-Standardschriftart"/>
    <w:link w:val="BodyChar"/>
    <w:rsid w:val="00BE40AD"/>
    <w:rPr>
      <w:rFonts w:ascii="Arial" w:hAnsi="Arial"/>
      <w:lang w:val="en-US" w:eastAsia="en-US" w:bidi="ar-SA"/>
    </w:rPr>
  </w:style>
  <w:style w:type="paragraph" w:customStyle="1" w:styleId="PreparedBy">
    <w:name w:val="PreparedBy"/>
    <w:basedOn w:val="Textkrper"/>
    <w:rsid w:val="00BE40AD"/>
    <w:pPr>
      <w:spacing w:before="0" w:after="0"/>
    </w:pPr>
  </w:style>
  <w:style w:type="paragraph" w:styleId="Verzeichnis1">
    <w:name w:val="toc 1"/>
    <w:aliases w:val="CC Verzeichnis 1"/>
    <w:basedOn w:val="Standard"/>
    <w:next w:val="Standard"/>
    <w:autoRedefine/>
    <w:uiPriority w:val="39"/>
    <w:rsid w:val="00582B9C"/>
    <w:pPr>
      <w:tabs>
        <w:tab w:val="left" w:pos="400"/>
        <w:tab w:val="right" w:leader="dot" w:pos="9095"/>
      </w:tabs>
      <w:spacing w:before="0" w:after="200" w:line="276" w:lineRule="auto"/>
    </w:pPr>
    <w:rPr>
      <w:rFonts w:cs="Arial"/>
      <w:b/>
      <w:bCs/>
      <w:noProof/>
      <w:szCs w:val="18"/>
    </w:rPr>
  </w:style>
  <w:style w:type="paragraph" w:styleId="Verzeichnis2">
    <w:name w:val="toc 2"/>
    <w:aliases w:val="CC Verzeichnis 2"/>
    <w:basedOn w:val="Standard"/>
    <w:next w:val="Standard"/>
    <w:autoRedefine/>
    <w:uiPriority w:val="39"/>
    <w:rsid w:val="000F30ED"/>
    <w:pPr>
      <w:tabs>
        <w:tab w:val="left" w:pos="600"/>
        <w:tab w:val="right" w:leader="dot" w:pos="9095"/>
      </w:tabs>
      <w:spacing w:before="0" w:after="200" w:line="276" w:lineRule="auto"/>
    </w:pPr>
    <w:rPr>
      <w:rFonts w:cs="Arial"/>
      <w:noProof/>
      <w:szCs w:val="18"/>
    </w:rPr>
  </w:style>
  <w:style w:type="paragraph" w:styleId="Verzeichnis3">
    <w:name w:val="toc 3"/>
    <w:aliases w:val="CC Verzeichnis 3"/>
    <w:basedOn w:val="Verzeichnis2"/>
    <w:next w:val="Standard"/>
    <w:autoRedefine/>
    <w:uiPriority w:val="39"/>
    <w:rsid w:val="009119C5"/>
    <w:pPr>
      <w:tabs>
        <w:tab w:val="left" w:pos="1200"/>
      </w:tabs>
      <w:ind w:left="600"/>
    </w:pPr>
    <w:rPr>
      <w:rFonts w:asciiTheme="minorHAnsi" w:hAnsiTheme="minorHAnsi"/>
      <w:iCs/>
    </w:rPr>
  </w:style>
  <w:style w:type="paragraph" w:styleId="Verzeichnis4">
    <w:name w:val="toc 4"/>
    <w:aliases w:val="CC Verzeichnis 4"/>
    <w:basedOn w:val="Verzeichnis3"/>
    <w:next w:val="Standard"/>
    <w:autoRedefine/>
    <w:uiPriority w:val="39"/>
    <w:rsid w:val="0026065A"/>
    <w:pPr>
      <w:tabs>
        <w:tab w:val="left" w:pos="1400"/>
      </w:tabs>
    </w:pPr>
  </w:style>
  <w:style w:type="paragraph" w:styleId="Verzeichnis5">
    <w:name w:val="toc 5"/>
    <w:aliases w:val="CC Verzeichnis 5"/>
    <w:basedOn w:val="Verzeichnis4"/>
    <w:next w:val="Standard"/>
    <w:autoRedefine/>
    <w:uiPriority w:val="39"/>
    <w:rsid w:val="0026065A"/>
    <w:pPr>
      <w:ind w:left="800"/>
    </w:pPr>
  </w:style>
  <w:style w:type="paragraph" w:styleId="Verzeichnis6">
    <w:name w:val="toc 6"/>
    <w:basedOn w:val="Standard"/>
    <w:next w:val="Standard"/>
    <w:autoRedefine/>
    <w:uiPriority w:val="39"/>
    <w:rsid w:val="00BE40AD"/>
    <w:pPr>
      <w:ind w:left="10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uiPriority w:val="39"/>
    <w:rsid w:val="00BE40AD"/>
    <w:pPr>
      <w:ind w:left="120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uiPriority w:val="39"/>
    <w:rsid w:val="00BE40AD"/>
    <w:pPr>
      <w:ind w:left="140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uiPriority w:val="39"/>
    <w:rsid w:val="00BE40AD"/>
    <w:pPr>
      <w:ind w:left="1600"/>
    </w:pPr>
    <w:rPr>
      <w:rFonts w:ascii="Times New Roman" w:hAnsi="Times New Roman"/>
      <w:szCs w:val="18"/>
    </w:rPr>
  </w:style>
  <w:style w:type="paragraph" w:styleId="Beschriftung">
    <w:name w:val="caption"/>
    <w:basedOn w:val="Standard"/>
    <w:next w:val="Standard"/>
    <w:rsid w:val="00622792"/>
    <w:pPr>
      <w:spacing w:after="240"/>
      <w:jc w:val="center"/>
    </w:pPr>
    <w:rPr>
      <w:b/>
      <w:bCs/>
      <w:i/>
      <w:sz w:val="16"/>
    </w:rPr>
  </w:style>
  <w:style w:type="paragraph" w:customStyle="1" w:styleId="HeadingSpecialTOC">
    <w:name w:val="Heading Special TOC"/>
    <w:basedOn w:val="HeadingSpecial"/>
    <w:rsid w:val="00D354C0"/>
  </w:style>
  <w:style w:type="paragraph" w:styleId="Textkrper-Zeileneinzug">
    <w:name w:val="Body Text Indent"/>
    <w:basedOn w:val="Standard"/>
    <w:link w:val="Textkrper-ZeileneinzugZchn"/>
    <w:rsid w:val="00AA0525"/>
    <w:pPr>
      <w:ind w:left="360"/>
    </w:pPr>
  </w:style>
  <w:style w:type="paragraph" w:styleId="Listennummer">
    <w:name w:val="List Number"/>
    <w:basedOn w:val="Standard"/>
    <w:rsid w:val="00AA0525"/>
    <w:pPr>
      <w:numPr>
        <w:numId w:val="2"/>
      </w:numPr>
    </w:pPr>
  </w:style>
  <w:style w:type="paragraph" w:styleId="Kopfzeile">
    <w:name w:val="header"/>
    <w:aliases w:val="CC Kopfzeile,h,Alt+H"/>
    <w:basedOn w:val="Standard"/>
    <w:link w:val="KopfzeileZchn"/>
    <w:rsid w:val="00C8432B"/>
    <w:pPr>
      <w:tabs>
        <w:tab w:val="center" w:pos="4320"/>
        <w:tab w:val="right" w:pos="8640"/>
      </w:tabs>
      <w:spacing w:before="0" w:after="200" w:line="276" w:lineRule="auto"/>
    </w:pPr>
    <w:rPr>
      <w:caps/>
    </w:rPr>
  </w:style>
  <w:style w:type="paragraph" w:customStyle="1" w:styleId="FooterTop">
    <w:name w:val="FooterTop"/>
    <w:basedOn w:val="Fuzeile"/>
    <w:rsid w:val="00072C5B"/>
    <w:pPr>
      <w:pBdr>
        <w:top w:val="single" w:sz="24" w:space="1" w:color="003366"/>
      </w:pBdr>
      <w:tabs>
        <w:tab w:val="clear" w:pos="4320"/>
        <w:tab w:val="clear" w:pos="8640"/>
        <w:tab w:val="left" w:pos="6804"/>
        <w:tab w:val="right" w:pos="8505"/>
      </w:tabs>
    </w:pPr>
    <w:rPr>
      <w:snapToGrid w:val="0"/>
      <w:sz w:val="15"/>
      <w:lang w:eastAsia="da-DK"/>
    </w:rPr>
  </w:style>
  <w:style w:type="paragraph" w:customStyle="1" w:styleId="Appendix">
    <w:name w:val="Appendix"/>
    <w:basedOn w:val="berschrift1"/>
    <w:rsid w:val="00797816"/>
    <w:pPr>
      <w:numPr>
        <w:numId w:val="3"/>
      </w:numPr>
    </w:pPr>
  </w:style>
  <w:style w:type="paragraph" w:styleId="Dokumentstruktur">
    <w:name w:val="Document Map"/>
    <w:basedOn w:val="Standard"/>
    <w:link w:val="DokumentstrukturZchn"/>
    <w:semiHidden/>
    <w:rsid w:val="00721ACA"/>
    <w:pPr>
      <w:shd w:val="clear" w:color="auto" w:fill="000080"/>
    </w:pPr>
    <w:rPr>
      <w:rFonts w:ascii="Tahoma" w:hAnsi="Tahoma" w:cs="Tahoma"/>
    </w:rPr>
  </w:style>
  <w:style w:type="paragraph" w:customStyle="1" w:styleId="Style3">
    <w:name w:val="Style3"/>
    <w:basedOn w:val="Standard"/>
    <w:link w:val="Style3Char"/>
    <w:rsid w:val="00DA132A"/>
    <w:pPr>
      <w:numPr>
        <w:ilvl w:val="1"/>
        <w:numId w:val="3"/>
      </w:numPr>
    </w:pPr>
    <w:rPr>
      <w:b/>
    </w:rPr>
  </w:style>
  <w:style w:type="paragraph" w:customStyle="1" w:styleId="Style1">
    <w:name w:val="Style1"/>
    <w:basedOn w:val="Verzeichnis1"/>
    <w:rsid w:val="005C5AD1"/>
    <w:rPr>
      <w:b w:val="0"/>
    </w:rPr>
  </w:style>
  <w:style w:type="paragraph" w:customStyle="1" w:styleId="Style2">
    <w:name w:val="Style2"/>
    <w:basedOn w:val="Abbildungsverzeichnis"/>
    <w:rsid w:val="005C5AD1"/>
    <w:rPr>
      <w:rFonts w:cs="Arial"/>
      <w:b w:val="0"/>
      <w:noProof/>
      <w:szCs w:val="18"/>
    </w:rPr>
  </w:style>
  <w:style w:type="paragraph" w:customStyle="1" w:styleId="TableCellTitle">
    <w:name w:val="Table Cell Title"/>
    <w:basedOn w:val="Standard"/>
    <w:rsid w:val="0037615B"/>
    <w:pPr>
      <w:spacing w:before="120" w:line="220" w:lineRule="atLeast"/>
      <w:jc w:val="center"/>
    </w:pPr>
    <w:rPr>
      <w:b/>
      <w:spacing w:val="-5"/>
      <w:sz w:val="20"/>
      <w:szCs w:val="22"/>
    </w:rPr>
  </w:style>
  <w:style w:type="paragraph" w:customStyle="1" w:styleId="TableCell">
    <w:name w:val="Table Cell"/>
    <w:basedOn w:val="Standard"/>
    <w:rsid w:val="0037615B"/>
    <w:pPr>
      <w:spacing w:after="60" w:line="220" w:lineRule="atLeast"/>
    </w:pPr>
    <w:rPr>
      <w:spacing w:val="-5"/>
      <w:sz w:val="20"/>
      <w:szCs w:val="22"/>
    </w:rPr>
  </w:style>
  <w:style w:type="paragraph" w:styleId="Sprechblasentext">
    <w:name w:val="Balloon Text"/>
    <w:basedOn w:val="Standard"/>
    <w:link w:val="SprechblasentextZchn"/>
    <w:semiHidden/>
    <w:rsid w:val="0037615B"/>
    <w:rPr>
      <w:rFonts w:ascii="Tahoma" w:hAnsi="Tahoma" w:cs="Tahoma"/>
      <w:sz w:val="16"/>
      <w:szCs w:val="16"/>
    </w:rPr>
  </w:style>
  <w:style w:type="paragraph" w:styleId="Listennummer2">
    <w:name w:val="List Number 2"/>
    <w:basedOn w:val="Standard"/>
    <w:rsid w:val="0037615B"/>
    <w:pPr>
      <w:tabs>
        <w:tab w:val="num" w:pos="720"/>
      </w:tabs>
      <w:ind w:left="2160" w:hanging="360"/>
    </w:pPr>
    <w:rPr>
      <w:rFonts w:ascii="Minion Pro" w:hAnsi="Minion Pro"/>
      <w:sz w:val="20"/>
    </w:rPr>
  </w:style>
  <w:style w:type="paragraph" w:customStyle="1" w:styleId="Char2CharCharChar">
    <w:name w:val="Char2 Char Char Char"/>
    <w:basedOn w:val="Standard"/>
    <w:rsid w:val="0037615B"/>
    <w:pPr>
      <w:spacing w:after="160" w:line="240" w:lineRule="exact"/>
    </w:pPr>
    <w:rPr>
      <w:rFonts w:ascii="Verdana" w:hAnsi="Verdana" w:cs="Arial"/>
    </w:rPr>
  </w:style>
  <w:style w:type="paragraph" w:customStyle="1" w:styleId="Char1CharCharCharCharCharChar">
    <w:name w:val="Char1 Char Char Char Char Char Char"/>
    <w:basedOn w:val="Standard"/>
    <w:rsid w:val="0037615B"/>
    <w:pPr>
      <w:spacing w:after="160" w:line="240" w:lineRule="exact"/>
    </w:pPr>
    <w:rPr>
      <w:rFonts w:ascii="Verdana" w:hAnsi="Verdana" w:cs="Arial"/>
    </w:rPr>
  </w:style>
  <w:style w:type="paragraph" w:customStyle="1" w:styleId="Bullet1">
    <w:name w:val="Bullet 1"/>
    <w:basedOn w:val="Standard"/>
    <w:autoRedefine/>
    <w:rsid w:val="0037615B"/>
    <w:pPr>
      <w:numPr>
        <w:numId w:val="4"/>
      </w:numPr>
      <w:tabs>
        <w:tab w:val="left" w:pos="426"/>
      </w:tabs>
    </w:pPr>
    <w:rPr>
      <w:lang w:val="da-DK"/>
    </w:rPr>
  </w:style>
  <w:style w:type="paragraph" w:customStyle="1" w:styleId="NormalIndent-F3">
    <w:name w:val="Normal Indent - F3"/>
    <w:basedOn w:val="Standard"/>
    <w:rsid w:val="0037615B"/>
    <w:pPr>
      <w:spacing w:after="200"/>
      <w:ind w:left="851"/>
    </w:pPr>
    <w:rPr>
      <w:rFonts w:ascii="Frutiger 55 Roman" w:hAnsi="Frutiger 55 Roman"/>
      <w:sz w:val="20"/>
      <w:lang w:val="da-DK"/>
    </w:rPr>
  </w:style>
  <w:style w:type="character" w:styleId="BesuchterLink">
    <w:name w:val="FollowedHyperlink"/>
    <w:basedOn w:val="Absatz-Standardschriftart"/>
    <w:rsid w:val="0037615B"/>
    <w:rPr>
      <w:color w:val="800080"/>
      <w:u w:val="single"/>
    </w:rPr>
  </w:style>
  <w:style w:type="paragraph" w:styleId="Textkrper3">
    <w:name w:val="Body Text 3"/>
    <w:basedOn w:val="Standard"/>
    <w:link w:val="Textkrper3Zchn"/>
    <w:rsid w:val="0037615B"/>
    <w:rPr>
      <w:sz w:val="16"/>
      <w:szCs w:val="16"/>
    </w:rPr>
  </w:style>
  <w:style w:type="character" w:customStyle="1" w:styleId="TextkrperZchn">
    <w:name w:val="Textkörper Zchn"/>
    <w:aliases w:val="Textkörper Char Zchn"/>
    <w:basedOn w:val="Absatz-Standardschriftart"/>
    <w:link w:val="Textkrper"/>
    <w:rsid w:val="0037615B"/>
    <w:rPr>
      <w:rFonts w:ascii="Arial" w:hAnsi="Arial"/>
      <w:sz w:val="18"/>
      <w:lang w:val="en-US" w:eastAsia="en-US" w:bidi="ar-SA"/>
    </w:rPr>
  </w:style>
  <w:style w:type="character" w:customStyle="1" w:styleId="Style3Char">
    <w:name w:val="Style3 Char"/>
    <w:basedOn w:val="Absatz-Standardschriftart"/>
    <w:link w:val="Style3"/>
    <w:rsid w:val="0037615B"/>
    <w:rPr>
      <w:rFonts w:ascii="Calibri" w:hAnsi="Calibri"/>
      <w:b/>
      <w:sz w:val="22"/>
      <w:lang w:eastAsia="en-US"/>
    </w:rPr>
  </w:style>
  <w:style w:type="paragraph" w:customStyle="1" w:styleId="StyleHeading4Arial10pt">
    <w:name w:val="Style Heading 4 + Arial 10 pt"/>
    <w:basedOn w:val="berschrift4"/>
    <w:rsid w:val="004E2216"/>
    <w:rPr>
      <w:rFonts w:ascii="Arial" w:hAnsi="Arial"/>
      <w:sz w:val="18"/>
    </w:rPr>
  </w:style>
  <w:style w:type="character" w:styleId="Kommentarzeichen">
    <w:name w:val="annotation reference"/>
    <w:basedOn w:val="Absatz-Standardschriftart"/>
    <w:semiHidden/>
    <w:rsid w:val="008A6BAE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8A6BAE"/>
    <w:rPr>
      <w:sz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8A6BAE"/>
    <w:rPr>
      <w:b/>
      <w:bCs/>
    </w:rPr>
  </w:style>
  <w:style w:type="paragraph" w:customStyle="1" w:styleId="Bullet3">
    <w:name w:val="Bullet 3"/>
    <w:basedOn w:val="Standard"/>
    <w:rsid w:val="00FA5E86"/>
    <w:pPr>
      <w:numPr>
        <w:numId w:val="5"/>
      </w:numPr>
      <w:tabs>
        <w:tab w:val="clear" w:pos="1636"/>
        <w:tab w:val="num" w:pos="1276"/>
      </w:tabs>
      <w:ind w:hanging="425"/>
    </w:pPr>
    <w:rPr>
      <w:rFonts w:ascii="Frutiger 55 Roman" w:hAnsi="Frutiger 55 Roman"/>
      <w:sz w:val="20"/>
      <w:lang w:val="en-GB"/>
    </w:rPr>
  </w:style>
  <w:style w:type="paragraph" w:customStyle="1" w:styleId="StandardFett">
    <w:name w:val="Standard + Fett"/>
    <w:basedOn w:val="berschrift3"/>
    <w:rsid w:val="00FA6D16"/>
    <w:pPr>
      <w:numPr>
        <w:ilvl w:val="0"/>
        <w:numId w:val="0"/>
      </w:numPr>
      <w:spacing w:before="0" w:after="0"/>
      <w:ind w:left="5"/>
    </w:pPr>
  </w:style>
  <w:style w:type="paragraph" w:customStyle="1" w:styleId="Standard125cm">
    <w:name w:val="Standard 1.25 cm"/>
    <w:basedOn w:val="Standard"/>
    <w:link w:val="Standard125cmZchn"/>
    <w:rsid w:val="006B542A"/>
    <w:pPr>
      <w:tabs>
        <w:tab w:val="num" w:pos="709"/>
      </w:tabs>
      <w:spacing w:after="240"/>
      <w:ind w:left="709" w:hanging="709"/>
      <w:jc w:val="both"/>
    </w:pPr>
  </w:style>
  <w:style w:type="character" w:customStyle="1" w:styleId="Standard125cmZchn">
    <w:name w:val="Standard 1.25 cm Zchn"/>
    <w:basedOn w:val="Absatz-Standardschriftart"/>
    <w:link w:val="Standard125cm"/>
    <w:locked/>
    <w:rsid w:val="006B542A"/>
    <w:rPr>
      <w:rFonts w:ascii="Arial" w:hAnsi="Arial"/>
      <w:sz w:val="2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423F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customStyle="1" w:styleId="Char2CharCharChar1">
    <w:name w:val="Char2 Char Char Char1"/>
    <w:basedOn w:val="Standard"/>
    <w:rsid w:val="002B3D2E"/>
    <w:pPr>
      <w:spacing w:after="160" w:line="240" w:lineRule="exact"/>
    </w:pPr>
    <w:rPr>
      <w:rFonts w:ascii="Verdana" w:hAnsi="Verdana" w:cs="Arial"/>
    </w:rPr>
  </w:style>
  <w:style w:type="paragraph" w:customStyle="1" w:styleId="Char1CharCharCharCharCharChar1">
    <w:name w:val="Char1 Char Char Char Char Char Char1"/>
    <w:basedOn w:val="Standard"/>
    <w:rsid w:val="002B3D2E"/>
    <w:pPr>
      <w:spacing w:after="160" w:line="240" w:lineRule="exact"/>
    </w:pPr>
    <w:rPr>
      <w:rFonts w:ascii="Verdana" w:hAnsi="Verdana" w:cs="Arial"/>
    </w:rPr>
  </w:style>
  <w:style w:type="paragraph" w:styleId="Listenabsatz">
    <w:name w:val="List Paragraph"/>
    <w:basedOn w:val="Standard"/>
    <w:link w:val="ListenabsatzZchn"/>
    <w:uiPriority w:val="34"/>
    <w:rsid w:val="0036354B"/>
    <w:pPr>
      <w:ind w:left="720"/>
      <w:contextualSpacing/>
    </w:pPr>
  </w:style>
  <w:style w:type="character" w:customStyle="1" w:styleId="KopfzeileZchn">
    <w:name w:val="Kopfzeile Zchn"/>
    <w:aliases w:val="CC Kopfzeile Zchn,h Zchn,Alt+H Zchn"/>
    <w:basedOn w:val="Absatz-Standardschriftart"/>
    <w:link w:val="Kopfzeile"/>
    <w:rsid w:val="00C8432B"/>
    <w:rPr>
      <w:rFonts w:ascii="Calibri" w:hAnsi="Calibri"/>
      <w:caps/>
      <w:sz w:val="22"/>
      <w:lang w:val="en-US" w:eastAsia="en-US"/>
    </w:rPr>
  </w:style>
  <w:style w:type="character" w:customStyle="1" w:styleId="FuzeileZchn">
    <w:name w:val="Fußzeile Zchn"/>
    <w:aliases w:val="CC Fußzeile Zchn,Alt+F Zchn"/>
    <w:basedOn w:val="Absatz-Standardschriftart"/>
    <w:link w:val="Fuzeile"/>
    <w:uiPriority w:val="99"/>
    <w:rsid w:val="00C8432B"/>
    <w:rPr>
      <w:rFonts w:asciiTheme="minorHAnsi" w:hAnsiTheme="minorHAnsi"/>
      <w:b/>
      <w:noProof/>
      <w:color w:val="808080" w:themeColor="background1" w:themeShade="80"/>
      <w:sz w:val="16"/>
      <w:szCs w:val="16"/>
      <w:lang w:eastAsia="en-US"/>
    </w:rPr>
  </w:style>
  <w:style w:type="character" w:customStyle="1" w:styleId="TitelZchn">
    <w:name w:val="Titel Zchn"/>
    <w:basedOn w:val="Absatz-Standardschriftart"/>
    <w:link w:val="Titel"/>
    <w:rsid w:val="0054636B"/>
    <w:rPr>
      <w:rFonts w:ascii="Calibri" w:hAnsi="Calibri"/>
      <w:color w:val="04276E"/>
      <w:kern w:val="28"/>
      <w:sz w:val="52"/>
      <w:lang w:val="en-US" w:eastAsia="en-US"/>
    </w:rPr>
  </w:style>
  <w:style w:type="paragraph" w:customStyle="1" w:styleId="PreparedBy0">
    <w:name w:val="Prepared By"/>
    <w:basedOn w:val="Standard"/>
    <w:rsid w:val="00DB166C"/>
    <w:pPr>
      <w:spacing w:after="60"/>
    </w:pPr>
    <w:rPr>
      <w:rFonts w:asciiTheme="minorHAnsi" w:eastAsiaTheme="minorHAnsi" w:hAnsiTheme="minorHAnsi" w:cstheme="minorBidi"/>
      <w:sz w:val="20"/>
      <w:szCs w:val="22"/>
    </w:rPr>
  </w:style>
  <w:style w:type="paragraph" w:styleId="Aufzhlungszeichen2">
    <w:name w:val="List Bullet 2"/>
    <w:aliases w:val="(1,25 cm)"/>
    <w:basedOn w:val="Standard"/>
    <w:rsid w:val="00CD1DAD"/>
    <w:pPr>
      <w:numPr>
        <w:numId w:val="7"/>
      </w:numPr>
      <w:tabs>
        <w:tab w:val="clear" w:pos="643"/>
      </w:tabs>
      <w:ind w:left="1418" w:hanging="709"/>
      <w:jc w:val="both"/>
    </w:pPr>
    <w:rPr>
      <w:szCs w:val="24"/>
    </w:rPr>
  </w:style>
  <w:style w:type="numbering" w:styleId="111111">
    <w:name w:val="Outline List 2"/>
    <w:basedOn w:val="KeineListe"/>
    <w:rsid w:val="00CD1DAD"/>
    <w:pPr>
      <w:numPr>
        <w:numId w:val="6"/>
      </w:numPr>
    </w:pPr>
  </w:style>
  <w:style w:type="paragraph" w:styleId="Textkrper-Einzug3">
    <w:name w:val="Body Text Indent 3"/>
    <w:basedOn w:val="Standard"/>
    <w:link w:val="Textkrper-Einzug3Zchn"/>
    <w:rsid w:val="00CD1DAD"/>
    <w:pPr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CD1DAD"/>
    <w:rPr>
      <w:rFonts w:ascii="Arial" w:hAnsi="Arial"/>
      <w:sz w:val="16"/>
      <w:szCs w:val="16"/>
      <w:lang w:val="en-US" w:eastAsia="en-US"/>
    </w:rPr>
  </w:style>
  <w:style w:type="paragraph" w:customStyle="1" w:styleId="RefNo">
    <w:name w:val="Ref No"/>
    <w:basedOn w:val="Standard"/>
    <w:rsid w:val="00CD1DAD"/>
    <w:pPr>
      <w:spacing w:after="60"/>
    </w:pPr>
    <w:rPr>
      <w:b/>
      <w:bCs/>
      <w:lang w:val="en-GB" w:eastAsia="da-DK"/>
    </w:rPr>
  </w:style>
  <w:style w:type="paragraph" w:customStyle="1" w:styleId="Listenabsatz1">
    <w:name w:val="Listenabsatz1"/>
    <w:basedOn w:val="Standard"/>
    <w:link w:val="Listenabsatz1Zchn"/>
    <w:rsid w:val="00E764CA"/>
    <w:pPr>
      <w:ind w:firstLine="709"/>
      <w:jc w:val="both"/>
    </w:pPr>
    <w:rPr>
      <w:rFonts w:eastAsia="Calibri"/>
      <w:szCs w:val="22"/>
      <w:lang w:val="en-GB"/>
    </w:rPr>
  </w:style>
  <w:style w:type="paragraph" w:customStyle="1" w:styleId="CharCharCharChar">
    <w:name w:val="Char Char Char Char"/>
    <w:basedOn w:val="Standard"/>
    <w:rsid w:val="00CD1DAD"/>
    <w:pPr>
      <w:widowControl w:val="0"/>
      <w:adjustRightInd w:val="0"/>
      <w:spacing w:after="160" w:line="240" w:lineRule="exact"/>
      <w:jc w:val="both"/>
      <w:textAlignment w:val="baseline"/>
    </w:pPr>
    <w:rPr>
      <w:rFonts w:ascii="Tahoma" w:hAnsi="Tahoma"/>
    </w:rPr>
  </w:style>
  <w:style w:type="paragraph" w:customStyle="1" w:styleId="NormIndryk">
    <w:name w:val="Norm.Indryk"/>
    <w:aliases w:val="F3"/>
    <w:basedOn w:val="Standard"/>
    <w:rsid w:val="00CD1DAD"/>
    <w:pPr>
      <w:spacing w:after="240"/>
      <w:ind w:left="851"/>
    </w:pPr>
    <w:rPr>
      <w:rFonts w:ascii="Frutiger 55 Roman" w:hAnsi="Frutiger 55 Roman"/>
      <w:lang w:val="da-DK"/>
    </w:rPr>
  </w:style>
  <w:style w:type="paragraph" w:styleId="Textkrper-Einzug2">
    <w:name w:val="Body Text Indent 2"/>
    <w:basedOn w:val="Standard"/>
    <w:link w:val="Textkrper-Einzug2Zchn"/>
    <w:rsid w:val="00CD1DAD"/>
    <w:pPr>
      <w:ind w:left="1170" w:hanging="810"/>
    </w:pPr>
    <w:rPr>
      <w:lang w:val="da-DK" w:eastAsia="da-DK"/>
    </w:rPr>
  </w:style>
  <w:style w:type="character" w:customStyle="1" w:styleId="Textkrper-Einzug2Zchn">
    <w:name w:val="Textkörper-Einzug 2 Zchn"/>
    <w:basedOn w:val="Absatz-Standardschriftart"/>
    <w:link w:val="Textkrper-Einzug2"/>
    <w:rsid w:val="00CD1DAD"/>
    <w:rPr>
      <w:rFonts w:ascii="Arial" w:hAnsi="Arial"/>
      <w:sz w:val="22"/>
      <w:lang w:val="da-DK" w:eastAsia="da-DK"/>
    </w:rPr>
  </w:style>
  <w:style w:type="paragraph" w:styleId="Blocktext">
    <w:name w:val="Block Text"/>
    <w:basedOn w:val="Standard"/>
    <w:rsid w:val="00CD1DAD"/>
    <w:pPr>
      <w:ind w:left="1872" w:right="-630"/>
      <w:jc w:val="both"/>
    </w:pPr>
    <w:rPr>
      <w:lang w:val="da-DK" w:eastAsia="da-DK"/>
    </w:rPr>
  </w:style>
  <w:style w:type="paragraph" w:styleId="Index4">
    <w:name w:val="index 4"/>
    <w:basedOn w:val="Standard"/>
    <w:next w:val="Standard"/>
    <w:autoRedefine/>
    <w:rsid w:val="00CD1DAD"/>
    <w:pPr>
      <w:ind w:left="880" w:hanging="220"/>
    </w:pPr>
    <w:rPr>
      <w:lang w:val="da-DK" w:eastAsia="da-DK"/>
    </w:rPr>
  </w:style>
  <w:style w:type="paragraph" w:styleId="Index1">
    <w:name w:val="index 1"/>
    <w:basedOn w:val="Standard"/>
    <w:next w:val="Standard"/>
    <w:autoRedefine/>
    <w:rsid w:val="00CD1DAD"/>
    <w:pPr>
      <w:ind w:left="220" w:hanging="220"/>
    </w:pPr>
    <w:rPr>
      <w:lang w:val="da-DK" w:eastAsia="da-DK"/>
    </w:rPr>
  </w:style>
  <w:style w:type="paragraph" w:styleId="Index2">
    <w:name w:val="index 2"/>
    <w:basedOn w:val="Standard"/>
    <w:next w:val="Standard"/>
    <w:autoRedefine/>
    <w:rsid w:val="00CD1DAD"/>
    <w:pPr>
      <w:ind w:left="440" w:hanging="220"/>
    </w:pPr>
    <w:rPr>
      <w:lang w:val="da-DK" w:eastAsia="da-DK"/>
    </w:rPr>
  </w:style>
  <w:style w:type="paragraph" w:styleId="Index3">
    <w:name w:val="index 3"/>
    <w:basedOn w:val="Standard"/>
    <w:next w:val="Standard"/>
    <w:autoRedefine/>
    <w:rsid w:val="00CD1DAD"/>
    <w:pPr>
      <w:ind w:left="660" w:hanging="220"/>
    </w:pPr>
    <w:rPr>
      <w:lang w:val="da-DK" w:eastAsia="da-DK"/>
    </w:rPr>
  </w:style>
  <w:style w:type="paragraph" w:styleId="Index5">
    <w:name w:val="index 5"/>
    <w:basedOn w:val="Standard"/>
    <w:next w:val="Standard"/>
    <w:autoRedefine/>
    <w:rsid w:val="00CD1DAD"/>
    <w:pPr>
      <w:ind w:left="1100" w:hanging="220"/>
    </w:pPr>
    <w:rPr>
      <w:lang w:val="da-DK" w:eastAsia="da-DK"/>
    </w:rPr>
  </w:style>
  <w:style w:type="paragraph" w:styleId="Index6">
    <w:name w:val="index 6"/>
    <w:basedOn w:val="Standard"/>
    <w:next w:val="Standard"/>
    <w:autoRedefine/>
    <w:rsid w:val="00CD1DAD"/>
    <w:pPr>
      <w:ind w:left="1320" w:hanging="220"/>
    </w:pPr>
    <w:rPr>
      <w:lang w:val="da-DK" w:eastAsia="da-DK"/>
    </w:rPr>
  </w:style>
  <w:style w:type="paragraph" w:styleId="Index7">
    <w:name w:val="index 7"/>
    <w:basedOn w:val="Standard"/>
    <w:next w:val="Standard"/>
    <w:autoRedefine/>
    <w:rsid w:val="00CD1DAD"/>
    <w:pPr>
      <w:ind w:left="1540" w:hanging="220"/>
    </w:pPr>
    <w:rPr>
      <w:lang w:val="da-DK" w:eastAsia="da-DK"/>
    </w:rPr>
  </w:style>
  <w:style w:type="paragraph" w:styleId="Index8">
    <w:name w:val="index 8"/>
    <w:basedOn w:val="Standard"/>
    <w:next w:val="Standard"/>
    <w:autoRedefine/>
    <w:rsid w:val="00CD1DAD"/>
    <w:pPr>
      <w:ind w:left="1760" w:hanging="220"/>
    </w:pPr>
    <w:rPr>
      <w:lang w:val="da-DK" w:eastAsia="da-DK"/>
    </w:rPr>
  </w:style>
  <w:style w:type="paragraph" w:styleId="Index9">
    <w:name w:val="index 9"/>
    <w:basedOn w:val="Standard"/>
    <w:next w:val="Standard"/>
    <w:autoRedefine/>
    <w:rsid w:val="00CD1DAD"/>
    <w:pPr>
      <w:ind w:left="1980" w:hanging="220"/>
    </w:pPr>
    <w:rPr>
      <w:lang w:val="da-DK" w:eastAsia="da-DK"/>
    </w:rPr>
  </w:style>
  <w:style w:type="paragraph" w:styleId="Indexberschrift">
    <w:name w:val="index heading"/>
    <w:basedOn w:val="Standard"/>
    <w:next w:val="Index1"/>
    <w:rsid w:val="00CD1DAD"/>
    <w:rPr>
      <w:lang w:val="da-DK" w:eastAsia="da-DK"/>
    </w:rPr>
  </w:style>
  <w:style w:type="paragraph" w:customStyle="1" w:styleId="HeaderTop">
    <w:name w:val="Header Top"/>
    <w:basedOn w:val="Kopfzeile"/>
    <w:rsid w:val="00CD1DAD"/>
    <w:pPr>
      <w:pBdr>
        <w:bottom w:val="single" w:sz="24" w:space="9" w:color="C0C0C0"/>
      </w:pBdr>
      <w:tabs>
        <w:tab w:val="left" w:pos="709"/>
      </w:tabs>
    </w:pPr>
    <w:rPr>
      <w:bCs/>
      <w:lang w:val="da-DK" w:eastAsia="da-DK"/>
    </w:rPr>
  </w:style>
  <w:style w:type="paragraph" w:styleId="Gruformel">
    <w:name w:val="Closing"/>
    <w:basedOn w:val="Standard"/>
    <w:link w:val="GruformelZchn"/>
    <w:rsid w:val="00CD1DAD"/>
    <w:pPr>
      <w:ind w:left="4252"/>
    </w:pPr>
    <w:rPr>
      <w:lang w:val="da-DK" w:eastAsia="da-DK"/>
    </w:rPr>
  </w:style>
  <w:style w:type="character" w:customStyle="1" w:styleId="GruformelZchn">
    <w:name w:val="Grußformel Zchn"/>
    <w:basedOn w:val="Absatz-Standardschriftart"/>
    <w:link w:val="Gruformel"/>
    <w:rsid w:val="00CD1DAD"/>
    <w:rPr>
      <w:rFonts w:ascii="Arial" w:hAnsi="Arial"/>
      <w:sz w:val="22"/>
      <w:lang w:val="da-DK" w:eastAsia="da-DK"/>
    </w:rPr>
  </w:style>
  <w:style w:type="paragraph" w:customStyle="1" w:styleId="afsenderadresse">
    <w:name w:val="afsenderadresse"/>
    <w:basedOn w:val="Standard"/>
    <w:rsid w:val="00CD1DAD"/>
    <w:pPr>
      <w:spacing w:after="200"/>
    </w:pPr>
    <w:rPr>
      <w:rFonts w:ascii="Frutiger 55 Roman" w:hAnsi="Frutiger 55 Roman"/>
      <w:b/>
      <w:lang w:val="da-DK"/>
    </w:rPr>
  </w:style>
  <w:style w:type="paragraph" w:customStyle="1" w:styleId="afsenderadresse2">
    <w:name w:val="afsenderadresse2"/>
    <w:basedOn w:val="afsenderadresse"/>
    <w:rsid w:val="00CD1DAD"/>
    <w:rPr>
      <w:b w:val="0"/>
    </w:rPr>
  </w:style>
  <w:style w:type="paragraph" w:customStyle="1" w:styleId="Normaltabel">
    <w:name w:val="Normal tabel"/>
    <w:aliases w:val="F2"/>
    <w:basedOn w:val="Standard"/>
    <w:rsid w:val="00CD1DAD"/>
    <w:pPr>
      <w:spacing w:before="120" w:after="60"/>
    </w:pPr>
    <w:rPr>
      <w:rFonts w:ascii="Frutiger 55 Roman" w:hAnsi="Frutiger 55 Roman"/>
      <w:lang w:val="da-DK"/>
    </w:rPr>
  </w:style>
  <w:style w:type="paragraph" w:customStyle="1" w:styleId="Titelbox">
    <w:name w:val="Titelbox"/>
    <w:rsid w:val="00CD1DAD"/>
    <w:rPr>
      <w:rFonts w:ascii="Arial" w:hAnsi="Arial"/>
      <w:sz w:val="60"/>
      <w:lang w:val="da-DK" w:eastAsia="da-DK"/>
    </w:rPr>
  </w:style>
  <w:style w:type="paragraph" w:customStyle="1" w:styleId="Tabletext">
    <w:name w:val="Tabletext"/>
    <w:basedOn w:val="Standard"/>
    <w:rsid w:val="00CD1DAD"/>
    <w:pPr>
      <w:spacing w:before="200"/>
    </w:pPr>
    <w:rPr>
      <w:rFonts w:ascii="Frutiger 55 Roman" w:hAnsi="Frutiger 55 Roman"/>
      <w:lang w:val="da-DK"/>
    </w:rPr>
  </w:style>
  <w:style w:type="paragraph" w:customStyle="1" w:styleId="Bullet2">
    <w:name w:val="Bullet 2"/>
    <w:basedOn w:val="Standard"/>
    <w:rsid w:val="00CD1DAD"/>
    <w:pPr>
      <w:numPr>
        <w:numId w:val="8"/>
      </w:numPr>
      <w:tabs>
        <w:tab w:val="clear" w:pos="1211"/>
        <w:tab w:val="num" w:pos="851"/>
      </w:tabs>
      <w:ind w:left="850" w:hanging="425"/>
    </w:pPr>
    <w:rPr>
      <w:rFonts w:ascii="Frutiger 55 Roman" w:hAnsi="Frutiger 55 Roman"/>
      <w:lang w:val="da-DK"/>
    </w:rPr>
  </w:style>
  <w:style w:type="paragraph" w:customStyle="1" w:styleId="xl24">
    <w:name w:val="xl24"/>
    <w:basedOn w:val="Standard"/>
    <w:rsid w:val="00CD1DA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25">
    <w:name w:val="xl25"/>
    <w:basedOn w:val="Standard"/>
    <w:rsid w:val="00CD1DAD"/>
    <w:pPr>
      <w:pBdr>
        <w:top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26">
    <w:name w:val="xl26"/>
    <w:basedOn w:val="Standard"/>
    <w:rsid w:val="00CD1DAD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27">
    <w:name w:val="xl27"/>
    <w:basedOn w:val="Standard"/>
    <w:rsid w:val="00CD1DAD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28">
    <w:name w:val="xl28"/>
    <w:basedOn w:val="Standard"/>
    <w:rsid w:val="00CD1DAD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29">
    <w:name w:val="xl29"/>
    <w:basedOn w:val="Standard"/>
    <w:rsid w:val="00CD1D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0">
    <w:name w:val="xl30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1">
    <w:name w:val="xl31"/>
    <w:basedOn w:val="Standard"/>
    <w:rsid w:val="00CD1D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2">
    <w:name w:val="xl32"/>
    <w:basedOn w:val="Standard"/>
    <w:rsid w:val="00CD1D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3">
    <w:name w:val="xl33"/>
    <w:basedOn w:val="Standard"/>
    <w:rsid w:val="00CD1D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4">
    <w:name w:val="xl34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5">
    <w:name w:val="xl35"/>
    <w:basedOn w:val="Standard"/>
    <w:rsid w:val="00CD1DAD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6">
    <w:name w:val="xl36"/>
    <w:basedOn w:val="Standard"/>
    <w:rsid w:val="00CD1DA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7">
    <w:name w:val="xl37"/>
    <w:basedOn w:val="Standard"/>
    <w:rsid w:val="00CD1D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38">
    <w:name w:val="xl38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39">
    <w:name w:val="xl39"/>
    <w:basedOn w:val="Standard"/>
    <w:rsid w:val="00CD1D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40">
    <w:name w:val="xl40"/>
    <w:basedOn w:val="Standard"/>
    <w:rsid w:val="00CD1D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41">
    <w:name w:val="xl41"/>
    <w:basedOn w:val="Standard"/>
    <w:rsid w:val="00CD1DA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42">
    <w:name w:val="xl42"/>
    <w:basedOn w:val="Standard"/>
    <w:rsid w:val="00CD1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43">
    <w:name w:val="xl43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44">
    <w:name w:val="xl44"/>
    <w:basedOn w:val="Standard"/>
    <w:rsid w:val="00CD1DAD"/>
    <w:pPr>
      <w:spacing w:before="100" w:beforeAutospacing="1" w:after="100" w:afterAutospacing="1"/>
      <w:textAlignment w:val="top"/>
    </w:pPr>
    <w:rPr>
      <w:rFonts w:eastAsia="Arial Unicode MS" w:cs="Arial"/>
      <w:sz w:val="24"/>
      <w:szCs w:val="24"/>
      <w:u w:val="single"/>
      <w:lang w:val="en-GB"/>
    </w:rPr>
  </w:style>
  <w:style w:type="paragraph" w:customStyle="1" w:styleId="xl45">
    <w:name w:val="xl45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46">
    <w:name w:val="xl46"/>
    <w:basedOn w:val="Standard"/>
    <w:rsid w:val="00CD1DA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47">
    <w:name w:val="xl47"/>
    <w:basedOn w:val="Standard"/>
    <w:rsid w:val="00CD1D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48">
    <w:name w:val="xl48"/>
    <w:basedOn w:val="Standard"/>
    <w:rsid w:val="00CD1DAD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49">
    <w:name w:val="xl49"/>
    <w:basedOn w:val="Standard"/>
    <w:rsid w:val="00CD1DAD"/>
    <w:pP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u w:val="single"/>
      <w:lang w:val="en-GB"/>
    </w:rPr>
  </w:style>
  <w:style w:type="paragraph" w:customStyle="1" w:styleId="xl50">
    <w:name w:val="xl50"/>
    <w:basedOn w:val="Standard"/>
    <w:rsid w:val="00CD1DA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1">
    <w:name w:val="xl51"/>
    <w:basedOn w:val="Standard"/>
    <w:rsid w:val="00CD1DA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2">
    <w:name w:val="xl52"/>
    <w:basedOn w:val="Standard"/>
    <w:rsid w:val="00CD1DAD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3">
    <w:name w:val="xl53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font0">
    <w:name w:val="font0"/>
    <w:basedOn w:val="Standard"/>
    <w:rsid w:val="00CD1DAD"/>
    <w:pPr>
      <w:spacing w:before="100" w:beforeAutospacing="1" w:after="100" w:afterAutospacing="1"/>
    </w:pPr>
    <w:rPr>
      <w:rFonts w:eastAsia="Arial Unicode MS" w:cs="Arial"/>
      <w:lang w:val="en-GB"/>
    </w:rPr>
  </w:style>
  <w:style w:type="paragraph" w:customStyle="1" w:styleId="font5">
    <w:name w:val="font5"/>
    <w:basedOn w:val="Standard"/>
    <w:rsid w:val="00CD1DAD"/>
    <w:pPr>
      <w:spacing w:before="100" w:beforeAutospacing="1" w:after="100" w:afterAutospacing="1"/>
    </w:pPr>
    <w:rPr>
      <w:rFonts w:eastAsia="Arial Unicode MS" w:cs="Arial"/>
      <w:b/>
      <w:bCs/>
      <w:lang w:val="en-GB"/>
    </w:rPr>
  </w:style>
  <w:style w:type="paragraph" w:customStyle="1" w:styleId="font6">
    <w:name w:val="font6"/>
    <w:basedOn w:val="Standard"/>
    <w:rsid w:val="00CD1DAD"/>
    <w:pPr>
      <w:spacing w:before="100" w:beforeAutospacing="1" w:after="100" w:afterAutospacing="1"/>
    </w:pPr>
    <w:rPr>
      <w:rFonts w:eastAsia="Arial Unicode MS" w:cs="Arial"/>
      <w:i/>
      <w:iCs/>
      <w:lang w:val="en-GB"/>
    </w:rPr>
  </w:style>
  <w:style w:type="paragraph" w:customStyle="1" w:styleId="font7">
    <w:name w:val="font7"/>
    <w:basedOn w:val="Standard"/>
    <w:rsid w:val="00CD1DAD"/>
    <w:pPr>
      <w:spacing w:before="100" w:beforeAutospacing="1" w:after="100" w:afterAutospacing="1"/>
    </w:pPr>
    <w:rPr>
      <w:rFonts w:eastAsia="Arial Unicode MS" w:cs="Arial"/>
      <w:lang w:val="en-GB"/>
    </w:rPr>
  </w:style>
  <w:style w:type="paragraph" w:customStyle="1" w:styleId="xl54">
    <w:name w:val="xl54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i/>
      <w:iCs/>
      <w:color w:val="FF0000"/>
      <w:sz w:val="24"/>
      <w:szCs w:val="24"/>
      <w:lang w:val="en-GB"/>
    </w:rPr>
  </w:style>
  <w:style w:type="paragraph" w:customStyle="1" w:styleId="xl55">
    <w:name w:val="xl55"/>
    <w:basedOn w:val="Standard"/>
    <w:rsid w:val="00CD1DAD"/>
    <w:pPr>
      <w:pBdr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6">
    <w:name w:val="xl56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7">
    <w:name w:val="xl57"/>
    <w:basedOn w:val="Standard"/>
    <w:rsid w:val="00CD1DAD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58">
    <w:name w:val="xl58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59">
    <w:name w:val="xl59"/>
    <w:basedOn w:val="Standard"/>
    <w:rsid w:val="00CD1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Arial Unicode MS" w:cs="Arial"/>
      <w:b/>
      <w:bCs/>
      <w:i/>
      <w:iCs/>
      <w:color w:val="FF0000"/>
      <w:sz w:val="24"/>
      <w:szCs w:val="24"/>
      <w:lang w:val="en-GB"/>
    </w:rPr>
  </w:style>
  <w:style w:type="paragraph" w:customStyle="1" w:styleId="xl60">
    <w:name w:val="xl60"/>
    <w:basedOn w:val="Standard"/>
    <w:rsid w:val="00CD1DAD"/>
    <w:pPr>
      <w:pBdr>
        <w:top w:val="single" w:sz="4" w:space="0" w:color="auto"/>
        <w:bottom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61">
    <w:name w:val="xl61"/>
    <w:basedOn w:val="Standard"/>
    <w:rsid w:val="00CD1DAD"/>
    <w:pPr>
      <w:pBdr>
        <w:top w:val="single" w:sz="4" w:space="0" w:color="auto"/>
        <w:bottom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62">
    <w:name w:val="xl62"/>
    <w:basedOn w:val="Standard"/>
    <w:rsid w:val="00CD1DAD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63">
    <w:name w:val="xl63"/>
    <w:basedOn w:val="Standard"/>
    <w:rsid w:val="00CD1DA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  <w:sz w:val="24"/>
      <w:szCs w:val="24"/>
      <w:lang w:val="en-GB"/>
    </w:rPr>
  </w:style>
  <w:style w:type="paragraph" w:customStyle="1" w:styleId="xl64">
    <w:name w:val="xl64"/>
    <w:basedOn w:val="Standard"/>
    <w:rsid w:val="00CD1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65">
    <w:name w:val="xl65"/>
    <w:basedOn w:val="Standard"/>
    <w:rsid w:val="00CD1DA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xl66">
    <w:name w:val="xl66"/>
    <w:basedOn w:val="Standard"/>
    <w:rsid w:val="00CD1DAD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 w:val="24"/>
      <w:szCs w:val="24"/>
      <w:lang w:val="en-GB"/>
    </w:rPr>
  </w:style>
  <w:style w:type="paragraph" w:customStyle="1" w:styleId="StyleHeading3F10Heading3F10Overskrift3overskrift3Justifi">
    <w:name w:val="Style Heading 3F10 Heading 3F10Overskrift3overskrift3 + Justifi..."/>
    <w:basedOn w:val="berschrift3"/>
    <w:rsid w:val="00CD1DAD"/>
    <w:pPr>
      <w:tabs>
        <w:tab w:val="left" w:pos="0"/>
        <w:tab w:val="num" w:pos="890"/>
      </w:tabs>
      <w:ind w:left="749"/>
      <w:jc w:val="both"/>
    </w:pPr>
    <w:rPr>
      <w:rFonts w:cs="Times New Roman"/>
      <w:szCs w:val="20"/>
    </w:rPr>
  </w:style>
  <w:style w:type="character" w:customStyle="1" w:styleId="ZchnZchn5">
    <w:name w:val="Zchn Zchn5"/>
    <w:basedOn w:val="Absatz-Standardschriftart"/>
    <w:rsid w:val="00CD1DAD"/>
    <w:rPr>
      <w:rFonts w:ascii="Arial" w:hAnsi="Arial"/>
      <w:sz w:val="18"/>
      <w:lang w:val="en-US" w:eastAsia="en-US" w:bidi="ar-SA"/>
    </w:rPr>
  </w:style>
  <w:style w:type="paragraph" w:customStyle="1" w:styleId="Char">
    <w:name w:val="Char"/>
    <w:basedOn w:val="Standard"/>
    <w:rsid w:val="00CD1DAD"/>
    <w:pPr>
      <w:spacing w:after="160" w:line="240" w:lineRule="exact"/>
    </w:pPr>
    <w:rPr>
      <w:rFonts w:ascii="Verdana" w:hAnsi="Verdana" w:cs="Arial"/>
    </w:rPr>
  </w:style>
  <w:style w:type="paragraph" w:customStyle="1" w:styleId="Formatvorlage1">
    <w:name w:val="Formatvorlage1"/>
    <w:basedOn w:val="Standard"/>
    <w:next w:val="Aufzhlungszeichen"/>
    <w:rsid w:val="00CD1DAD"/>
    <w:pPr>
      <w:numPr>
        <w:numId w:val="9"/>
      </w:numPr>
      <w:tabs>
        <w:tab w:val="right" w:pos="8505"/>
      </w:tabs>
      <w:jc w:val="both"/>
    </w:pPr>
    <w:rPr>
      <w:szCs w:val="22"/>
      <w:lang w:eastAsia="da-DK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CD1DAD"/>
    <w:rPr>
      <w:rFonts w:ascii="Arial" w:hAnsi="Arial"/>
      <w:sz w:val="18"/>
      <w:lang w:val="en-US" w:eastAsia="en-US"/>
    </w:rPr>
  </w:style>
  <w:style w:type="character" w:customStyle="1" w:styleId="berschrift1Zchn">
    <w:name w:val="Überschrift 1 Zchn"/>
    <w:aliases w:val="F8 Heading 1 Zchn,F8 Zchn,Overskrift1 Zchn,overskrift1 Zchn"/>
    <w:basedOn w:val="Absatz-Standardschriftart"/>
    <w:link w:val="berschrift1"/>
    <w:rsid w:val="00C8432B"/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customStyle="1" w:styleId="CCAdresse">
    <w:name w:val="CC Adresse"/>
    <w:basedOn w:val="Standard"/>
    <w:link w:val="CCAdresseZchn"/>
    <w:rsid w:val="00297327"/>
    <w:pPr>
      <w:spacing w:after="240"/>
    </w:pPr>
  </w:style>
  <w:style w:type="paragraph" w:customStyle="1" w:styleId="CCHinweis">
    <w:name w:val="CC Hinweis"/>
    <w:basedOn w:val="Standard"/>
    <w:rsid w:val="004D3327"/>
    <w:rPr>
      <w:color w:val="BFBFBF" w:themeColor="accent6" w:themeShade="BF"/>
    </w:rPr>
  </w:style>
  <w:style w:type="paragraph" w:customStyle="1" w:styleId="CCberschrift1">
    <w:name w:val="CC Überschrift 1"/>
    <w:basedOn w:val="berschrift1"/>
    <w:rsid w:val="003B49B4"/>
    <w:pPr>
      <w:pageBreakBefore w:val="0"/>
    </w:pPr>
  </w:style>
  <w:style w:type="character" w:styleId="Platzhaltertext">
    <w:name w:val="Placeholder Text"/>
    <w:basedOn w:val="Absatz-Standardschriftart"/>
    <w:uiPriority w:val="99"/>
    <w:semiHidden/>
    <w:rsid w:val="00364320"/>
    <w:rPr>
      <w:color w:val="808080"/>
    </w:rPr>
  </w:style>
  <w:style w:type="paragraph" w:customStyle="1" w:styleId="ccUntertitelorange">
    <w:name w:val="cc Untertitel orange"/>
    <w:basedOn w:val="Standard"/>
    <w:next w:val="NurText"/>
    <w:link w:val="ccUntertitelorangeZchn"/>
    <w:qFormat/>
    <w:rsid w:val="007237CC"/>
    <w:rPr>
      <w:b/>
      <w:color w:val="F5A748"/>
    </w:rPr>
  </w:style>
  <w:style w:type="paragraph" w:styleId="NurText">
    <w:name w:val="Plain Text"/>
    <w:basedOn w:val="Standard"/>
    <w:link w:val="NurTextZchn"/>
    <w:rsid w:val="0061571E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61571E"/>
    <w:rPr>
      <w:rFonts w:ascii="Consolas" w:hAnsi="Consolas"/>
      <w:sz w:val="21"/>
      <w:szCs w:val="21"/>
      <w:lang w:val="en-US" w:eastAsia="en-US"/>
    </w:rPr>
  </w:style>
  <w:style w:type="paragraph" w:customStyle="1" w:styleId="FormatvorlageListenabsatz1FettErsteZeile0cm">
    <w:name w:val="Formatvorlage Listenabsatz1 + Fett Erste Zeile:  0 cm"/>
    <w:basedOn w:val="Listenabsatz1"/>
    <w:rsid w:val="00E764CA"/>
    <w:rPr>
      <w:rFonts w:eastAsia="Times New Roman"/>
      <w:b/>
      <w:bCs/>
      <w:szCs w:val="20"/>
    </w:rPr>
  </w:style>
  <w:style w:type="paragraph" w:customStyle="1" w:styleId="FormatvorlageListenabsatz1ErsteZeile0cm">
    <w:name w:val="Formatvorlage Listenabsatz1 + Erste Zeile:  0 cm"/>
    <w:basedOn w:val="Listenabsatz1"/>
    <w:rsid w:val="00E764CA"/>
    <w:pPr>
      <w:ind w:left="709" w:hanging="709"/>
    </w:pPr>
    <w:rPr>
      <w:rFonts w:eastAsia="Times New Roman"/>
      <w:szCs w:val="20"/>
    </w:rPr>
  </w:style>
  <w:style w:type="paragraph" w:customStyle="1" w:styleId="CCListenabsatz1ErsteZeile0cm1">
    <w:name w:val="CC Listenabsatz1 + Erste Zeile:  0 cm1"/>
    <w:basedOn w:val="Listenabsatz1"/>
    <w:link w:val="CCListenabsatz1ErsteZeile0cm1Zchn"/>
    <w:rsid w:val="00E278E8"/>
    <w:pPr>
      <w:spacing w:before="0" w:after="200" w:line="276" w:lineRule="auto"/>
      <w:ind w:firstLine="0"/>
    </w:pPr>
    <w:rPr>
      <w:rFonts w:eastAsia="Times New Roman"/>
      <w:szCs w:val="20"/>
    </w:rPr>
  </w:style>
  <w:style w:type="paragraph" w:customStyle="1" w:styleId="CCTitelGrobuchstaben">
    <w:name w:val="CC Titel + Großbuchstaben"/>
    <w:basedOn w:val="Titel"/>
    <w:link w:val="CCTitelGrobuchstabenZchn"/>
    <w:rsid w:val="00C8432B"/>
    <w:rPr>
      <w:caps/>
    </w:rPr>
  </w:style>
  <w:style w:type="table" w:customStyle="1" w:styleId="CosmoConsultNr1">
    <w:name w:val="Cosmo Consult Nr.1"/>
    <w:basedOn w:val="TabelleAktuell"/>
    <w:uiPriority w:val="99"/>
    <w:rsid w:val="00217AAE"/>
    <w:rPr>
      <w:rFonts w:asciiTheme="minorHAnsi" w:hAnsiTheme="minorHAnsi"/>
      <w:sz w:val="22"/>
      <w:lang w:val="de-AT" w:eastAsia="de-AT"/>
    </w:rPr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4276E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AAAAAA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4DCF1"/>
      </w:tcPr>
    </w:tblStylePr>
  </w:style>
  <w:style w:type="table" w:customStyle="1" w:styleId="CosmoConsultNr2">
    <w:name w:val="Cosmo Consult Nr.2"/>
    <w:basedOn w:val="TabelleAktuell"/>
    <w:uiPriority w:val="99"/>
    <w:rsid w:val="00217AAE"/>
    <w:rPr>
      <w:rFonts w:asciiTheme="minorHAnsi" w:hAnsiTheme="minorHAnsi"/>
      <w:sz w:val="22"/>
      <w:lang w:val="de-AT" w:eastAsia="de-AT"/>
    </w:rPr>
    <w:tblPr/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4276E"/>
      </w:tcPr>
    </w:tblStylePr>
    <w:tblStylePr w:type="firstCol">
      <w:tblPr/>
      <w:tcPr>
        <w:shd w:val="clear" w:color="auto" w:fill="AAAAAA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4DCF1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C4DCF1"/>
      </w:tcPr>
    </w:tblStylePr>
  </w:style>
  <w:style w:type="table" w:styleId="TabelleAktuell">
    <w:name w:val="Table Contemporary"/>
    <w:basedOn w:val="NormaleTabelle"/>
    <w:rsid w:val="00217AAE"/>
    <w:pPr>
      <w:spacing w:before="60" w:after="120" w:line="312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CBildabstandErsteZeile0cm1Links">
    <w:name w:val="CC Bildabstand + Erste Zeile: 0 cm1 + Links"/>
    <w:basedOn w:val="CCListenabsatz1ErsteZeile0cm1"/>
    <w:link w:val="CCBildabstandErsteZeile0cm1LinksZchn"/>
    <w:rsid w:val="008700EA"/>
    <w:pPr>
      <w:jc w:val="left"/>
    </w:pPr>
  </w:style>
  <w:style w:type="paragraph" w:customStyle="1" w:styleId="berschrift3NEU">
    <w:name w:val="Überschrift 3 NEU"/>
    <w:basedOn w:val="berschrift3"/>
    <w:next w:val="Standard"/>
    <w:rsid w:val="0001120F"/>
    <w:rPr>
      <w:rFonts w:eastAsiaTheme="majorEastAsia"/>
    </w:rPr>
  </w:style>
  <w:style w:type="paragraph" w:styleId="Aufzhlungszeichen3">
    <w:name w:val="List Bullet 3"/>
    <w:basedOn w:val="Standard"/>
    <w:autoRedefine/>
    <w:rsid w:val="001E363A"/>
    <w:pPr>
      <w:numPr>
        <w:numId w:val="10"/>
      </w:numPr>
      <w:tabs>
        <w:tab w:val="clear" w:pos="926"/>
        <w:tab w:val="num" w:pos="2628"/>
      </w:tabs>
      <w:spacing w:before="0" w:after="240" w:line="240" w:lineRule="auto"/>
      <w:ind w:left="2625" w:hanging="357"/>
    </w:pPr>
    <w:rPr>
      <w:rFonts w:ascii="Serifa 45" w:hAnsi="Serifa 45"/>
      <w:lang w:val="en-US"/>
    </w:rPr>
  </w:style>
  <w:style w:type="paragraph" w:customStyle="1" w:styleId="DemonstrationStepHeading">
    <w:name w:val="Demonstration Step Heading"/>
    <w:basedOn w:val="Standard"/>
    <w:rsid w:val="001E363A"/>
    <w:pPr>
      <w:spacing w:before="240" w:line="240" w:lineRule="auto"/>
    </w:pPr>
    <w:rPr>
      <w:rFonts w:ascii="Arial" w:hAnsi="Arial"/>
      <w:b/>
      <w:i/>
      <w:sz w:val="21"/>
      <w:lang w:val="en-US" w:eastAsia="da-DK"/>
    </w:rPr>
  </w:style>
  <w:style w:type="paragraph" w:customStyle="1" w:styleId="StyleCaption8pt1">
    <w:name w:val="Style Caption + 8 pt1"/>
    <w:basedOn w:val="Beschriftung"/>
    <w:rsid w:val="00E4643B"/>
    <w:pPr>
      <w:spacing w:before="0" w:line="240" w:lineRule="auto"/>
      <w:jc w:val="left"/>
    </w:pPr>
    <w:rPr>
      <w:rFonts w:ascii="Arial" w:hAnsi="Arial"/>
      <w:i w:val="0"/>
      <w:lang w:val="en-US" w:eastAsia="da-DK"/>
    </w:rPr>
  </w:style>
  <w:style w:type="paragraph" w:customStyle="1" w:styleId="berschrift5Neu">
    <w:name w:val="Überschrift 5 Neu"/>
    <w:basedOn w:val="berschrift5"/>
    <w:next w:val="Standard"/>
    <w:rsid w:val="00562809"/>
    <w:pPr>
      <w:numPr>
        <w:ilvl w:val="0"/>
        <w:numId w:val="0"/>
      </w:numPr>
    </w:pPr>
    <w:rPr>
      <w:i/>
    </w:rPr>
  </w:style>
  <w:style w:type="numbering" w:customStyle="1" w:styleId="Formatvorlage2">
    <w:name w:val="Formatvorlage2"/>
    <w:uiPriority w:val="99"/>
    <w:rsid w:val="002C7051"/>
    <w:pPr>
      <w:numPr>
        <w:numId w:val="11"/>
      </w:numPr>
    </w:pPr>
  </w:style>
  <w:style w:type="paragraph" w:customStyle="1" w:styleId="Captionindent">
    <w:name w:val="Caption indent"/>
    <w:basedOn w:val="Beschriftung"/>
    <w:rsid w:val="00116E15"/>
    <w:pPr>
      <w:spacing w:before="0" w:line="240" w:lineRule="auto"/>
      <w:ind w:left="360"/>
      <w:jc w:val="left"/>
    </w:pPr>
    <w:rPr>
      <w:rFonts w:ascii="Arial" w:hAnsi="Arial"/>
      <w:i w:val="0"/>
      <w:lang w:val="en-US" w:eastAsia="da-DK"/>
    </w:rPr>
  </w:style>
  <w:style w:type="paragraph" w:customStyle="1" w:styleId="After3ptindent">
    <w:name w:val="After 3 pt indent"/>
    <w:basedOn w:val="Standard"/>
    <w:rsid w:val="00116E15"/>
    <w:pPr>
      <w:spacing w:before="0" w:after="60" w:line="240" w:lineRule="auto"/>
      <w:ind w:left="360"/>
    </w:pPr>
    <w:rPr>
      <w:rFonts w:ascii="Arial" w:hAnsi="Arial"/>
      <w:noProof/>
      <w:lang w:val="en-US"/>
    </w:rPr>
  </w:style>
  <w:style w:type="paragraph" w:customStyle="1" w:styleId="berschrift6CCNeu">
    <w:name w:val="Überschrift 6  CC Neu"/>
    <w:basedOn w:val="berschrift6"/>
    <w:next w:val="Standard"/>
    <w:rsid w:val="0016094F"/>
    <w:pPr>
      <w:spacing w:before="140" w:after="280" w:line="276" w:lineRule="auto"/>
      <w:ind w:left="709" w:hanging="709"/>
    </w:pPr>
    <w:rPr>
      <w:rFonts w:asciiTheme="minorHAnsi" w:hAnsiTheme="minorHAnsi"/>
      <w:szCs w:val="20"/>
    </w:rPr>
  </w:style>
  <w:style w:type="character" w:customStyle="1" w:styleId="berschrift3Zchn">
    <w:name w:val="Überschrift 3 Zchn"/>
    <w:aliases w:val="F10 Heading 3 Zchn1,F10 Zchn,Overskrift3 Zchn,overskrift3 Zchn"/>
    <w:basedOn w:val="Absatz-Standardschriftart"/>
    <w:link w:val="berschrift3"/>
    <w:rsid w:val="00822B7D"/>
    <w:rPr>
      <w:rFonts w:ascii="Calibri" w:hAnsi="Calibri" w:cs="Arial"/>
      <w:b/>
      <w:bCs/>
      <w:sz w:val="22"/>
      <w:szCs w:val="26"/>
      <w:lang w:eastAsia="en-US"/>
    </w:rPr>
  </w:style>
  <w:style w:type="character" w:customStyle="1" w:styleId="berschrift4Zchn">
    <w:name w:val="Überschrift 4 Zchn"/>
    <w:aliases w:val="Overskrift4 Zchn"/>
    <w:basedOn w:val="Absatz-Standardschriftart"/>
    <w:link w:val="berschrift4"/>
    <w:rsid w:val="00381C5A"/>
    <w:rPr>
      <w:rFonts w:asciiTheme="minorHAnsi" w:eastAsiaTheme="majorEastAsia" w:hAnsiTheme="minorHAnsi" w:cs="Arial"/>
      <w:b/>
      <w:sz w:val="22"/>
      <w:szCs w:val="28"/>
      <w:lang w:eastAsia="en-US"/>
    </w:rPr>
  </w:style>
  <w:style w:type="character" w:customStyle="1" w:styleId="berschrift5Zchn">
    <w:name w:val="Überschrift 5 Zchn"/>
    <w:aliases w:val="Overskrift5 Zchn"/>
    <w:basedOn w:val="Absatz-Standardschriftart"/>
    <w:link w:val="berschrift5"/>
    <w:rsid w:val="00381C5A"/>
    <w:rPr>
      <w:rFonts w:ascii="Calibri" w:hAnsi="Calibri"/>
      <w:b/>
      <w:bCs/>
      <w:iCs/>
      <w:sz w:val="22"/>
      <w:szCs w:val="26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381C5A"/>
    <w:rPr>
      <w:b/>
      <w:bCs/>
      <w:sz w:val="22"/>
      <w:szCs w:val="22"/>
      <w:lang w:eastAsia="en-US"/>
    </w:rPr>
  </w:style>
  <w:style w:type="character" w:customStyle="1" w:styleId="berschrift7Zchn">
    <w:name w:val="Überschrift 7 Zchn"/>
    <w:aliases w:val="Überschrift 7 CC Neu Zchn"/>
    <w:basedOn w:val="Absatz-Standardschriftart"/>
    <w:link w:val="berschrift7"/>
    <w:rsid w:val="00381C5A"/>
    <w:rPr>
      <w:rFonts w:ascii="Calibri" w:hAnsi="Calibri"/>
      <w:b/>
      <w:bCs/>
      <w:sz w:val="22"/>
      <w:szCs w:val="24"/>
      <w:lang w:eastAsia="en-US"/>
    </w:rPr>
  </w:style>
  <w:style w:type="character" w:customStyle="1" w:styleId="berschrift8Zchn">
    <w:name w:val="Überschrift 8 Zchn"/>
    <w:basedOn w:val="Absatz-Standardschriftart"/>
    <w:link w:val="berschrift8"/>
    <w:rsid w:val="00381C5A"/>
    <w:rPr>
      <w:i/>
      <w:iCs/>
      <w:sz w:val="24"/>
      <w:szCs w:val="24"/>
      <w:lang w:eastAsia="en-US"/>
    </w:rPr>
  </w:style>
  <w:style w:type="character" w:customStyle="1" w:styleId="berschrift9Zchn">
    <w:name w:val="Überschrift 9 Zchn"/>
    <w:basedOn w:val="Absatz-Standardschriftart"/>
    <w:link w:val="berschrift9"/>
    <w:rsid w:val="00381C5A"/>
    <w:rPr>
      <w:rFonts w:ascii="Calibri" w:hAnsi="Calibri" w:cs="Arial"/>
      <w:sz w:val="22"/>
      <w:szCs w:val="22"/>
      <w:lang w:eastAsia="en-US"/>
    </w:rPr>
  </w:style>
  <w:style w:type="character" w:customStyle="1" w:styleId="berschrift3Zchn1">
    <w:name w:val="Überschrift 3 Zchn1"/>
    <w:aliases w:val="F10 Heading 3 Zchn"/>
    <w:basedOn w:val="Absatz-Standardschriftart"/>
    <w:semiHidden/>
    <w:rsid w:val="00381C5A"/>
    <w:rPr>
      <w:rFonts w:asciiTheme="majorHAnsi" w:eastAsiaTheme="majorEastAsia" w:hAnsiTheme="majorHAnsi" w:cstheme="majorBidi"/>
      <w:b/>
      <w:bCs/>
      <w:color w:val="F5A748" w:themeColor="accent1"/>
      <w:sz w:val="22"/>
      <w:lang w:eastAsia="da-DK"/>
    </w:rPr>
  </w:style>
  <w:style w:type="paragraph" w:styleId="StandardWeb">
    <w:name w:val="Normal (Web)"/>
    <w:basedOn w:val="Standard"/>
    <w:unhideWhenUsed/>
    <w:rsid w:val="00381C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de-DE"/>
    </w:rPr>
  </w:style>
  <w:style w:type="paragraph" w:styleId="Funotentext">
    <w:name w:val="footnote text"/>
    <w:basedOn w:val="Standard"/>
    <w:link w:val="FunotentextZchn"/>
    <w:unhideWhenUsed/>
    <w:rsid w:val="00381C5A"/>
    <w:pPr>
      <w:spacing w:before="0" w:line="240" w:lineRule="auto"/>
    </w:pPr>
    <w:rPr>
      <w:rFonts w:ascii="Arial" w:hAnsi="Arial"/>
      <w:sz w:val="20"/>
      <w:lang w:val="en-US" w:eastAsia="da-DK"/>
    </w:rPr>
  </w:style>
  <w:style w:type="character" w:customStyle="1" w:styleId="FunotentextZchn">
    <w:name w:val="Fußnotentext Zchn"/>
    <w:basedOn w:val="Absatz-Standardschriftart"/>
    <w:link w:val="Funotentext"/>
    <w:rsid w:val="00381C5A"/>
    <w:rPr>
      <w:rFonts w:ascii="Arial" w:hAnsi="Arial"/>
      <w:lang w:val="en-US" w:eastAsia="da-DK"/>
    </w:rPr>
  </w:style>
  <w:style w:type="character" w:customStyle="1" w:styleId="KommentartextZchn">
    <w:name w:val="Kommentartext Zchn"/>
    <w:basedOn w:val="Absatz-Standardschriftart"/>
    <w:link w:val="Kommentartext"/>
    <w:semiHidden/>
    <w:rsid w:val="00381C5A"/>
    <w:rPr>
      <w:rFonts w:ascii="Calibri" w:hAnsi="Calibri"/>
      <w:lang w:eastAsia="en-US"/>
    </w:rPr>
  </w:style>
  <w:style w:type="character" w:customStyle="1" w:styleId="AufzhlungszeichenZchn">
    <w:name w:val="Aufzählungszeichen Zchn"/>
    <w:aliases w:val="F4 Zchn"/>
    <w:basedOn w:val="Absatz-Standardschriftart"/>
    <w:link w:val="Aufzhlungszeichen"/>
    <w:locked/>
    <w:rsid w:val="00381C5A"/>
    <w:rPr>
      <w:rFonts w:ascii="Calibri" w:hAnsi="Calibri"/>
      <w:sz w:val="22"/>
      <w:lang w:eastAsia="en-US"/>
    </w:rPr>
  </w:style>
  <w:style w:type="character" w:customStyle="1" w:styleId="Textkrper2Zchn">
    <w:name w:val="Textkörper 2 Zchn"/>
    <w:basedOn w:val="Absatz-Standardschriftart"/>
    <w:link w:val="Textkrper2"/>
    <w:rsid w:val="00381C5A"/>
    <w:rPr>
      <w:rFonts w:ascii="Calibri" w:hAnsi="Calibri"/>
      <w:sz w:val="22"/>
      <w:lang w:eastAsia="en-US"/>
    </w:rPr>
  </w:style>
  <w:style w:type="character" w:customStyle="1" w:styleId="Textkrper3Zchn">
    <w:name w:val="Textkörper 3 Zchn"/>
    <w:basedOn w:val="Absatz-Standardschriftart"/>
    <w:link w:val="Textkrper3"/>
    <w:rsid w:val="00381C5A"/>
    <w:rPr>
      <w:rFonts w:ascii="Calibri" w:hAnsi="Calibri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381C5A"/>
    <w:rPr>
      <w:rFonts w:ascii="Tahoma" w:hAnsi="Tahoma" w:cs="Tahoma"/>
      <w:sz w:val="22"/>
      <w:shd w:val="clear" w:color="auto" w:fill="000080"/>
      <w:lang w:eastAsia="en-US"/>
    </w:rPr>
  </w:style>
  <w:style w:type="character" w:customStyle="1" w:styleId="KommentarthemaZchn">
    <w:name w:val="Kommentarthema Zchn"/>
    <w:basedOn w:val="KommentartextZchn"/>
    <w:link w:val="Kommentarthema"/>
    <w:semiHidden/>
    <w:rsid w:val="00381C5A"/>
    <w:rPr>
      <w:rFonts w:ascii="Calibri" w:hAnsi="Calibri"/>
      <w:b/>
      <w:bCs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381C5A"/>
    <w:rPr>
      <w:rFonts w:ascii="Tahoma" w:hAnsi="Tahoma" w:cs="Tahoma"/>
      <w:sz w:val="16"/>
      <w:szCs w:val="16"/>
      <w:lang w:eastAsia="en-US"/>
    </w:rPr>
  </w:style>
  <w:style w:type="paragraph" w:styleId="berarbeitung">
    <w:name w:val="Revision"/>
    <w:uiPriority w:val="99"/>
    <w:semiHidden/>
    <w:rsid w:val="00381C5A"/>
    <w:rPr>
      <w:rFonts w:ascii="Arial" w:hAnsi="Arial"/>
      <w:sz w:val="22"/>
      <w:lang w:eastAsia="da-DK"/>
    </w:rPr>
  </w:style>
  <w:style w:type="paragraph" w:customStyle="1" w:styleId="Jobnummer">
    <w:name w:val="Jobnummer"/>
    <w:basedOn w:val="Standard"/>
    <w:rsid w:val="00381C5A"/>
    <w:pPr>
      <w:spacing w:before="120" w:after="0" w:line="240" w:lineRule="auto"/>
    </w:pPr>
    <w:rPr>
      <w:rFonts w:ascii="Arial" w:eastAsia="Arial Unicode MS" w:hAnsi="Arial"/>
      <w:i/>
      <w:sz w:val="20"/>
      <w:lang w:val="en-US" w:eastAsia="da-DK"/>
    </w:rPr>
  </w:style>
  <w:style w:type="paragraph" w:customStyle="1" w:styleId="Flie">
    <w:name w:val="Flie"/>
    <w:basedOn w:val="Standard"/>
    <w:rsid w:val="00381C5A"/>
    <w:pPr>
      <w:keepNext/>
      <w:autoSpaceDE w:val="0"/>
      <w:autoSpaceDN w:val="0"/>
      <w:spacing w:before="0" w:after="0" w:line="240" w:lineRule="exact"/>
      <w:outlineLvl w:val="0"/>
    </w:pPr>
    <w:rPr>
      <w:rFonts w:ascii="Berkeley" w:hAnsi="Berkeley" w:cs="Berkeley"/>
      <w:noProof/>
      <w:sz w:val="18"/>
      <w:szCs w:val="18"/>
      <w:lang w:val="en-US" w:eastAsia="de-DE"/>
    </w:rPr>
  </w:style>
  <w:style w:type="paragraph" w:customStyle="1" w:styleId="HighlightFlie">
    <w:name w:val="Highlight Flie"/>
    <w:basedOn w:val="Standard"/>
    <w:rsid w:val="00381C5A"/>
    <w:pPr>
      <w:keepNext/>
      <w:autoSpaceDE w:val="0"/>
      <w:autoSpaceDN w:val="0"/>
      <w:spacing w:before="0" w:after="0" w:line="240" w:lineRule="exact"/>
      <w:outlineLvl w:val="0"/>
    </w:pPr>
    <w:rPr>
      <w:rFonts w:ascii="FranklinGotTBoo" w:hAnsi="FranklinGotTBoo" w:cs="FranklinGotTBoo"/>
      <w:noProof/>
      <w:color w:val="FF0000"/>
      <w:sz w:val="16"/>
      <w:szCs w:val="16"/>
      <w:lang w:val="en-US" w:eastAsia="de-DE"/>
    </w:rPr>
  </w:style>
  <w:style w:type="paragraph" w:customStyle="1" w:styleId="HighlightSubhead812">
    <w:name w:val="Highlight Subhead 8/12"/>
    <w:basedOn w:val="HighlightFlie"/>
    <w:rsid w:val="00381C5A"/>
    <w:rPr>
      <w:rFonts w:ascii="FranklinGotTDem" w:hAnsi="FranklinGotTDem" w:cs="FranklinGotTDem"/>
    </w:rPr>
  </w:style>
  <w:style w:type="character" w:customStyle="1" w:styleId="TecturaTextZchn">
    <w:name w:val="Tectura Text Zchn"/>
    <w:basedOn w:val="Absatz-Standardschriftart"/>
    <w:link w:val="TecturaText"/>
    <w:locked/>
    <w:rsid w:val="00381C5A"/>
    <w:rPr>
      <w:rFonts w:ascii="Arial" w:hAnsi="Arial" w:cs="Arial"/>
      <w:sz w:val="22"/>
      <w:szCs w:val="22"/>
      <w:lang w:eastAsia="da-DK"/>
    </w:rPr>
  </w:style>
  <w:style w:type="paragraph" w:customStyle="1" w:styleId="TecturaText">
    <w:name w:val="Tectura Text"/>
    <w:basedOn w:val="Standard"/>
    <w:link w:val="TecturaTextZchn"/>
    <w:rsid w:val="00381C5A"/>
    <w:pPr>
      <w:spacing w:before="0" w:after="60" w:line="240" w:lineRule="auto"/>
    </w:pPr>
    <w:rPr>
      <w:rFonts w:ascii="Arial" w:hAnsi="Arial" w:cs="Arial"/>
      <w:szCs w:val="22"/>
      <w:lang w:eastAsia="da-DK"/>
    </w:rPr>
  </w:style>
  <w:style w:type="paragraph" w:customStyle="1" w:styleId="MBNormal">
    <w:name w:val="MBNormal"/>
    <w:basedOn w:val="Standard"/>
    <w:rsid w:val="00381C5A"/>
    <w:pPr>
      <w:spacing w:before="240" w:after="0" w:line="240" w:lineRule="auto"/>
    </w:pPr>
    <w:rPr>
      <w:rFonts w:ascii="Arial" w:hAnsi="Arial"/>
      <w:sz w:val="24"/>
      <w:lang w:val="en-US" w:eastAsia="de-DE"/>
    </w:rPr>
  </w:style>
  <w:style w:type="paragraph" w:customStyle="1" w:styleId="Default">
    <w:name w:val="Default"/>
    <w:rsid w:val="00381C5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ellBody35">
    <w:name w:val="CellBody35"/>
    <w:basedOn w:val="Default"/>
    <w:next w:val="Default"/>
    <w:rsid w:val="00381C5A"/>
    <w:pPr>
      <w:spacing w:after="180"/>
    </w:pPr>
    <w:rPr>
      <w:rFonts w:cs="Times New Roman"/>
      <w:color w:val="auto"/>
    </w:rPr>
  </w:style>
  <w:style w:type="paragraph" w:customStyle="1" w:styleId="MBNum">
    <w:name w:val="MBNum"/>
    <w:basedOn w:val="MBNormal"/>
    <w:rsid w:val="00381C5A"/>
    <w:pPr>
      <w:numPr>
        <w:numId w:val="13"/>
      </w:numPr>
    </w:pPr>
  </w:style>
  <w:style w:type="paragraph" w:customStyle="1" w:styleId="Style8ptAfter0pt">
    <w:name w:val="Style 8 pt After:  0 pt"/>
    <w:basedOn w:val="Standard"/>
    <w:rsid w:val="00381C5A"/>
    <w:pPr>
      <w:spacing w:before="0" w:line="240" w:lineRule="auto"/>
    </w:pPr>
    <w:rPr>
      <w:rFonts w:ascii="Arial" w:hAnsi="Arial"/>
      <w:sz w:val="16"/>
      <w:lang w:val="en-US" w:eastAsia="da-DK"/>
    </w:rPr>
  </w:style>
  <w:style w:type="paragraph" w:customStyle="1" w:styleId="StyleCaption8pt">
    <w:name w:val="Style Caption + 8 pt"/>
    <w:basedOn w:val="Beschriftung"/>
    <w:rsid w:val="00381C5A"/>
    <w:pPr>
      <w:spacing w:before="120" w:line="240" w:lineRule="auto"/>
      <w:jc w:val="left"/>
    </w:pPr>
    <w:rPr>
      <w:rFonts w:ascii="Arial" w:hAnsi="Arial"/>
      <w:i w:val="0"/>
      <w:lang w:val="en-US" w:eastAsia="da-DK"/>
    </w:rPr>
  </w:style>
  <w:style w:type="paragraph" w:customStyle="1" w:styleId="NewCaption">
    <w:name w:val="New Caption"/>
    <w:basedOn w:val="Beschriftung"/>
    <w:rsid w:val="00381C5A"/>
    <w:pPr>
      <w:spacing w:before="180" w:after="0" w:line="240" w:lineRule="auto"/>
      <w:jc w:val="left"/>
    </w:pPr>
    <w:rPr>
      <w:rFonts w:ascii="Arial" w:hAnsi="Arial"/>
      <w:i w:val="0"/>
      <w:szCs w:val="16"/>
      <w:lang w:val="en-US" w:eastAsia="da-DK"/>
    </w:rPr>
  </w:style>
  <w:style w:type="paragraph" w:customStyle="1" w:styleId="FormatvorlageSchwarzZeilenabstand15Zeilen">
    <w:name w:val="Formatvorlage Schwarz Zeilenabstand:  15 Zeilen"/>
    <w:basedOn w:val="Standard"/>
    <w:autoRedefine/>
    <w:rsid w:val="00381C5A"/>
    <w:pPr>
      <w:spacing w:before="0" w:after="0" w:line="360" w:lineRule="auto"/>
    </w:pPr>
    <w:rPr>
      <w:rFonts w:ascii="Arial" w:hAnsi="Arial"/>
      <w:color w:val="000000"/>
      <w:sz w:val="20"/>
      <w:lang w:val="en-US" w:eastAsia="da-DK"/>
    </w:rPr>
  </w:style>
  <w:style w:type="paragraph" w:customStyle="1" w:styleId="StyleCaptionindent">
    <w:name w:val="Style Caption + indent"/>
    <w:basedOn w:val="StyleCaption8pt"/>
    <w:rsid w:val="00381C5A"/>
    <w:pPr>
      <w:ind w:left="360"/>
    </w:pPr>
  </w:style>
  <w:style w:type="paragraph" w:customStyle="1" w:styleId="BodyTextIndentNoList">
    <w:name w:val="Body Text Indent No List"/>
    <w:basedOn w:val="Textkrper-Zeileneinzug"/>
    <w:rsid w:val="00381C5A"/>
    <w:pPr>
      <w:spacing w:before="0" w:after="60" w:line="240" w:lineRule="auto"/>
      <w:ind w:left="720"/>
    </w:pPr>
    <w:rPr>
      <w:rFonts w:ascii="Arial" w:hAnsi="Arial"/>
      <w:noProof/>
      <w:lang w:val="en-US"/>
    </w:rPr>
  </w:style>
  <w:style w:type="paragraph" w:customStyle="1" w:styleId="Stylecaptionindentnolist">
    <w:name w:val="Style caption + indent no list"/>
    <w:basedOn w:val="StyleCaptionindent"/>
    <w:rsid w:val="00381C5A"/>
    <w:pPr>
      <w:spacing w:before="0"/>
      <w:ind w:left="720"/>
    </w:pPr>
  </w:style>
  <w:style w:type="character" w:styleId="Funotenzeichen">
    <w:name w:val="footnote reference"/>
    <w:basedOn w:val="Absatz-Standardschriftart"/>
    <w:unhideWhenUsed/>
    <w:rsid w:val="00381C5A"/>
    <w:rPr>
      <w:vertAlign w:val="superscript"/>
    </w:rPr>
  </w:style>
  <w:style w:type="character" w:customStyle="1" w:styleId="TecturaTextChar">
    <w:name w:val="Tectura Text Char"/>
    <w:basedOn w:val="Absatz-Standardschriftart"/>
    <w:rsid w:val="00381C5A"/>
    <w:rPr>
      <w:rFonts w:ascii="Arial" w:hAnsi="Arial" w:cs="Arial" w:hint="default"/>
      <w:sz w:val="22"/>
      <w:szCs w:val="22"/>
      <w:lang w:val="de-DE" w:eastAsia="da-DK" w:bidi="ar-SA"/>
    </w:rPr>
  </w:style>
  <w:style w:type="character" w:customStyle="1" w:styleId="tw4winMark">
    <w:name w:val="tw4winMark"/>
    <w:rsid w:val="00381C5A"/>
    <w:rPr>
      <w:rFonts w:ascii="Courier New" w:hAnsi="Courier New" w:cs="Courier New" w:hint="default"/>
      <w:vanish/>
      <w:webHidden w:val="0"/>
      <w:color w:val="800080"/>
      <w:sz w:val="24"/>
      <w:szCs w:val="24"/>
      <w:vertAlign w:val="subscript"/>
      <w:specVanish w:val="0"/>
    </w:rPr>
  </w:style>
  <w:style w:type="character" w:customStyle="1" w:styleId="tw4winError">
    <w:name w:val="tw4winError"/>
    <w:rsid w:val="00381C5A"/>
    <w:rPr>
      <w:rFonts w:ascii="Courier New" w:hAnsi="Courier New" w:cs="Courier New" w:hint="default"/>
      <w:color w:val="00FF00"/>
      <w:sz w:val="40"/>
      <w:szCs w:val="40"/>
    </w:rPr>
  </w:style>
  <w:style w:type="character" w:customStyle="1" w:styleId="tw4winTerm">
    <w:name w:val="tw4winTerm"/>
    <w:rsid w:val="00381C5A"/>
    <w:rPr>
      <w:color w:val="0000FF"/>
    </w:rPr>
  </w:style>
  <w:style w:type="character" w:customStyle="1" w:styleId="tw4winPopup">
    <w:name w:val="tw4winPopup"/>
    <w:rsid w:val="00381C5A"/>
    <w:rPr>
      <w:rFonts w:ascii="Courier New" w:hAnsi="Courier New" w:cs="Courier New" w:hint="default"/>
      <w:noProof/>
      <w:color w:val="008000"/>
    </w:rPr>
  </w:style>
  <w:style w:type="character" w:customStyle="1" w:styleId="tw4winJump">
    <w:name w:val="tw4winJump"/>
    <w:rsid w:val="00381C5A"/>
    <w:rPr>
      <w:rFonts w:ascii="Courier New" w:hAnsi="Courier New" w:cs="Courier New" w:hint="default"/>
      <w:noProof/>
      <w:color w:val="008080"/>
    </w:rPr>
  </w:style>
  <w:style w:type="character" w:customStyle="1" w:styleId="tw4winExternal">
    <w:name w:val="tw4winExternal"/>
    <w:rsid w:val="00381C5A"/>
    <w:rPr>
      <w:rFonts w:ascii="Courier New" w:hAnsi="Courier New" w:cs="Courier New" w:hint="default"/>
      <w:noProof/>
      <w:color w:val="808080"/>
    </w:rPr>
  </w:style>
  <w:style w:type="character" w:customStyle="1" w:styleId="tw4winInternal">
    <w:name w:val="tw4winInternal"/>
    <w:rsid w:val="00381C5A"/>
    <w:rPr>
      <w:rFonts w:ascii="Courier New" w:hAnsi="Courier New" w:cs="Courier New" w:hint="default"/>
      <w:noProof/>
      <w:color w:val="FF0000"/>
    </w:rPr>
  </w:style>
  <w:style w:type="character" w:customStyle="1" w:styleId="DONOTTRANSLATE">
    <w:name w:val="DO_NOT_TRANSLATE"/>
    <w:rsid w:val="00381C5A"/>
    <w:rPr>
      <w:rFonts w:ascii="Courier New" w:hAnsi="Courier New" w:cs="Courier New" w:hint="default"/>
      <w:noProof/>
      <w:color w:val="800000"/>
    </w:rPr>
  </w:style>
  <w:style w:type="paragraph" w:customStyle="1" w:styleId="CCBild-Figure">
    <w:name w:val="CC Bild-Figure"/>
    <w:basedOn w:val="CCListenabsatz1ErsteZeile0cm1"/>
    <w:link w:val="CCBild-FigureZchn"/>
    <w:rsid w:val="00D7238C"/>
  </w:style>
  <w:style w:type="character" w:customStyle="1" w:styleId="Listenabsatz1Zchn">
    <w:name w:val="Listenabsatz1 Zchn"/>
    <w:basedOn w:val="Absatz-Standardschriftart"/>
    <w:link w:val="Listenabsatz1"/>
    <w:rsid w:val="00D7238C"/>
    <w:rPr>
      <w:rFonts w:ascii="Calibri" w:eastAsia="Calibri" w:hAnsi="Calibri"/>
      <w:sz w:val="22"/>
      <w:szCs w:val="22"/>
      <w:lang w:val="en-GB" w:eastAsia="en-US"/>
    </w:rPr>
  </w:style>
  <w:style w:type="character" w:customStyle="1" w:styleId="CCListenabsatz1ErsteZeile0cm1Zchn">
    <w:name w:val="CC Listenabsatz1 + Erste Zeile:  0 cm1 Zchn"/>
    <w:basedOn w:val="Listenabsatz1Zchn"/>
    <w:link w:val="CCListenabsatz1ErsteZeile0cm1"/>
    <w:rsid w:val="00D7238C"/>
    <w:rPr>
      <w:rFonts w:ascii="Calibri" w:eastAsia="Calibri" w:hAnsi="Calibri"/>
      <w:sz w:val="22"/>
      <w:szCs w:val="22"/>
      <w:lang w:val="en-GB" w:eastAsia="en-US"/>
    </w:rPr>
  </w:style>
  <w:style w:type="character" w:customStyle="1" w:styleId="CCBild-FigureZchn">
    <w:name w:val="CC Bild-Figure Zchn"/>
    <w:basedOn w:val="CCListenabsatz1ErsteZeile0cm1Zchn"/>
    <w:link w:val="CCBild-Figure"/>
    <w:rsid w:val="00D7238C"/>
    <w:rPr>
      <w:rFonts w:ascii="Calibri" w:eastAsia="Calibri" w:hAnsi="Calibri"/>
      <w:sz w:val="22"/>
      <w:szCs w:val="22"/>
      <w:lang w:val="en-GB" w:eastAsia="en-US"/>
    </w:rPr>
  </w:style>
  <w:style w:type="numbering" w:customStyle="1" w:styleId="CCEinzug1">
    <w:name w:val="CC Einzug+1"/>
    <w:basedOn w:val="KeineListe"/>
    <w:rsid w:val="00745CFE"/>
    <w:pPr>
      <w:numPr>
        <w:numId w:val="14"/>
      </w:numPr>
    </w:pPr>
  </w:style>
  <w:style w:type="paragraph" w:customStyle="1" w:styleId="CCBild-Zeichen-">
    <w:name w:val="CC Bild-Zeichen (-&gt;)"/>
    <w:basedOn w:val="CCListenabsatz1ErsteZeile0cm1"/>
    <w:link w:val="CCBild-Zeichen-Zchn"/>
    <w:rsid w:val="009119C5"/>
    <w:pPr>
      <w:spacing w:before="360" w:after="360"/>
    </w:pPr>
    <w:rPr>
      <w:rFonts w:eastAsia="Calibri"/>
      <w:szCs w:val="22"/>
    </w:rPr>
  </w:style>
  <w:style w:type="character" w:customStyle="1" w:styleId="CCBild-Zeichen-Zchn">
    <w:name w:val="CC Bild-Zeichen (-&gt;) Zchn"/>
    <w:basedOn w:val="CCListenabsatz1ErsteZeile0cm1Zchn"/>
    <w:link w:val="CCBild-Zeichen-"/>
    <w:rsid w:val="009119C5"/>
    <w:rPr>
      <w:rFonts w:ascii="Calibri" w:eastAsia="Calibri" w:hAnsi="Calibri"/>
      <w:sz w:val="22"/>
      <w:szCs w:val="22"/>
      <w:lang w:val="en-GB" w:eastAsia="en-US"/>
    </w:rPr>
  </w:style>
  <w:style w:type="paragraph" w:customStyle="1" w:styleId="ccTextvorlage">
    <w:name w:val="cc Textvorlage"/>
    <w:basedOn w:val="Standard"/>
    <w:link w:val="ccTextvorlageZchn"/>
    <w:qFormat/>
    <w:rsid w:val="00D4393F"/>
    <w:pPr>
      <w:jc w:val="both"/>
    </w:pPr>
  </w:style>
  <w:style w:type="paragraph" w:customStyle="1" w:styleId="ccAdresse0">
    <w:name w:val="cc Adresse"/>
    <w:basedOn w:val="CCAdresse"/>
    <w:link w:val="ccAdresseZchn0"/>
    <w:qFormat/>
    <w:rsid w:val="00DE087F"/>
  </w:style>
  <w:style w:type="paragraph" w:customStyle="1" w:styleId="ccBild-Figure0">
    <w:name w:val="cc Bild-Figure"/>
    <w:basedOn w:val="CCBild-Figure"/>
    <w:link w:val="ccBild-FigureZchn0"/>
    <w:qFormat/>
    <w:rsid w:val="00DE087F"/>
  </w:style>
  <w:style w:type="character" w:customStyle="1" w:styleId="CCAdresseZchn">
    <w:name w:val="CC Adresse Zchn"/>
    <w:basedOn w:val="Absatz-Standardschriftart"/>
    <w:link w:val="CCAdresse"/>
    <w:rsid w:val="00DE087F"/>
    <w:rPr>
      <w:rFonts w:ascii="Calibri" w:hAnsi="Calibri"/>
      <w:sz w:val="22"/>
      <w:lang w:eastAsia="en-US"/>
    </w:rPr>
  </w:style>
  <w:style w:type="character" w:customStyle="1" w:styleId="ccAdresseZchn0">
    <w:name w:val="cc Adresse Zchn"/>
    <w:basedOn w:val="CCAdresseZchn"/>
    <w:link w:val="ccAdresse0"/>
    <w:rsid w:val="00DE087F"/>
    <w:rPr>
      <w:rFonts w:ascii="Calibri" w:hAnsi="Calibri"/>
      <w:sz w:val="22"/>
      <w:lang w:eastAsia="en-US"/>
    </w:rPr>
  </w:style>
  <w:style w:type="paragraph" w:customStyle="1" w:styleId="ccBildabstand">
    <w:name w:val="cc Bildabstand"/>
    <w:basedOn w:val="CCBildabstandErsteZeile0cm1Links"/>
    <w:link w:val="ccBildabstandZchn"/>
    <w:qFormat/>
    <w:rsid w:val="00DE087F"/>
    <w:pPr>
      <w:keepNext/>
    </w:pPr>
    <w:rPr>
      <w:noProof/>
      <w:lang w:val="de-DE" w:eastAsia="de-DE"/>
    </w:rPr>
  </w:style>
  <w:style w:type="character" w:customStyle="1" w:styleId="ccBild-FigureZchn0">
    <w:name w:val="cc Bild-Figure Zchn"/>
    <w:basedOn w:val="CCBild-FigureZchn"/>
    <w:link w:val="ccBild-Figure0"/>
    <w:rsid w:val="00DE087F"/>
    <w:rPr>
      <w:rFonts w:ascii="Calibri" w:eastAsia="Calibri" w:hAnsi="Calibri"/>
      <w:sz w:val="22"/>
      <w:szCs w:val="22"/>
      <w:lang w:val="en-GB" w:eastAsia="en-US"/>
    </w:rPr>
  </w:style>
  <w:style w:type="paragraph" w:customStyle="1" w:styleId="ccFirma">
    <w:name w:val="cc Firma"/>
    <w:basedOn w:val="ccUntertitelorange"/>
    <w:link w:val="ccFirmaZchn"/>
    <w:qFormat/>
    <w:rsid w:val="009564AF"/>
    <w:rPr>
      <w:caps/>
    </w:rPr>
  </w:style>
  <w:style w:type="character" w:customStyle="1" w:styleId="CCBildabstandErsteZeile0cm1LinksZchn">
    <w:name w:val="CC Bildabstand + Erste Zeile: 0 cm1 + Links Zchn"/>
    <w:basedOn w:val="CCListenabsatz1ErsteZeile0cm1Zchn"/>
    <w:link w:val="CCBildabstandErsteZeile0cm1Links"/>
    <w:rsid w:val="00DE087F"/>
    <w:rPr>
      <w:rFonts w:ascii="Calibri" w:eastAsia="Calibri" w:hAnsi="Calibri"/>
      <w:sz w:val="22"/>
      <w:szCs w:val="22"/>
      <w:lang w:val="en-GB" w:eastAsia="en-US"/>
    </w:rPr>
  </w:style>
  <w:style w:type="character" w:customStyle="1" w:styleId="ccBildabstandZchn">
    <w:name w:val="cc Bildabstand Zchn"/>
    <w:basedOn w:val="CCBildabstandErsteZeile0cm1LinksZchn"/>
    <w:link w:val="ccBildabstand"/>
    <w:rsid w:val="00DE087F"/>
    <w:rPr>
      <w:rFonts w:ascii="Calibri" w:eastAsia="Calibri" w:hAnsi="Calibri"/>
      <w:noProof/>
      <w:sz w:val="22"/>
      <w:szCs w:val="22"/>
      <w:lang w:val="en-GB" w:eastAsia="en-US"/>
    </w:rPr>
  </w:style>
  <w:style w:type="paragraph" w:customStyle="1" w:styleId="ccFirmenadresse">
    <w:name w:val="cc Firmenadresse"/>
    <w:basedOn w:val="ccUntertitelorange"/>
    <w:link w:val="ccFirmenadresseZchn"/>
    <w:qFormat/>
    <w:rsid w:val="009564AF"/>
  </w:style>
  <w:style w:type="character" w:customStyle="1" w:styleId="ccUntertitelorangeZchn">
    <w:name w:val="cc Untertitel orange Zchn"/>
    <w:basedOn w:val="Absatz-Standardschriftart"/>
    <w:link w:val="ccUntertitelorange"/>
    <w:rsid w:val="00DE087F"/>
    <w:rPr>
      <w:rFonts w:ascii="Calibri" w:hAnsi="Calibri"/>
      <w:b/>
      <w:color w:val="F5A748"/>
      <w:sz w:val="22"/>
      <w:lang w:eastAsia="en-US"/>
    </w:rPr>
  </w:style>
  <w:style w:type="character" w:customStyle="1" w:styleId="ccFirmaZchn">
    <w:name w:val="cc Firma Zchn"/>
    <w:basedOn w:val="ccUntertitelorangeZchn"/>
    <w:link w:val="ccFirma"/>
    <w:rsid w:val="009564AF"/>
    <w:rPr>
      <w:rFonts w:ascii="Calibri" w:hAnsi="Calibri"/>
      <w:b/>
      <w:caps/>
      <w:color w:val="F5A748"/>
      <w:sz w:val="22"/>
      <w:lang w:eastAsia="en-US"/>
    </w:rPr>
  </w:style>
  <w:style w:type="paragraph" w:customStyle="1" w:styleId="ccTITEL">
    <w:name w:val="cc TITEL"/>
    <w:basedOn w:val="CCTitelGrobuchstaben"/>
    <w:link w:val="ccTITELZchn"/>
    <w:qFormat/>
    <w:rsid w:val="00DE087F"/>
    <w:rPr>
      <w:rFonts w:eastAsiaTheme="majorEastAsia"/>
      <w:lang w:val="en-US"/>
    </w:rPr>
  </w:style>
  <w:style w:type="character" w:customStyle="1" w:styleId="ccFirmenadresseZchn">
    <w:name w:val="cc Firmenadresse Zchn"/>
    <w:basedOn w:val="ccUntertitelorangeZchn"/>
    <w:link w:val="ccFirmenadresse"/>
    <w:rsid w:val="009564AF"/>
    <w:rPr>
      <w:rFonts w:ascii="Calibri" w:hAnsi="Calibri"/>
      <w:b/>
      <w:color w:val="F5A748"/>
      <w:sz w:val="22"/>
      <w:lang w:eastAsia="en-US"/>
    </w:rPr>
  </w:style>
  <w:style w:type="paragraph" w:customStyle="1" w:styleId="Cosmoberschrift">
    <w:name w:val="Cosmo Überschrift"/>
    <w:basedOn w:val="berschrift1"/>
    <w:link w:val="CosmoberschriftZchn"/>
    <w:qFormat/>
    <w:rsid w:val="00133ABF"/>
    <w:pPr>
      <w:pageBreakBefore w:val="0"/>
      <w:ind w:left="425" w:hanging="431"/>
    </w:pPr>
  </w:style>
  <w:style w:type="character" w:customStyle="1" w:styleId="CCTitelGrobuchstabenZchn">
    <w:name w:val="CC Titel + Großbuchstaben Zchn"/>
    <w:basedOn w:val="TitelZchn"/>
    <w:link w:val="CCTitelGrobuchstaben"/>
    <w:rsid w:val="00DE087F"/>
    <w:rPr>
      <w:rFonts w:ascii="Calibri" w:hAnsi="Calibri"/>
      <w:caps/>
      <w:color w:val="04276E"/>
      <w:kern w:val="28"/>
      <w:sz w:val="52"/>
      <w:lang w:val="en-US" w:eastAsia="en-US"/>
    </w:rPr>
  </w:style>
  <w:style w:type="character" w:customStyle="1" w:styleId="ccTITELZchn">
    <w:name w:val="cc TITEL Zchn"/>
    <w:basedOn w:val="CCTitelGrobuchstabenZchn"/>
    <w:link w:val="ccTITEL"/>
    <w:rsid w:val="00DE087F"/>
    <w:rPr>
      <w:rFonts w:ascii="Calibri" w:eastAsiaTheme="majorEastAsia" w:hAnsi="Calibri"/>
      <w:caps/>
      <w:color w:val="04276E"/>
      <w:kern w:val="28"/>
      <w:sz w:val="52"/>
      <w:lang w:val="en-US" w:eastAsia="en-US"/>
    </w:rPr>
  </w:style>
  <w:style w:type="paragraph" w:customStyle="1" w:styleId="Ebene2">
    <w:name w:val="Ebene 2"/>
    <w:basedOn w:val="berschrift2"/>
    <w:link w:val="Ebene2Zchn"/>
    <w:qFormat/>
    <w:rsid w:val="00D4393F"/>
  </w:style>
  <w:style w:type="character" w:customStyle="1" w:styleId="CosmoberschriftZchn">
    <w:name w:val="Cosmo Überschrift Zchn"/>
    <w:basedOn w:val="berschrift1Zchn"/>
    <w:link w:val="Cosmoberschrift"/>
    <w:rsid w:val="00133ABF"/>
    <w:rPr>
      <w:rFonts w:ascii="Calibri" w:hAnsi="Calibri" w:cs="Arial"/>
      <w:b/>
      <w:bCs/>
      <w:kern w:val="32"/>
      <w:sz w:val="28"/>
      <w:szCs w:val="32"/>
      <w:lang w:eastAsia="en-US"/>
    </w:rPr>
  </w:style>
  <w:style w:type="paragraph" w:customStyle="1" w:styleId="Ebene3">
    <w:name w:val="Ebene 3"/>
    <w:basedOn w:val="berschrift3"/>
    <w:link w:val="Ebene3Zchn"/>
    <w:qFormat/>
    <w:rsid w:val="00D4393F"/>
  </w:style>
  <w:style w:type="character" w:customStyle="1" w:styleId="Ebene2Zchn">
    <w:name w:val="Ebene 2 Zchn"/>
    <w:basedOn w:val="berschrift2Zchn"/>
    <w:link w:val="Ebene2"/>
    <w:rsid w:val="00D4393F"/>
    <w:rPr>
      <w:rFonts w:ascii="Calibri" w:hAnsi="Calibri" w:cs="Arial"/>
      <w:b/>
      <w:bCs/>
      <w:iCs/>
      <w:sz w:val="22"/>
      <w:szCs w:val="28"/>
      <w:lang w:eastAsia="en-US"/>
    </w:rPr>
  </w:style>
  <w:style w:type="paragraph" w:customStyle="1" w:styleId="Ebene4">
    <w:name w:val="Ebene 4"/>
    <w:basedOn w:val="berschrift4"/>
    <w:link w:val="Ebene4Zchn"/>
    <w:qFormat/>
    <w:rsid w:val="00D4393F"/>
    <w:pPr>
      <w:ind w:left="851" w:hanging="851"/>
    </w:pPr>
  </w:style>
  <w:style w:type="character" w:customStyle="1" w:styleId="Ebene3Zchn">
    <w:name w:val="Ebene 3 Zchn"/>
    <w:basedOn w:val="berschrift3Zchn"/>
    <w:link w:val="Ebene3"/>
    <w:rsid w:val="00D4393F"/>
    <w:rPr>
      <w:rFonts w:ascii="Calibri" w:hAnsi="Calibri" w:cs="Arial"/>
      <w:b/>
      <w:bCs/>
      <w:sz w:val="22"/>
      <w:szCs w:val="26"/>
      <w:lang w:eastAsia="en-US"/>
    </w:rPr>
  </w:style>
  <w:style w:type="paragraph" w:customStyle="1" w:styleId="Ebene5">
    <w:name w:val="Ebene 5"/>
    <w:basedOn w:val="berschrift5"/>
    <w:link w:val="Ebene5Zchn"/>
    <w:qFormat/>
    <w:rsid w:val="00D4393F"/>
  </w:style>
  <w:style w:type="character" w:customStyle="1" w:styleId="Ebene4Zchn">
    <w:name w:val="Ebene 4 Zchn"/>
    <w:basedOn w:val="berschrift4Zchn"/>
    <w:link w:val="Ebene4"/>
    <w:rsid w:val="00D4393F"/>
    <w:rPr>
      <w:rFonts w:asciiTheme="minorHAnsi" w:eastAsiaTheme="majorEastAsia" w:hAnsiTheme="minorHAnsi" w:cs="Arial"/>
      <w:b/>
      <w:sz w:val="22"/>
      <w:szCs w:val="28"/>
      <w:lang w:eastAsia="en-US"/>
    </w:rPr>
  </w:style>
  <w:style w:type="character" w:styleId="Fett">
    <w:name w:val="Strong"/>
    <w:basedOn w:val="Absatz-Standardschriftart"/>
    <w:rsid w:val="009564AF"/>
    <w:rPr>
      <w:b/>
      <w:bCs/>
    </w:rPr>
  </w:style>
  <w:style w:type="character" w:customStyle="1" w:styleId="Ebene5Zchn">
    <w:name w:val="Ebene 5 Zchn"/>
    <w:basedOn w:val="berschrift5Zchn"/>
    <w:link w:val="Ebene5"/>
    <w:rsid w:val="00D4393F"/>
    <w:rPr>
      <w:rFonts w:ascii="Calibri" w:hAnsi="Calibri"/>
      <w:b/>
      <w:bCs/>
      <w:iCs/>
      <w:sz w:val="22"/>
      <w:szCs w:val="26"/>
      <w:lang w:eastAsia="en-US"/>
    </w:rPr>
  </w:style>
  <w:style w:type="character" w:styleId="Hervorhebung">
    <w:name w:val="Emphasis"/>
    <w:basedOn w:val="Absatz-Standardschriftart"/>
    <w:rsid w:val="009564AF"/>
    <w:rPr>
      <w:i/>
      <w:iCs/>
    </w:rPr>
  </w:style>
  <w:style w:type="paragraph" w:styleId="Untertitel">
    <w:name w:val="Subtitle"/>
    <w:basedOn w:val="Standard"/>
    <w:next w:val="Standard"/>
    <w:link w:val="UntertitelZchn"/>
    <w:rsid w:val="009564AF"/>
    <w:pPr>
      <w:numPr>
        <w:ilvl w:val="1"/>
      </w:numPr>
    </w:pPr>
    <w:rPr>
      <w:rFonts w:asciiTheme="majorHAnsi" w:eastAsiaTheme="majorEastAsia" w:hAnsiTheme="majorHAnsi" w:cstheme="majorBidi"/>
      <w:i/>
      <w:iCs/>
      <w:color w:val="F5A748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9564AF"/>
    <w:rPr>
      <w:rFonts w:asciiTheme="majorHAnsi" w:eastAsiaTheme="majorEastAsia" w:hAnsiTheme="majorHAnsi" w:cstheme="majorBidi"/>
      <w:i/>
      <w:iCs/>
      <w:color w:val="F5A748" w:themeColor="accent1"/>
      <w:spacing w:val="15"/>
      <w:sz w:val="24"/>
      <w:szCs w:val="24"/>
      <w:lang w:eastAsia="en-US"/>
    </w:rPr>
  </w:style>
  <w:style w:type="paragraph" w:customStyle="1" w:styleId="CosmoAufzhlung">
    <w:name w:val="Cosmo Aufzählung"/>
    <w:basedOn w:val="ccTextvorlage"/>
    <w:link w:val="CosmoAufzhlungZchn"/>
    <w:qFormat/>
    <w:rsid w:val="009564AF"/>
    <w:pPr>
      <w:numPr>
        <w:numId w:val="15"/>
      </w:numPr>
      <w:spacing w:line="360" w:lineRule="auto"/>
    </w:pPr>
  </w:style>
  <w:style w:type="paragraph" w:customStyle="1" w:styleId="ccAufzhlungorange">
    <w:name w:val="cc Aufzählung orange"/>
    <w:basedOn w:val="CosmoAufzhlung"/>
    <w:link w:val="ccAufzhlungorangeZchn"/>
    <w:qFormat/>
    <w:rsid w:val="009564AF"/>
  </w:style>
  <w:style w:type="character" w:customStyle="1" w:styleId="ccTextvorlageZchn">
    <w:name w:val="cc Textvorlage Zchn"/>
    <w:basedOn w:val="Absatz-Standardschriftart"/>
    <w:link w:val="ccTextvorlage"/>
    <w:rsid w:val="009564AF"/>
    <w:rPr>
      <w:rFonts w:ascii="Calibri" w:hAnsi="Calibri"/>
      <w:sz w:val="22"/>
      <w:lang w:eastAsia="en-US"/>
    </w:rPr>
  </w:style>
  <w:style w:type="character" w:customStyle="1" w:styleId="CosmoAufzhlungZchn">
    <w:name w:val="Cosmo Aufzählung Zchn"/>
    <w:basedOn w:val="ccTextvorlageZchn"/>
    <w:link w:val="CosmoAufzhlung"/>
    <w:rsid w:val="009564AF"/>
    <w:rPr>
      <w:rFonts w:ascii="Calibri" w:hAnsi="Calibri"/>
      <w:sz w:val="22"/>
      <w:lang w:eastAsia="en-US"/>
    </w:rPr>
  </w:style>
  <w:style w:type="paragraph" w:customStyle="1" w:styleId="ccAufzhlungblau">
    <w:name w:val="cc Aufzählung blau"/>
    <w:basedOn w:val="ccTextvorlage"/>
    <w:link w:val="ccAufzhlungblauZchn"/>
    <w:qFormat/>
    <w:rsid w:val="009564AF"/>
    <w:pPr>
      <w:numPr>
        <w:numId w:val="16"/>
      </w:numPr>
      <w:spacing w:line="360" w:lineRule="auto"/>
    </w:pPr>
  </w:style>
  <w:style w:type="character" w:customStyle="1" w:styleId="ccAufzhlungorangeZchn">
    <w:name w:val="cc Aufzählung orange Zchn"/>
    <w:basedOn w:val="CosmoAufzhlungZchn"/>
    <w:link w:val="ccAufzhlungorange"/>
    <w:rsid w:val="009564AF"/>
    <w:rPr>
      <w:rFonts w:ascii="Calibri" w:hAnsi="Calibri"/>
      <w:sz w:val="22"/>
      <w:lang w:eastAsia="en-US"/>
    </w:rPr>
  </w:style>
  <w:style w:type="paragraph" w:customStyle="1" w:styleId="ccAufzhlunggrau">
    <w:name w:val="cc Aufzählung grau"/>
    <w:basedOn w:val="ccAufzhlungblau"/>
    <w:next w:val="ccAufzhlungblau"/>
    <w:link w:val="ccAufzhlunggrauZchn"/>
    <w:rsid w:val="009564AF"/>
  </w:style>
  <w:style w:type="character" w:customStyle="1" w:styleId="ccAufzhlungblauZchn">
    <w:name w:val="cc Aufzählung blau Zchn"/>
    <w:basedOn w:val="ccTextvorlageZchn"/>
    <w:link w:val="ccAufzhlungblau"/>
    <w:rsid w:val="009564AF"/>
    <w:rPr>
      <w:rFonts w:ascii="Calibri" w:hAnsi="Calibri"/>
      <w:sz w:val="22"/>
      <w:lang w:eastAsia="en-US"/>
    </w:rPr>
  </w:style>
  <w:style w:type="paragraph" w:customStyle="1" w:styleId="ccAufzhlunggrau2">
    <w:name w:val="cc Aufzählung grau2"/>
    <w:basedOn w:val="Listenabsatz"/>
    <w:link w:val="ccAufzhlunggrau2Zchn"/>
    <w:rsid w:val="00ED5719"/>
    <w:pPr>
      <w:numPr>
        <w:numId w:val="17"/>
      </w:numPr>
      <w:spacing w:line="276" w:lineRule="auto"/>
    </w:pPr>
  </w:style>
  <w:style w:type="character" w:customStyle="1" w:styleId="ccAufzhlunggrauZchn">
    <w:name w:val="cc Aufzählung grau Zchn"/>
    <w:basedOn w:val="ccAufzhlungblauZchn"/>
    <w:link w:val="ccAufzhlunggrau"/>
    <w:rsid w:val="009564AF"/>
    <w:rPr>
      <w:rFonts w:ascii="Calibri" w:hAnsi="Calibri"/>
      <w:sz w:val="22"/>
      <w:lang w:eastAsia="en-US"/>
    </w:rPr>
  </w:style>
  <w:style w:type="paragraph" w:customStyle="1" w:styleId="ccAufzhlung">
    <w:name w:val="cc Aufzählung"/>
    <w:basedOn w:val="ccAufzhlunggrau2"/>
    <w:link w:val="ccAufzhlungZchn"/>
    <w:qFormat/>
    <w:rsid w:val="00ED5719"/>
  </w:style>
  <w:style w:type="character" w:customStyle="1" w:styleId="ListenabsatzZchn">
    <w:name w:val="Listenabsatz Zchn"/>
    <w:basedOn w:val="Absatz-Standardschriftart"/>
    <w:link w:val="Listenabsatz"/>
    <w:uiPriority w:val="34"/>
    <w:rsid w:val="00ED5719"/>
    <w:rPr>
      <w:rFonts w:ascii="Calibri" w:hAnsi="Calibri"/>
      <w:sz w:val="22"/>
      <w:lang w:eastAsia="en-US"/>
    </w:rPr>
  </w:style>
  <w:style w:type="character" w:customStyle="1" w:styleId="ccAufzhlunggrau2Zchn">
    <w:name w:val="cc Aufzählung grau2 Zchn"/>
    <w:basedOn w:val="ListenabsatzZchn"/>
    <w:link w:val="ccAufzhlunggrau2"/>
    <w:rsid w:val="00ED5719"/>
    <w:rPr>
      <w:rFonts w:ascii="Calibri" w:hAnsi="Calibri"/>
      <w:sz w:val="22"/>
      <w:lang w:eastAsia="en-US"/>
    </w:rPr>
  </w:style>
  <w:style w:type="paragraph" w:customStyle="1" w:styleId="ccTebellenberschrift">
    <w:name w:val="cc Tebellenüberschrift"/>
    <w:basedOn w:val="ccTextvorlage"/>
    <w:link w:val="ccTebellenberschriftZchn"/>
    <w:qFormat/>
    <w:rsid w:val="00D16FC6"/>
    <w:rPr>
      <w:bCs/>
      <w:color w:val="FFFFFF" w:themeColor="background1"/>
    </w:rPr>
  </w:style>
  <w:style w:type="character" w:customStyle="1" w:styleId="ccAufzhlungZchn">
    <w:name w:val="cc Aufzählung Zchn"/>
    <w:basedOn w:val="ccAufzhlunggrau2Zchn"/>
    <w:link w:val="ccAufzhlung"/>
    <w:rsid w:val="00ED5719"/>
    <w:rPr>
      <w:rFonts w:ascii="Calibri" w:hAnsi="Calibri"/>
      <w:sz w:val="22"/>
      <w:lang w:eastAsia="en-US"/>
    </w:rPr>
  </w:style>
  <w:style w:type="character" w:customStyle="1" w:styleId="ccTabellenTextZchn">
    <w:name w:val="cc Tabellen Text Zchn"/>
    <w:basedOn w:val="ccTextvorlageZchn"/>
    <w:link w:val="ccTabellenText"/>
    <w:rsid w:val="00D16FC6"/>
    <w:rPr>
      <w:rFonts w:ascii="Calibri" w:hAnsi="Calibri"/>
      <w:sz w:val="22"/>
      <w:lang w:eastAsia="en-US"/>
    </w:rPr>
  </w:style>
  <w:style w:type="paragraph" w:customStyle="1" w:styleId="COSMOCONSULT">
    <w:name w:val="COSMO CONSULT"/>
    <w:basedOn w:val="ccAdresse0"/>
    <w:link w:val="COSMOCONSULTZchn"/>
    <w:qFormat/>
    <w:rsid w:val="005127F2"/>
    <w:rPr>
      <w:b/>
      <w:color w:val="04276E" w:themeColor="accent5"/>
    </w:rPr>
  </w:style>
  <w:style w:type="character" w:customStyle="1" w:styleId="ccTebellenberschriftZchn">
    <w:name w:val="cc Tebellenüberschrift Zchn"/>
    <w:basedOn w:val="ccTextvorlageZchn"/>
    <w:link w:val="ccTebellenberschrift"/>
    <w:rsid w:val="00D16FC6"/>
    <w:rPr>
      <w:rFonts w:ascii="Calibri" w:hAnsi="Calibri"/>
      <w:bCs/>
      <w:color w:val="FFFFFF" w:themeColor="background1"/>
      <w:sz w:val="22"/>
      <w:lang w:eastAsia="en-US"/>
    </w:rPr>
  </w:style>
  <w:style w:type="character" w:customStyle="1" w:styleId="COSMOCONSULTZchn">
    <w:name w:val="COSMO CONSULT Zchn"/>
    <w:basedOn w:val="ccAdresseZchn0"/>
    <w:link w:val="COSMOCONSULT"/>
    <w:rsid w:val="005127F2"/>
    <w:rPr>
      <w:rFonts w:ascii="Calibri" w:hAnsi="Calibri"/>
      <w:b/>
      <w:color w:val="04276E" w:themeColor="accent5"/>
      <w:sz w:val="22"/>
      <w:lang w:eastAsia="en-US"/>
    </w:rPr>
  </w:style>
  <w:style w:type="paragraph" w:customStyle="1" w:styleId="ccTextvorlagemitAbsatzeinzug">
    <w:name w:val="cc Textvorlage mit Absatzeinzug"/>
    <w:basedOn w:val="ccTextvorlage"/>
    <w:link w:val="ccTextvorlagemitAbsatzeinzugZchn"/>
    <w:qFormat/>
    <w:rsid w:val="009D3D7E"/>
    <w:pPr>
      <w:ind w:firstLine="720"/>
    </w:pPr>
  </w:style>
  <w:style w:type="paragraph" w:customStyle="1" w:styleId="ccUntertitelblau">
    <w:name w:val="cc Untertitel blau"/>
    <w:basedOn w:val="ccUntertitelorange"/>
    <w:link w:val="ccUntertitelblauZchn"/>
    <w:qFormat/>
    <w:rsid w:val="005127F2"/>
    <w:rPr>
      <w:color w:val="04276E" w:themeColor="accent5"/>
    </w:rPr>
  </w:style>
  <w:style w:type="character" w:customStyle="1" w:styleId="ccTextvorlagemitAbsatzeinzugZchn">
    <w:name w:val="cc Textvorlage mit Absatzeinzug Zchn"/>
    <w:basedOn w:val="ccTextvorlageZchn"/>
    <w:link w:val="ccTextvorlagemitAbsatzeinzug"/>
    <w:rsid w:val="009D3D7E"/>
    <w:rPr>
      <w:rFonts w:ascii="Calibri" w:hAnsi="Calibri"/>
      <w:sz w:val="22"/>
      <w:lang w:eastAsia="en-US"/>
    </w:rPr>
  </w:style>
  <w:style w:type="character" w:customStyle="1" w:styleId="ccUntertitelblauZchn">
    <w:name w:val="cc Untertitel blau Zchn"/>
    <w:basedOn w:val="ccUntertitelorangeZchn"/>
    <w:link w:val="ccUntertitelblau"/>
    <w:rsid w:val="005127F2"/>
    <w:rPr>
      <w:rFonts w:ascii="Calibri" w:hAnsi="Calibri"/>
      <w:b/>
      <w:color w:val="04276E" w:themeColor="accent5"/>
      <w:sz w:val="22"/>
      <w:lang w:eastAsia="en-US"/>
    </w:rPr>
  </w:style>
  <w:style w:type="paragraph" w:customStyle="1" w:styleId="CCBausteinInhalt">
    <w:name w:val="CC Baustein Inhalt"/>
    <w:basedOn w:val="Standard"/>
    <w:next w:val="NurText"/>
    <w:qFormat/>
    <w:rsid w:val="00397F4D"/>
    <w:rPr>
      <w:b/>
      <w:color w:val="F5A748"/>
    </w:rPr>
  </w:style>
  <w:style w:type="paragraph" w:customStyle="1" w:styleId="Adressat">
    <w:name w:val="Adressat"/>
    <w:basedOn w:val="Standard"/>
    <w:link w:val="AdressatZchn"/>
    <w:rsid w:val="005D032A"/>
    <w:pPr>
      <w:framePr w:w="2761" w:h="2586" w:hSpace="113" w:wrap="notBeside" w:vAnchor="page" w:hAnchor="page" w:x="1702" w:y="3029" w:anchorLock="1"/>
      <w:spacing w:before="0" w:after="0"/>
    </w:pPr>
    <w:rPr>
      <w:rFonts w:ascii="Arial" w:hAnsi="Arial"/>
      <w:spacing w:val="23"/>
      <w:sz w:val="18"/>
      <w:lang w:eastAsia="de-DE"/>
    </w:rPr>
  </w:style>
  <w:style w:type="paragraph" w:customStyle="1" w:styleId="ccAdressat">
    <w:name w:val="cc Adressat"/>
    <w:basedOn w:val="Adressat"/>
    <w:link w:val="ccAdressatZchn"/>
    <w:qFormat/>
    <w:rsid w:val="00380FB0"/>
    <w:pPr>
      <w:framePr w:w="3398" w:hRule="auto" w:hSpace="0" w:wrap="notBeside" w:x="1419" w:y="3211"/>
      <w:spacing w:line="276" w:lineRule="auto"/>
    </w:pPr>
    <w:rPr>
      <w:rFonts w:asciiTheme="minorHAnsi" w:hAnsiTheme="minorHAnsi" w:cstheme="minorHAnsi"/>
      <w:spacing w:val="0"/>
      <w:sz w:val="22"/>
      <w:szCs w:val="22"/>
    </w:rPr>
  </w:style>
  <w:style w:type="paragraph" w:customStyle="1" w:styleId="ccKontaktdaten">
    <w:name w:val="cc Kontaktdaten"/>
    <w:basedOn w:val="Standard"/>
    <w:link w:val="ccKontaktdatenZchn"/>
    <w:qFormat/>
    <w:rsid w:val="00380FB0"/>
    <w:pPr>
      <w:tabs>
        <w:tab w:val="left" w:pos="567"/>
      </w:tabs>
      <w:spacing w:after="0"/>
      <w:ind w:right="-2835"/>
    </w:pPr>
    <w:rPr>
      <w:rFonts w:cs="Calibri"/>
      <w:color w:val="7F7F7F" w:themeColor="text1" w:themeTint="80"/>
      <w:sz w:val="16"/>
      <w:szCs w:val="16"/>
    </w:rPr>
  </w:style>
  <w:style w:type="character" w:customStyle="1" w:styleId="AdressatZchn">
    <w:name w:val="Adressat Zchn"/>
    <w:basedOn w:val="Absatz-Standardschriftart"/>
    <w:link w:val="Adressat"/>
    <w:rsid w:val="00380FB0"/>
    <w:rPr>
      <w:rFonts w:ascii="Arial" w:hAnsi="Arial"/>
      <w:spacing w:val="23"/>
      <w:sz w:val="18"/>
    </w:rPr>
  </w:style>
  <w:style w:type="character" w:customStyle="1" w:styleId="ccAdressatZchn">
    <w:name w:val="cc Adressat Zchn"/>
    <w:basedOn w:val="AdressatZchn"/>
    <w:link w:val="ccAdressat"/>
    <w:rsid w:val="00380FB0"/>
    <w:rPr>
      <w:rFonts w:asciiTheme="minorHAnsi" w:hAnsiTheme="minorHAnsi" w:cstheme="minorHAnsi"/>
      <w:spacing w:val="23"/>
      <w:sz w:val="22"/>
      <w:szCs w:val="22"/>
    </w:rPr>
  </w:style>
  <w:style w:type="character" w:customStyle="1" w:styleId="ccKontaktdatenZchn">
    <w:name w:val="cc Kontaktdaten Zchn"/>
    <w:basedOn w:val="Absatz-Standardschriftart"/>
    <w:link w:val="ccKontaktdaten"/>
    <w:rsid w:val="00380FB0"/>
    <w:rPr>
      <w:rFonts w:ascii="Calibri" w:hAnsi="Calibri" w:cs="Calibri"/>
      <w:color w:val="7F7F7F" w:themeColor="text1" w:themeTint="80"/>
      <w:sz w:val="16"/>
      <w:szCs w:val="16"/>
      <w:lang w:eastAsia="en-US"/>
    </w:rPr>
  </w:style>
  <w:style w:type="paragraph" w:customStyle="1" w:styleId="ccAdressatBrief">
    <w:name w:val="cc Adressat Brief"/>
    <w:basedOn w:val="ccAdressat"/>
    <w:link w:val="ccAdressatBriefZchn"/>
    <w:qFormat/>
    <w:rsid w:val="007B04BA"/>
    <w:pPr>
      <w:framePr w:wrap="notBeside"/>
    </w:pPr>
    <w:rPr>
      <w:color w:val="595959" w:themeColor="text1" w:themeTint="A6"/>
      <w:sz w:val="16"/>
      <w:szCs w:val="16"/>
    </w:rPr>
  </w:style>
  <w:style w:type="character" w:customStyle="1" w:styleId="ccAdressatBriefZchn">
    <w:name w:val="cc Adressat Brief Zchn"/>
    <w:basedOn w:val="ccAdressatZchn"/>
    <w:link w:val="ccAdressatBrief"/>
    <w:rsid w:val="007B04BA"/>
    <w:rPr>
      <w:rFonts w:asciiTheme="minorHAnsi" w:hAnsiTheme="minorHAnsi" w:cstheme="minorHAnsi"/>
      <w:color w:val="595959" w:themeColor="text1" w:themeTint="A6"/>
      <w:spacing w:val="23"/>
      <w:sz w:val="16"/>
      <w:szCs w:val="16"/>
    </w:rPr>
  </w:style>
  <w:style w:type="paragraph" w:customStyle="1" w:styleId="ccAbsender">
    <w:name w:val="cc Absender"/>
    <w:basedOn w:val="ccAdressatBrief"/>
    <w:link w:val="ccAbsenderZchn"/>
    <w:qFormat/>
    <w:rsid w:val="00CA10EE"/>
    <w:pPr>
      <w:framePr w:wrap="notBeside"/>
    </w:pPr>
    <w:rPr>
      <w:sz w:val="14"/>
    </w:rPr>
  </w:style>
  <w:style w:type="paragraph" w:customStyle="1" w:styleId="ccFuzeile">
    <w:name w:val="cc Fußzeile"/>
    <w:basedOn w:val="Standard"/>
    <w:link w:val="ccFuzeileZchn"/>
    <w:qFormat/>
    <w:rsid w:val="00CA10EE"/>
    <w:pPr>
      <w:spacing w:after="0" w:line="240" w:lineRule="auto"/>
      <w:ind w:right="-2835"/>
    </w:pPr>
    <w:rPr>
      <w:rFonts w:cs="Calibri"/>
      <w:color w:val="595959" w:themeColor="text1" w:themeTint="A6"/>
      <w:sz w:val="14"/>
      <w:szCs w:val="14"/>
    </w:rPr>
  </w:style>
  <w:style w:type="character" w:customStyle="1" w:styleId="ccAbsenderZchn">
    <w:name w:val="cc Absender Zchn"/>
    <w:basedOn w:val="ccAdressatBriefZchn"/>
    <w:link w:val="ccAbsender"/>
    <w:rsid w:val="00CA10EE"/>
    <w:rPr>
      <w:rFonts w:asciiTheme="minorHAnsi" w:hAnsiTheme="minorHAnsi" w:cstheme="minorHAnsi"/>
      <w:color w:val="595959" w:themeColor="text1" w:themeTint="A6"/>
      <w:spacing w:val="23"/>
      <w:sz w:val="14"/>
      <w:szCs w:val="16"/>
    </w:rPr>
  </w:style>
  <w:style w:type="character" w:customStyle="1" w:styleId="ccFuzeileZchn">
    <w:name w:val="cc Fußzeile Zchn"/>
    <w:basedOn w:val="Absatz-Standardschriftart"/>
    <w:link w:val="ccFuzeile"/>
    <w:rsid w:val="00CA10EE"/>
    <w:rPr>
      <w:rFonts w:ascii="Calibri" w:hAnsi="Calibri" w:cs="Calibri"/>
      <w:color w:val="595959" w:themeColor="text1" w:themeTint="A6"/>
      <w:sz w:val="14"/>
      <w:szCs w:val="14"/>
      <w:lang w:eastAsia="en-US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1E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6.png"/><Relationship Id="rId5" Type="http://schemas.openxmlformats.org/officeDocument/2006/relationships/customXml" Target="../customXml/item5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!VORLAGENORDNER\20_L&#246;sungsdokumentation\2018\Arbeitsprotokoll_JJJJ.MM.TT_MA.dotx" TargetMode="External"/></Relationships>
</file>

<file path=word/theme/theme1.xml><?xml version="1.0" encoding="utf-8"?>
<a:theme xmlns:a="http://schemas.openxmlformats.org/drawingml/2006/main" name="Cosmo Design">
  <a:themeElements>
    <a:clrScheme name="Cosmo CI_a">
      <a:dk1>
        <a:srgbClr val="000000"/>
      </a:dk1>
      <a:lt1>
        <a:srgbClr val="FFFFFF"/>
      </a:lt1>
      <a:dk2>
        <a:srgbClr val="C4DCF1"/>
      </a:dk2>
      <a:lt2>
        <a:srgbClr val="D3DF89"/>
      </a:lt2>
      <a:accent1>
        <a:srgbClr val="F5A748"/>
      </a:accent1>
      <a:accent2>
        <a:srgbClr val="BFBFBF"/>
      </a:accent2>
      <a:accent3>
        <a:srgbClr val="D3DF89"/>
      </a:accent3>
      <a:accent4>
        <a:srgbClr val="C4DCF1"/>
      </a:accent4>
      <a:accent5>
        <a:srgbClr val="04276E"/>
      </a:accent5>
      <a:accent6>
        <a:srgbClr val="FFFFFF"/>
      </a:accent6>
      <a:hlink>
        <a:srgbClr val="04276E"/>
      </a:hlink>
      <a:folHlink>
        <a:srgbClr val="F5A748"/>
      </a:folHlink>
    </a:clrScheme>
    <a:fontScheme name="Cosmo Consult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Firmenadresse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59C9DD36CD64EACF1C55202F084EF" ma:contentTypeVersion="1" ma:contentTypeDescription="Create a new document." ma:contentTypeScope="" ma:versionID="d1f066419a1975746e4dc64895e20c22">
  <xsd:schema xmlns:xsd="http://www.w3.org/2001/XMLSchema" xmlns:xs="http://www.w3.org/2001/XMLSchema" xmlns:p="http://schemas.microsoft.com/office/2006/metadata/properties" xmlns:ns2="a926dc49-468d-4b3b-8113-5a0f8b271973" targetNamespace="http://schemas.microsoft.com/office/2006/metadata/properties" ma:root="true" ma:fieldsID="96dc75e98e20be921b1b5e6b328b4e18" ns2:_="">
    <xsd:import namespace="a926dc49-468d-4b3b-8113-5a0f8b271973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6dc49-468d-4b3b-8113-5a0f8b2719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E960E-5934-40E2-81E4-C4D43CD789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B9FC5-6375-46AA-8E26-853319BD0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6dc49-468d-4b3b-8113-5a0f8b271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342EC-0F53-4A71-8D65-14FAF4AE8708}">
  <ds:schemaRefs>
    <ds:schemaRef ds:uri="http://purl.org/dc/dcmitype/"/>
    <ds:schemaRef ds:uri="a926dc49-468d-4b3b-8113-5a0f8b27197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FFCFCFCF-D730-42C7-AD53-27CC78F90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Arbeitsprotokoll_JJJJ.MM.TT_MA.dotx</Template>
  <TotalTime>0</TotalTime>
  <Pages>14</Pages>
  <Words>935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FIRMA</Company>
  <LinksUpToDate>false</LinksUpToDate>
  <CharactersWithSpaces>7724</CharactersWithSpaces>
  <SharedDoc>false</SharedDoc>
  <HLinks>
    <vt:vector size="486" baseType="variant">
      <vt:variant>
        <vt:i4>5832794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_Change_Request</vt:lpwstr>
      </vt:variant>
      <vt:variant>
        <vt:i4>1048621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_Risikoliste</vt:lpwstr>
      </vt:variant>
      <vt:variant>
        <vt:i4>131106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_Zeitplan</vt:lpwstr>
      </vt:variant>
      <vt:variant>
        <vt:i4>1114160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_Toc180920379</vt:lpwstr>
      </vt:variant>
      <vt:variant>
        <vt:i4>1114160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_Toc180920378</vt:lpwstr>
      </vt:variant>
      <vt:variant>
        <vt:i4>1114160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_Toc180920377</vt:lpwstr>
      </vt:variant>
      <vt:variant>
        <vt:i4>1114160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_Toc180920376</vt:lpwstr>
      </vt:variant>
      <vt:variant>
        <vt:i4>1114160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_Toc180920375</vt:lpwstr>
      </vt:variant>
      <vt:variant>
        <vt:i4>1114160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_Toc180920374</vt:lpwstr>
      </vt:variant>
      <vt:variant>
        <vt:i4>1114160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_Toc180920373</vt:lpwstr>
      </vt:variant>
      <vt:variant>
        <vt:i4>1114160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_Toc180920372</vt:lpwstr>
      </vt:variant>
      <vt:variant>
        <vt:i4>1114160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_Toc180920371</vt:lpwstr>
      </vt:variant>
      <vt:variant>
        <vt:i4>1114160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_Toc180920370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_Toc180920369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_Toc180920368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_Toc180920367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_Toc180920366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_Toc180920365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_Toc180920364</vt:lpwstr>
      </vt:variant>
      <vt:variant>
        <vt:i4>1048624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_Toc180920363</vt:lpwstr>
      </vt:variant>
      <vt:variant>
        <vt:i4>1048624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_Toc180920362</vt:lpwstr>
      </vt:variant>
      <vt:variant>
        <vt:i4>1048624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_Toc180920361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_Toc180920360</vt:lpwstr>
      </vt:variant>
      <vt:variant>
        <vt:i4>1245232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_Toc180920359</vt:lpwstr>
      </vt:variant>
      <vt:variant>
        <vt:i4>1245232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_Toc180920358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_Toc180920357</vt:lpwstr>
      </vt:variant>
      <vt:variant>
        <vt:i4>1245232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_Toc180920356</vt:lpwstr>
      </vt:variant>
      <vt:variant>
        <vt:i4>1245232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_Toc180920355</vt:lpwstr>
      </vt:variant>
      <vt:variant>
        <vt:i4>1245232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_Toc180920354</vt:lpwstr>
      </vt:variant>
      <vt:variant>
        <vt:i4>1245232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_Toc180920353</vt:lpwstr>
      </vt:variant>
      <vt:variant>
        <vt:i4>1245232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_Toc180920352</vt:lpwstr>
      </vt:variant>
      <vt:variant>
        <vt:i4>1245232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_Toc180920351</vt:lpwstr>
      </vt:variant>
      <vt:variant>
        <vt:i4>1245232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_Toc180920350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_Toc180920349</vt:lpwstr>
      </vt:variant>
      <vt:variant>
        <vt:i4>1179696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_Toc180920348</vt:lpwstr>
      </vt:variant>
      <vt:variant>
        <vt:i4>1179696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_Toc180920347</vt:lpwstr>
      </vt:variant>
      <vt:variant>
        <vt:i4>1179696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_Toc180920346</vt:lpwstr>
      </vt:variant>
      <vt:variant>
        <vt:i4>1179696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_Toc180920345</vt:lpwstr>
      </vt:variant>
      <vt:variant>
        <vt:i4>1179696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_Toc180920344</vt:lpwstr>
      </vt:variant>
      <vt:variant>
        <vt:i4>1179696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_Toc180920343</vt:lpwstr>
      </vt:variant>
      <vt:variant>
        <vt:i4>1179696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_Toc180920342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_Toc180920341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_Toc180920340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_Toc180920339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_Toc180920338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_Toc180920337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_Toc180920336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_Toc180920335</vt:lpwstr>
      </vt:variant>
      <vt:variant>
        <vt:i4>1376304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_Toc180920334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_Toc180920333</vt:lpwstr>
      </vt:variant>
      <vt:variant>
        <vt:i4>1376304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_Toc180920332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_Toc180920331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_Toc180920330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_Toc180920329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_Toc180920328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_Toc180920327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_Toc180920326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_Toc180920325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_Toc180920324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_Toc180920323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_Toc180920322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_Toc180920321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_Toc180920320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_Toc180920319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_Toc180920318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_Toc180920317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_Toc180920316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_Toc180920315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_Toc180920314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_Toc180920313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_Toc180920312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_Toc180920311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_Toc180920310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_Toc180920309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_Toc180920308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_Toc180920307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_Toc180920306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_Toc180920305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_Toc180920304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_Toc180920303</vt:lpwstr>
      </vt:variant>
      <vt:variant>
        <vt:i4>458796</vt:i4>
      </vt:variant>
      <vt:variant>
        <vt:i4>0</vt:i4>
      </vt:variant>
      <vt:variant>
        <vt:i4>0</vt:i4>
      </vt:variant>
      <vt:variant>
        <vt:i4>5</vt:i4>
      </vt:variant>
      <vt:variant>
        <vt:lpwstr>mailto:email@tectura.com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Grabensteiner Patrick</dc:creator>
  <cp:keywords/>
  <dc:description/>
  <cp:lastModifiedBy>Patrick Grabensteiner</cp:lastModifiedBy>
  <cp:revision>8</cp:revision>
  <cp:lastPrinted>2011-03-11T16:16:00Z</cp:lastPrinted>
  <dcterms:created xsi:type="dcterms:W3CDTF">2018-06-14T13:06:00Z</dcterms:created>
  <dcterms:modified xsi:type="dcterms:W3CDTF">2018-06-14T14:57:00Z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Phase">
    <vt:lpwstr>2 - Analyse</vt:lpwstr>
  </property>
  <property fmtid="{D5CDD505-2E9C-101B-9397-08002B2CF9AE}" pid="4" name="Owner">
    <vt:lpwstr>Carsten Wollny</vt:lpwstr>
  </property>
  <property fmtid="{D5CDD505-2E9C-101B-9397-08002B2CF9AE}" pid="5" name="Status">
    <vt:lpwstr>Final</vt:lpwstr>
  </property>
  <property fmtid="{D5CDD505-2E9C-101B-9397-08002B2CF9AE}" pid="6" name="Typ">
    <vt:lpwstr>1 Vorlage</vt:lpwstr>
  </property>
  <property fmtid="{D5CDD505-2E9C-101B-9397-08002B2CF9AE}" pid="7" name="SPSDescription">
    <vt:lpwstr/>
  </property>
  <property fmtid="{D5CDD505-2E9C-101B-9397-08002B2CF9AE}" pid="8" name="ContentTypeId">
    <vt:lpwstr>0x010100C2A59C9DD36CD64EACF1C55202F084EF</vt:lpwstr>
  </property>
</Properties>
</file>